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bookmarkStart w:id="1" w:name="_Toc274055810" w:displacedByCustomXml="next"/>
    <w:bookmarkStart w:id="2" w:name="_Toc273362633" w:displacedByCustomXml="next"/>
    <w:sdt>
      <w:sdtPr>
        <w:rPr>
          <w:b/>
          <w:bCs/>
          <w:caps/>
          <w:sz w:val="20"/>
          <w:szCs w:val="20"/>
        </w:rPr>
        <w:id w:val="315737"/>
        <w:docPartObj>
          <w:docPartGallery w:val="Cover Pages"/>
          <w:docPartUnique/>
        </w:docPartObj>
      </w:sdtPr>
      <w:sdtContent>
        <w:p w:rsidR="00202F05" w:rsidRPr="008520B6" w:rsidRDefault="00202F05" w:rsidP="00202F05">
          <w:pPr>
            <w:jc w:val="center"/>
            <w:rPr>
              <w:rFonts w:ascii="Helvetica" w:hAnsi="Helvetica"/>
              <w:sz w:val="56"/>
            </w:rPr>
          </w:pPr>
          <w:r w:rsidRPr="008520B6">
            <w:rPr>
              <w:rFonts w:ascii="Helvetica" w:hAnsi="Helvetica"/>
              <w:spacing w:val="40"/>
              <w:sz w:val="48"/>
            </w:rPr>
            <w:t>P</w:t>
          </w:r>
          <w:bookmarkStart w:id="3" w:name="_Ref36969636"/>
          <w:bookmarkEnd w:id="3"/>
          <w:r w:rsidRPr="008520B6">
            <w:rPr>
              <w:rFonts w:ascii="Helvetica" w:hAnsi="Helvetica"/>
              <w:spacing w:val="40"/>
              <w:sz w:val="48"/>
            </w:rPr>
            <w:t>aradyn Parallel Performance Tools</w:t>
          </w: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rFonts w:ascii="Helvetica" w:hAnsi="Helvetica"/>
              <w:spacing w:val="46"/>
              <w:sz w:val="80"/>
            </w:rPr>
          </w:pPr>
          <w:r>
            <w:rPr>
              <w:rFonts w:ascii="Helvetica" w:hAnsi="Helvetica"/>
              <w:spacing w:val="46"/>
              <w:sz w:val="80"/>
            </w:rPr>
            <w:t>ProcControlAPI</w:t>
          </w:r>
        </w:p>
        <w:p w:rsidR="00202F05" w:rsidRPr="008520B6" w:rsidRDefault="00202F05" w:rsidP="00202F05">
          <w:pPr>
            <w:jc w:val="left"/>
            <w:rPr>
              <w:rFonts w:ascii="Helvetica" w:hAnsi="Helvetica"/>
              <w:sz w:val="72"/>
            </w:rPr>
          </w:pPr>
          <w:r w:rsidRPr="008520B6">
            <w:rPr>
              <w:rFonts w:ascii="Helvetica" w:hAnsi="Helvetica"/>
              <w:spacing w:val="46"/>
              <w:sz w:val="80"/>
            </w:rPr>
            <w:t>Programmer’s Guide</w:t>
          </w:r>
        </w:p>
        <w:p w:rsidR="00202F05" w:rsidRPr="008520B6" w:rsidRDefault="00202F05" w:rsidP="00202F05">
          <w:pPr>
            <w:jc w:val="left"/>
            <w:rPr>
              <w:rFonts w:ascii="Helvetica" w:hAnsi="Helvetica"/>
              <w:b/>
              <w:sz w:val="72"/>
            </w:rPr>
          </w:pPr>
        </w:p>
        <w:p w:rsidR="00202F05" w:rsidRPr="008520B6" w:rsidRDefault="00202F05" w:rsidP="00202F05">
          <w:pPr>
            <w:jc w:val="left"/>
            <w:rPr>
              <w:rFonts w:ascii="Helvetica" w:hAnsi="Helvetica"/>
              <w:b/>
              <w:sz w:val="72"/>
            </w:rPr>
          </w:pPr>
        </w:p>
        <w:p w:rsidR="00202F05" w:rsidRPr="008C2753" w:rsidRDefault="00AE3EF5" w:rsidP="00202F05">
          <w:pPr>
            <w:jc w:val="left"/>
            <w:rPr>
              <w:rFonts w:ascii="Helvetica" w:hAnsi="Helvetica"/>
              <w:sz w:val="36"/>
            </w:rPr>
          </w:pPr>
          <w:r>
            <w:rPr>
              <w:rFonts w:ascii="Helvetica" w:hAnsi="Helvetica"/>
              <w:sz w:val="36"/>
            </w:rPr>
            <w:t>Release 9.0</w:t>
          </w:r>
        </w:p>
        <w:p w:rsidR="00202F05" w:rsidRPr="00095AB1" w:rsidRDefault="00467F29" w:rsidP="00202F05">
          <w:pPr>
            <w:jc w:val="left"/>
            <w:rPr>
              <w:rFonts w:ascii="Helvetica" w:hAnsi="Helvetica"/>
              <w:sz w:val="36"/>
            </w:rPr>
          </w:pPr>
          <w:r>
            <w:rPr>
              <w:rFonts w:ascii="Helvetica" w:hAnsi="Helvetica"/>
              <w:sz w:val="36"/>
            </w:rPr>
            <w:t>August</w:t>
          </w:r>
          <w:r w:rsidR="00AE3EF5">
            <w:rPr>
              <w:rFonts w:ascii="Helvetica" w:hAnsi="Helvetica"/>
              <w:sz w:val="36"/>
            </w:rPr>
            <w:t xml:space="preserve"> 2015</w:t>
          </w:r>
        </w:p>
        <w:p w:rsidR="00202F05" w:rsidRPr="008C2753"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8C2753" w:rsidRDefault="00202F05" w:rsidP="00202F05">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14:anchorId="38BD2D90" wp14:editId="4C89C38E">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inst-bi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753">
            <w:rPr>
              <w:rFonts w:ascii="Helvetica" w:hAnsi="Helvetica"/>
            </w:rPr>
            <w:t>Computer Science Department</w:t>
          </w:r>
        </w:p>
        <w:p w:rsidR="00202F05" w:rsidRPr="00F97BC1" w:rsidRDefault="00202F05" w:rsidP="00202F05">
          <w:pPr>
            <w:jc w:val="left"/>
            <w:rPr>
              <w:rFonts w:ascii="Helvetica" w:hAnsi="Helvetica"/>
            </w:rPr>
          </w:pPr>
          <w:r w:rsidRPr="00F97BC1">
            <w:rPr>
              <w:rFonts w:ascii="Helvetica" w:hAnsi="Helvetica"/>
            </w:rPr>
            <w:t>University of Wisconsin-Madison</w:t>
          </w:r>
        </w:p>
        <w:p w:rsidR="00202F05" w:rsidRPr="00095AB1" w:rsidRDefault="00202F05" w:rsidP="00202F05">
          <w:pPr>
            <w:jc w:val="left"/>
            <w:rPr>
              <w:rFonts w:ascii="Helvetica" w:hAnsi="Helvetica"/>
            </w:rPr>
          </w:pPr>
          <w:r w:rsidRPr="00F97BC1">
            <w:rPr>
              <w:rFonts w:ascii="Helvetica" w:hAnsi="Helvetica"/>
            </w:rPr>
            <w:t>Madison, WI 53706</w:t>
          </w:r>
        </w:p>
        <w:p w:rsidR="00202F05" w:rsidRPr="00095AB1" w:rsidRDefault="00202F05" w:rsidP="00202F05">
          <w:pPr>
            <w:spacing w:before="120"/>
            <w:jc w:val="left"/>
            <w:rPr>
              <w:rFonts w:ascii="Helvetica" w:hAnsi="Helvetica"/>
            </w:rPr>
          </w:pPr>
        </w:p>
        <w:p w:rsidR="00202F05" w:rsidRPr="00095AB1" w:rsidRDefault="00202F05" w:rsidP="00202F05">
          <w:pPr>
            <w:jc w:val="left"/>
            <w:rPr>
              <w:rFonts w:ascii="Helvetica" w:hAnsi="Helvetica"/>
            </w:rPr>
          </w:pPr>
          <w:r w:rsidRPr="00095AB1">
            <w:rPr>
              <w:rFonts w:ascii="Helvetica" w:hAnsi="Helvetica"/>
            </w:rPr>
            <w:t>Computer Science Department</w:t>
          </w:r>
        </w:p>
        <w:p w:rsidR="00202F05" w:rsidRPr="00095AB1" w:rsidRDefault="00202F05" w:rsidP="00202F05">
          <w:pPr>
            <w:jc w:val="left"/>
            <w:rPr>
              <w:rFonts w:ascii="Helvetica" w:hAnsi="Helvetica"/>
            </w:rPr>
          </w:pPr>
          <w:r w:rsidRPr="00095AB1">
            <w:rPr>
              <w:rFonts w:ascii="Helvetica" w:hAnsi="Helvetica"/>
            </w:rPr>
            <w:t>University of Maryland</w:t>
          </w:r>
        </w:p>
        <w:p w:rsidR="00202F05" w:rsidRPr="00095AB1" w:rsidRDefault="00202F05" w:rsidP="00202F05">
          <w:pPr>
            <w:jc w:val="left"/>
            <w:rPr>
              <w:rFonts w:ascii="Helvetica" w:hAnsi="Helvetica"/>
            </w:rPr>
          </w:pPr>
          <w:r w:rsidRPr="00095AB1">
            <w:rPr>
              <w:rFonts w:ascii="Helvetica" w:hAnsi="Helvetica"/>
            </w:rPr>
            <w:t>College Park, MD 20742</w:t>
          </w:r>
        </w:p>
        <w:p w:rsidR="00202F05" w:rsidRPr="00095AB1" w:rsidRDefault="00202F05" w:rsidP="00202F05">
          <w:pPr>
            <w:spacing w:before="40"/>
            <w:jc w:val="left"/>
            <w:rPr>
              <w:rFonts w:ascii="Courier New" w:hAnsi="Courier New"/>
              <w:lang w:val="fr-FR"/>
            </w:rPr>
          </w:pPr>
          <w:r w:rsidRPr="00095AB1">
            <w:rPr>
              <w:rFonts w:ascii="Times" w:hAnsi="Times"/>
              <w:lang w:val="fr-FR"/>
            </w:rPr>
            <w:t>Email:</w:t>
          </w:r>
          <w:r w:rsidRPr="00095AB1">
            <w:rPr>
              <w:rFonts w:ascii="Courier New" w:hAnsi="Courier New"/>
              <w:lang w:val="fr-FR"/>
            </w:rPr>
            <w:t xml:space="preserve"> </w:t>
          </w:r>
          <w:r w:rsidR="00AE3EF5">
            <w:rPr>
              <w:rFonts w:ascii="Courier New" w:hAnsi="Courier New"/>
              <w:lang w:val="fr-FR"/>
            </w:rPr>
            <w:t>dyninst-api@cs.wisc.edu</w:t>
          </w:r>
        </w:p>
        <w:p w:rsidR="00202F05" w:rsidRPr="00095AB1" w:rsidRDefault="00202F05" w:rsidP="00202F05">
          <w:pPr>
            <w:pStyle w:val="TOC1"/>
            <w:spacing w:before="40" w:after="0"/>
            <w:rPr>
              <w:rFonts w:ascii="Courier New" w:hAnsi="Courier New"/>
            </w:rPr>
          </w:pPr>
          <w:r w:rsidRPr="00095AB1">
            <w:rPr>
              <w:rFonts w:ascii="Times" w:hAnsi="Times"/>
            </w:rPr>
            <w:t>Web:</w:t>
          </w:r>
          <w:r w:rsidRPr="00095AB1">
            <w:rPr>
              <w:rFonts w:ascii="Courier New" w:hAnsi="Courier New"/>
            </w:rPr>
            <w:t xml:space="preserve"> www.dyninst.org</w:t>
          </w:r>
        </w:p>
        <w:p w:rsidR="00202F05" w:rsidRPr="00095AB1" w:rsidRDefault="00202F05" w:rsidP="00202F05">
          <w:pPr>
            <w:pStyle w:val="TOC1"/>
            <w:spacing w:before="40" w:after="0"/>
            <w:rPr>
              <w:rFonts w:ascii="Courier New" w:hAnsi="Courier New"/>
            </w:rPr>
          </w:pPr>
        </w:p>
        <w:p w:rsidR="005C4BEF" w:rsidRDefault="00202F05" w:rsidP="00202F05">
          <w:pPr>
            <w:sectPr w:rsidR="005C4BEF" w:rsidSect="006A4937">
              <w:footerReference w:type="default" r:id="rId10"/>
              <w:pgSz w:w="12240" w:h="15840"/>
              <w:pgMar w:top="1440" w:right="1440" w:bottom="1440" w:left="1440" w:header="720" w:footer="720" w:gutter="0"/>
              <w:pgNumType w:start="0"/>
              <w:cols w:space="720"/>
              <w:titlePg/>
              <w:docGrid w:linePitch="360"/>
            </w:sectPr>
          </w:pPr>
          <w:r w:rsidRPr="00095AB1">
            <w:br w:type="page"/>
          </w:r>
        </w:p>
        <w:p w:rsidR="005C4BEF" w:rsidRDefault="00220CBB" w:rsidP="009A6F08">
          <w:pPr>
            <w:pStyle w:val="TOC1"/>
            <w:rPr>
              <w:sz w:val="24"/>
              <w:szCs w:val="22"/>
            </w:rPr>
          </w:pPr>
        </w:p>
      </w:sdtContent>
    </w:sdt>
    <w:p w:rsidR="00273B56" w:rsidRDefault="000F4AA4">
      <w:pPr>
        <w:pStyle w:val="TOC1"/>
        <w:tabs>
          <w:tab w:val="left" w:pos="960"/>
          <w:tab w:val="right" w:leader="dot" w:pos="9350"/>
        </w:tabs>
        <w:rPr>
          <w:rFonts w:asciiTheme="minorHAnsi" w:hAnsiTheme="minorHAnsi" w:cstheme="minorBidi"/>
          <w:b w:val="0"/>
          <w:bCs w:val="0"/>
          <w:caps w:val="0"/>
          <w:noProof/>
          <w:sz w:val="22"/>
          <w:szCs w:val="22"/>
        </w:rPr>
      </w:pPr>
      <w:r>
        <w:fldChar w:fldCharType="begin"/>
      </w:r>
      <w:r w:rsidR="005C4BEF">
        <w:instrText xml:space="preserve"> TOC \o "1-3" \h \z \u </w:instrText>
      </w:r>
      <w:r>
        <w:fldChar w:fldCharType="separate"/>
      </w:r>
      <w:hyperlink w:anchor="_Toc426969457" w:history="1">
        <w:r w:rsidR="00273B56" w:rsidRPr="00C97472">
          <w:rPr>
            <w:rStyle w:val="Hyperlink"/>
            <w:noProof/>
          </w:rPr>
          <w:t>1.</w:t>
        </w:r>
        <w:r w:rsidR="00273B56">
          <w:rPr>
            <w:rFonts w:asciiTheme="minorHAnsi" w:hAnsiTheme="minorHAnsi" w:cstheme="minorBidi"/>
            <w:b w:val="0"/>
            <w:bCs w:val="0"/>
            <w:caps w:val="0"/>
            <w:noProof/>
            <w:sz w:val="22"/>
            <w:szCs w:val="22"/>
          </w:rPr>
          <w:tab/>
        </w:r>
        <w:r w:rsidR="00273B56" w:rsidRPr="00C97472">
          <w:rPr>
            <w:rStyle w:val="Hyperlink"/>
            <w:noProof/>
          </w:rPr>
          <w:t>Introduction</w:t>
        </w:r>
        <w:r w:rsidR="00273B56">
          <w:rPr>
            <w:noProof/>
            <w:webHidden/>
          </w:rPr>
          <w:tab/>
        </w:r>
        <w:r w:rsidR="00273B56">
          <w:rPr>
            <w:noProof/>
            <w:webHidden/>
          </w:rPr>
          <w:fldChar w:fldCharType="begin"/>
        </w:r>
        <w:r w:rsidR="00273B56">
          <w:rPr>
            <w:noProof/>
            <w:webHidden/>
          </w:rPr>
          <w:instrText xml:space="preserve"> PAGEREF _Toc426969457 \h </w:instrText>
        </w:r>
        <w:r w:rsidR="00273B56">
          <w:rPr>
            <w:noProof/>
            <w:webHidden/>
          </w:rPr>
        </w:r>
        <w:r w:rsidR="00273B56">
          <w:rPr>
            <w:noProof/>
            <w:webHidden/>
          </w:rPr>
          <w:fldChar w:fldCharType="separate"/>
        </w:r>
        <w:r w:rsidR="00220CBB">
          <w:rPr>
            <w:noProof/>
            <w:webHidden/>
          </w:rPr>
          <w:t>1</w:t>
        </w:r>
        <w:r w:rsidR="00273B56">
          <w:rPr>
            <w:noProof/>
            <w:webHidden/>
          </w:rPr>
          <w:fldChar w:fldCharType="end"/>
        </w:r>
      </w:hyperlink>
    </w:p>
    <w:p w:rsidR="00273B56" w:rsidRDefault="00220CBB">
      <w:pPr>
        <w:pStyle w:val="TOC2"/>
        <w:tabs>
          <w:tab w:val="left" w:pos="1440"/>
          <w:tab w:val="right" w:leader="dot" w:pos="9350"/>
        </w:tabs>
        <w:rPr>
          <w:rFonts w:asciiTheme="minorHAnsi" w:hAnsiTheme="minorHAnsi" w:cstheme="minorBidi"/>
          <w:smallCaps w:val="0"/>
          <w:noProof/>
          <w:sz w:val="22"/>
          <w:szCs w:val="22"/>
        </w:rPr>
      </w:pPr>
      <w:hyperlink w:anchor="_Toc426969458" w:history="1">
        <w:r w:rsidR="00273B56" w:rsidRPr="00C97472">
          <w:rPr>
            <w:rStyle w:val="Hyperlink"/>
            <w:noProof/>
          </w:rPr>
          <w:t>1.1.</w:t>
        </w:r>
        <w:r w:rsidR="00273B56">
          <w:rPr>
            <w:rFonts w:asciiTheme="minorHAnsi" w:hAnsiTheme="minorHAnsi" w:cstheme="minorBidi"/>
            <w:smallCaps w:val="0"/>
            <w:noProof/>
            <w:sz w:val="22"/>
            <w:szCs w:val="22"/>
          </w:rPr>
          <w:tab/>
        </w:r>
        <w:r w:rsidR="00273B56" w:rsidRPr="00C97472">
          <w:rPr>
            <w:rStyle w:val="Hyperlink"/>
            <w:noProof/>
          </w:rPr>
          <w:t>Simple Example</w:t>
        </w:r>
        <w:r w:rsidR="00273B56">
          <w:rPr>
            <w:noProof/>
            <w:webHidden/>
          </w:rPr>
          <w:tab/>
        </w:r>
        <w:r w:rsidR="00273B56">
          <w:rPr>
            <w:noProof/>
            <w:webHidden/>
          </w:rPr>
          <w:fldChar w:fldCharType="begin"/>
        </w:r>
        <w:r w:rsidR="00273B56">
          <w:rPr>
            <w:noProof/>
            <w:webHidden/>
          </w:rPr>
          <w:instrText xml:space="preserve"> PAGEREF _Toc426969458 \h </w:instrText>
        </w:r>
        <w:r w:rsidR="00273B56">
          <w:rPr>
            <w:noProof/>
            <w:webHidden/>
          </w:rPr>
        </w:r>
        <w:r w:rsidR="00273B56">
          <w:rPr>
            <w:noProof/>
            <w:webHidden/>
          </w:rPr>
          <w:fldChar w:fldCharType="separate"/>
        </w:r>
        <w:r>
          <w:rPr>
            <w:noProof/>
            <w:webHidden/>
          </w:rPr>
          <w:t>1</w:t>
        </w:r>
        <w:r w:rsidR="00273B56">
          <w:rPr>
            <w:noProof/>
            <w:webHidden/>
          </w:rPr>
          <w:fldChar w:fldCharType="end"/>
        </w:r>
      </w:hyperlink>
    </w:p>
    <w:p w:rsidR="00273B56" w:rsidRDefault="00220CBB">
      <w:pPr>
        <w:pStyle w:val="TOC1"/>
        <w:tabs>
          <w:tab w:val="left" w:pos="960"/>
          <w:tab w:val="right" w:leader="dot" w:pos="9350"/>
        </w:tabs>
        <w:rPr>
          <w:rFonts w:asciiTheme="minorHAnsi" w:hAnsiTheme="minorHAnsi" w:cstheme="minorBidi"/>
          <w:b w:val="0"/>
          <w:bCs w:val="0"/>
          <w:caps w:val="0"/>
          <w:noProof/>
          <w:sz w:val="22"/>
          <w:szCs w:val="22"/>
        </w:rPr>
      </w:pPr>
      <w:hyperlink w:anchor="_Toc426969459" w:history="1">
        <w:r w:rsidR="00273B56" w:rsidRPr="00C97472">
          <w:rPr>
            <w:rStyle w:val="Hyperlink"/>
            <w:noProof/>
          </w:rPr>
          <w:t>2.</w:t>
        </w:r>
        <w:r w:rsidR="00273B56">
          <w:rPr>
            <w:rFonts w:asciiTheme="minorHAnsi" w:hAnsiTheme="minorHAnsi" w:cstheme="minorBidi"/>
            <w:b w:val="0"/>
            <w:bCs w:val="0"/>
            <w:caps w:val="0"/>
            <w:noProof/>
            <w:sz w:val="22"/>
            <w:szCs w:val="22"/>
          </w:rPr>
          <w:tab/>
        </w:r>
        <w:r w:rsidR="00273B56" w:rsidRPr="00C97472">
          <w:rPr>
            <w:rStyle w:val="Hyperlink"/>
            <w:noProof/>
          </w:rPr>
          <w:t>Important Concepts</w:t>
        </w:r>
        <w:r w:rsidR="00273B56">
          <w:rPr>
            <w:noProof/>
            <w:webHidden/>
          </w:rPr>
          <w:tab/>
        </w:r>
        <w:r w:rsidR="00273B56">
          <w:rPr>
            <w:noProof/>
            <w:webHidden/>
          </w:rPr>
          <w:fldChar w:fldCharType="begin"/>
        </w:r>
        <w:r w:rsidR="00273B56">
          <w:rPr>
            <w:noProof/>
            <w:webHidden/>
          </w:rPr>
          <w:instrText xml:space="preserve"> PAGEREF _Toc426969459 \h </w:instrText>
        </w:r>
        <w:r w:rsidR="00273B56">
          <w:rPr>
            <w:noProof/>
            <w:webHidden/>
          </w:rPr>
        </w:r>
        <w:r w:rsidR="00273B56">
          <w:rPr>
            <w:noProof/>
            <w:webHidden/>
          </w:rPr>
          <w:fldChar w:fldCharType="separate"/>
        </w:r>
        <w:r>
          <w:rPr>
            <w:noProof/>
            <w:webHidden/>
          </w:rPr>
          <w:t>4</w:t>
        </w:r>
        <w:r w:rsidR="00273B56">
          <w:rPr>
            <w:noProof/>
            <w:webHidden/>
          </w:rPr>
          <w:fldChar w:fldCharType="end"/>
        </w:r>
      </w:hyperlink>
    </w:p>
    <w:p w:rsidR="00273B56" w:rsidRDefault="00220CBB">
      <w:pPr>
        <w:pStyle w:val="TOC2"/>
        <w:tabs>
          <w:tab w:val="left" w:pos="1440"/>
          <w:tab w:val="right" w:leader="dot" w:pos="9350"/>
        </w:tabs>
        <w:rPr>
          <w:rFonts w:asciiTheme="minorHAnsi" w:hAnsiTheme="minorHAnsi" w:cstheme="minorBidi"/>
          <w:smallCaps w:val="0"/>
          <w:noProof/>
          <w:sz w:val="22"/>
          <w:szCs w:val="22"/>
        </w:rPr>
      </w:pPr>
      <w:hyperlink w:anchor="_Toc426969460" w:history="1">
        <w:r w:rsidR="00273B56" w:rsidRPr="00C97472">
          <w:rPr>
            <w:rStyle w:val="Hyperlink"/>
            <w:noProof/>
          </w:rPr>
          <w:t>2.1.</w:t>
        </w:r>
        <w:r w:rsidR="00273B56">
          <w:rPr>
            <w:rFonts w:asciiTheme="minorHAnsi" w:hAnsiTheme="minorHAnsi" w:cstheme="minorBidi"/>
            <w:smallCaps w:val="0"/>
            <w:noProof/>
            <w:sz w:val="22"/>
            <w:szCs w:val="22"/>
          </w:rPr>
          <w:tab/>
        </w:r>
        <w:r w:rsidR="00273B56" w:rsidRPr="00C97472">
          <w:rPr>
            <w:rStyle w:val="Hyperlink"/>
            <w:noProof/>
          </w:rPr>
          <w:t>Processes and Threads</w:t>
        </w:r>
        <w:r w:rsidR="00273B56">
          <w:rPr>
            <w:noProof/>
            <w:webHidden/>
          </w:rPr>
          <w:tab/>
        </w:r>
        <w:r w:rsidR="00273B56">
          <w:rPr>
            <w:noProof/>
            <w:webHidden/>
          </w:rPr>
          <w:fldChar w:fldCharType="begin"/>
        </w:r>
        <w:r w:rsidR="00273B56">
          <w:rPr>
            <w:noProof/>
            <w:webHidden/>
          </w:rPr>
          <w:instrText xml:space="preserve"> PAGEREF _Toc426969460 \h </w:instrText>
        </w:r>
        <w:r w:rsidR="00273B56">
          <w:rPr>
            <w:noProof/>
            <w:webHidden/>
          </w:rPr>
        </w:r>
        <w:r w:rsidR="00273B56">
          <w:rPr>
            <w:noProof/>
            <w:webHidden/>
          </w:rPr>
          <w:fldChar w:fldCharType="separate"/>
        </w:r>
        <w:r>
          <w:rPr>
            <w:noProof/>
            <w:webHidden/>
          </w:rPr>
          <w:t>4</w:t>
        </w:r>
        <w:r w:rsidR="00273B56">
          <w:rPr>
            <w:noProof/>
            <w:webHidden/>
          </w:rPr>
          <w:fldChar w:fldCharType="end"/>
        </w:r>
      </w:hyperlink>
    </w:p>
    <w:p w:rsidR="00273B56" w:rsidRDefault="00220CBB">
      <w:pPr>
        <w:pStyle w:val="TOC2"/>
        <w:tabs>
          <w:tab w:val="left" w:pos="1440"/>
          <w:tab w:val="right" w:leader="dot" w:pos="9350"/>
        </w:tabs>
        <w:rPr>
          <w:rFonts w:asciiTheme="minorHAnsi" w:hAnsiTheme="minorHAnsi" w:cstheme="minorBidi"/>
          <w:smallCaps w:val="0"/>
          <w:noProof/>
          <w:sz w:val="22"/>
          <w:szCs w:val="22"/>
        </w:rPr>
      </w:pPr>
      <w:hyperlink w:anchor="_Toc426969461" w:history="1">
        <w:r w:rsidR="00273B56" w:rsidRPr="00C97472">
          <w:rPr>
            <w:rStyle w:val="Hyperlink"/>
            <w:noProof/>
          </w:rPr>
          <w:t>2.2.</w:t>
        </w:r>
        <w:r w:rsidR="00273B56">
          <w:rPr>
            <w:rFonts w:asciiTheme="minorHAnsi" w:hAnsiTheme="minorHAnsi" w:cstheme="minorBidi"/>
            <w:smallCaps w:val="0"/>
            <w:noProof/>
            <w:sz w:val="22"/>
            <w:szCs w:val="22"/>
          </w:rPr>
          <w:tab/>
        </w:r>
        <w:r w:rsidR="00273B56" w:rsidRPr="00C97472">
          <w:rPr>
            <w:rStyle w:val="Hyperlink"/>
            <w:noProof/>
          </w:rPr>
          <w:t>Callbacks</w:t>
        </w:r>
        <w:r w:rsidR="00273B56">
          <w:rPr>
            <w:noProof/>
            <w:webHidden/>
          </w:rPr>
          <w:tab/>
        </w:r>
        <w:r w:rsidR="00273B56">
          <w:rPr>
            <w:noProof/>
            <w:webHidden/>
          </w:rPr>
          <w:fldChar w:fldCharType="begin"/>
        </w:r>
        <w:r w:rsidR="00273B56">
          <w:rPr>
            <w:noProof/>
            <w:webHidden/>
          </w:rPr>
          <w:instrText xml:space="preserve"> PAGEREF _Toc426969461 \h </w:instrText>
        </w:r>
        <w:r w:rsidR="00273B56">
          <w:rPr>
            <w:noProof/>
            <w:webHidden/>
          </w:rPr>
        </w:r>
        <w:r w:rsidR="00273B56">
          <w:rPr>
            <w:noProof/>
            <w:webHidden/>
          </w:rPr>
          <w:fldChar w:fldCharType="separate"/>
        </w:r>
        <w:r>
          <w:rPr>
            <w:noProof/>
            <w:webHidden/>
          </w:rPr>
          <w:t>4</w:t>
        </w:r>
        <w:r w:rsidR="00273B56">
          <w:rPr>
            <w:noProof/>
            <w:webHidden/>
          </w:rPr>
          <w:fldChar w:fldCharType="end"/>
        </w:r>
      </w:hyperlink>
    </w:p>
    <w:p w:rsidR="00273B56" w:rsidRDefault="00220CBB">
      <w:pPr>
        <w:pStyle w:val="TOC3"/>
        <w:tabs>
          <w:tab w:val="left" w:pos="1920"/>
          <w:tab w:val="right" w:leader="dot" w:pos="9350"/>
        </w:tabs>
        <w:rPr>
          <w:rFonts w:asciiTheme="minorHAnsi" w:hAnsiTheme="minorHAnsi" w:cstheme="minorBidi"/>
          <w:i w:val="0"/>
          <w:iCs w:val="0"/>
          <w:noProof/>
          <w:sz w:val="22"/>
          <w:szCs w:val="22"/>
        </w:rPr>
      </w:pPr>
      <w:hyperlink w:anchor="_Toc426969462" w:history="1">
        <w:r w:rsidR="00273B56" w:rsidRPr="00C97472">
          <w:rPr>
            <w:rStyle w:val="Hyperlink"/>
            <w:noProof/>
          </w:rPr>
          <w:t>2.2.1.</w:t>
        </w:r>
        <w:r w:rsidR="00273B56">
          <w:rPr>
            <w:rFonts w:asciiTheme="minorHAnsi" w:hAnsiTheme="minorHAnsi" w:cstheme="minorBidi"/>
            <w:i w:val="0"/>
            <w:iCs w:val="0"/>
            <w:noProof/>
            <w:sz w:val="22"/>
            <w:szCs w:val="22"/>
          </w:rPr>
          <w:tab/>
        </w:r>
        <w:r w:rsidR="00273B56" w:rsidRPr="00C97472">
          <w:rPr>
            <w:rStyle w:val="Hyperlink"/>
            <w:noProof/>
          </w:rPr>
          <w:t>Events</w:t>
        </w:r>
        <w:r w:rsidR="00273B56">
          <w:rPr>
            <w:noProof/>
            <w:webHidden/>
          </w:rPr>
          <w:tab/>
        </w:r>
        <w:r w:rsidR="00273B56">
          <w:rPr>
            <w:noProof/>
            <w:webHidden/>
          </w:rPr>
          <w:fldChar w:fldCharType="begin"/>
        </w:r>
        <w:r w:rsidR="00273B56">
          <w:rPr>
            <w:noProof/>
            <w:webHidden/>
          </w:rPr>
          <w:instrText xml:space="preserve"> PAGEREF _Toc426969462 \h </w:instrText>
        </w:r>
        <w:r w:rsidR="00273B56">
          <w:rPr>
            <w:noProof/>
            <w:webHidden/>
          </w:rPr>
        </w:r>
        <w:r w:rsidR="00273B56">
          <w:rPr>
            <w:noProof/>
            <w:webHidden/>
          </w:rPr>
          <w:fldChar w:fldCharType="separate"/>
        </w:r>
        <w:r>
          <w:rPr>
            <w:noProof/>
            <w:webHidden/>
          </w:rPr>
          <w:t>4</w:t>
        </w:r>
        <w:r w:rsidR="00273B56">
          <w:rPr>
            <w:noProof/>
            <w:webHidden/>
          </w:rPr>
          <w:fldChar w:fldCharType="end"/>
        </w:r>
      </w:hyperlink>
    </w:p>
    <w:p w:rsidR="00273B56" w:rsidRDefault="00220CBB">
      <w:pPr>
        <w:pStyle w:val="TOC3"/>
        <w:tabs>
          <w:tab w:val="left" w:pos="1920"/>
          <w:tab w:val="right" w:leader="dot" w:pos="9350"/>
        </w:tabs>
        <w:rPr>
          <w:rFonts w:asciiTheme="minorHAnsi" w:hAnsiTheme="minorHAnsi" w:cstheme="minorBidi"/>
          <w:i w:val="0"/>
          <w:iCs w:val="0"/>
          <w:noProof/>
          <w:sz w:val="22"/>
          <w:szCs w:val="22"/>
        </w:rPr>
      </w:pPr>
      <w:hyperlink w:anchor="_Toc426969463" w:history="1">
        <w:r w:rsidR="00273B56" w:rsidRPr="00C97472">
          <w:rPr>
            <w:rStyle w:val="Hyperlink"/>
            <w:noProof/>
          </w:rPr>
          <w:t>2.2.2.</w:t>
        </w:r>
        <w:r w:rsidR="00273B56">
          <w:rPr>
            <w:rFonts w:asciiTheme="minorHAnsi" w:hAnsiTheme="minorHAnsi" w:cstheme="minorBidi"/>
            <w:i w:val="0"/>
            <w:iCs w:val="0"/>
            <w:noProof/>
            <w:sz w:val="22"/>
            <w:szCs w:val="22"/>
          </w:rPr>
          <w:tab/>
        </w:r>
        <w:r w:rsidR="00273B56" w:rsidRPr="00C97472">
          <w:rPr>
            <w:rStyle w:val="Hyperlink"/>
            <w:noProof/>
          </w:rPr>
          <w:t>Callback Functions</w:t>
        </w:r>
        <w:r w:rsidR="00273B56">
          <w:rPr>
            <w:noProof/>
            <w:webHidden/>
          </w:rPr>
          <w:tab/>
        </w:r>
        <w:r w:rsidR="00273B56">
          <w:rPr>
            <w:noProof/>
            <w:webHidden/>
          </w:rPr>
          <w:fldChar w:fldCharType="begin"/>
        </w:r>
        <w:r w:rsidR="00273B56">
          <w:rPr>
            <w:noProof/>
            <w:webHidden/>
          </w:rPr>
          <w:instrText xml:space="preserve"> PAGEREF _Toc426969463 \h </w:instrText>
        </w:r>
        <w:r w:rsidR="00273B56">
          <w:rPr>
            <w:noProof/>
            <w:webHidden/>
          </w:rPr>
        </w:r>
        <w:r w:rsidR="00273B56">
          <w:rPr>
            <w:noProof/>
            <w:webHidden/>
          </w:rPr>
          <w:fldChar w:fldCharType="separate"/>
        </w:r>
        <w:r>
          <w:rPr>
            <w:noProof/>
            <w:webHidden/>
          </w:rPr>
          <w:t>6</w:t>
        </w:r>
        <w:r w:rsidR="00273B56">
          <w:rPr>
            <w:noProof/>
            <w:webHidden/>
          </w:rPr>
          <w:fldChar w:fldCharType="end"/>
        </w:r>
      </w:hyperlink>
    </w:p>
    <w:p w:rsidR="00273B56" w:rsidRDefault="00220CBB">
      <w:pPr>
        <w:pStyle w:val="TOC3"/>
        <w:tabs>
          <w:tab w:val="left" w:pos="1920"/>
          <w:tab w:val="right" w:leader="dot" w:pos="9350"/>
        </w:tabs>
        <w:rPr>
          <w:rFonts w:asciiTheme="minorHAnsi" w:hAnsiTheme="minorHAnsi" w:cstheme="minorBidi"/>
          <w:i w:val="0"/>
          <w:iCs w:val="0"/>
          <w:noProof/>
          <w:sz w:val="22"/>
          <w:szCs w:val="22"/>
        </w:rPr>
      </w:pPr>
      <w:hyperlink w:anchor="_Toc426969464" w:history="1">
        <w:r w:rsidR="00273B56" w:rsidRPr="00C97472">
          <w:rPr>
            <w:rStyle w:val="Hyperlink"/>
            <w:noProof/>
          </w:rPr>
          <w:t>2.2.3.</w:t>
        </w:r>
        <w:r w:rsidR="00273B56">
          <w:rPr>
            <w:rFonts w:asciiTheme="minorHAnsi" w:hAnsiTheme="minorHAnsi" w:cstheme="minorBidi"/>
            <w:i w:val="0"/>
            <w:iCs w:val="0"/>
            <w:noProof/>
            <w:sz w:val="22"/>
            <w:szCs w:val="22"/>
          </w:rPr>
          <w:tab/>
        </w:r>
        <w:r w:rsidR="00273B56" w:rsidRPr="00C97472">
          <w:rPr>
            <w:rStyle w:val="Hyperlink"/>
            <w:noProof/>
          </w:rPr>
          <w:t>Callback Delivery</w:t>
        </w:r>
        <w:r w:rsidR="00273B56">
          <w:rPr>
            <w:noProof/>
            <w:webHidden/>
          </w:rPr>
          <w:tab/>
        </w:r>
        <w:r w:rsidR="00273B56">
          <w:rPr>
            <w:noProof/>
            <w:webHidden/>
          </w:rPr>
          <w:fldChar w:fldCharType="begin"/>
        </w:r>
        <w:r w:rsidR="00273B56">
          <w:rPr>
            <w:noProof/>
            <w:webHidden/>
          </w:rPr>
          <w:instrText xml:space="preserve"> PAGEREF _Toc426969464 \h </w:instrText>
        </w:r>
        <w:r w:rsidR="00273B56">
          <w:rPr>
            <w:noProof/>
            <w:webHidden/>
          </w:rPr>
        </w:r>
        <w:r w:rsidR="00273B56">
          <w:rPr>
            <w:noProof/>
            <w:webHidden/>
          </w:rPr>
          <w:fldChar w:fldCharType="separate"/>
        </w:r>
        <w:r>
          <w:rPr>
            <w:noProof/>
            <w:webHidden/>
          </w:rPr>
          <w:t>6</w:t>
        </w:r>
        <w:r w:rsidR="00273B56">
          <w:rPr>
            <w:noProof/>
            <w:webHidden/>
          </w:rPr>
          <w:fldChar w:fldCharType="end"/>
        </w:r>
      </w:hyperlink>
    </w:p>
    <w:p w:rsidR="00273B56" w:rsidRDefault="00220CBB">
      <w:pPr>
        <w:pStyle w:val="TOC2"/>
        <w:tabs>
          <w:tab w:val="left" w:pos="1440"/>
          <w:tab w:val="right" w:leader="dot" w:pos="9350"/>
        </w:tabs>
        <w:rPr>
          <w:rFonts w:asciiTheme="minorHAnsi" w:hAnsiTheme="minorHAnsi" w:cstheme="minorBidi"/>
          <w:smallCaps w:val="0"/>
          <w:noProof/>
          <w:sz w:val="22"/>
          <w:szCs w:val="22"/>
        </w:rPr>
      </w:pPr>
      <w:hyperlink w:anchor="_Toc426969465" w:history="1">
        <w:r w:rsidR="00273B56" w:rsidRPr="00C97472">
          <w:rPr>
            <w:rStyle w:val="Hyperlink"/>
            <w:noProof/>
          </w:rPr>
          <w:t>2.3.</w:t>
        </w:r>
        <w:r w:rsidR="00273B56">
          <w:rPr>
            <w:rFonts w:asciiTheme="minorHAnsi" w:hAnsiTheme="minorHAnsi" w:cstheme="minorBidi"/>
            <w:smallCaps w:val="0"/>
            <w:noProof/>
            <w:sz w:val="22"/>
            <w:szCs w:val="22"/>
          </w:rPr>
          <w:tab/>
        </w:r>
        <w:r w:rsidR="00273B56" w:rsidRPr="00C97472">
          <w:rPr>
            <w:rStyle w:val="Hyperlink"/>
            <w:noProof/>
          </w:rPr>
          <w:t>iRPCs</w:t>
        </w:r>
        <w:r w:rsidR="00273B56">
          <w:rPr>
            <w:noProof/>
            <w:webHidden/>
          </w:rPr>
          <w:tab/>
        </w:r>
        <w:r w:rsidR="00273B56">
          <w:rPr>
            <w:noProof/>
            <w:webHidden/>
          </w:rPr>
          <w:fldChar w:fldCharType="begin"/>
        </w:r>
        <w:r w:rsidR="00273B56">
          <w:rPr>
            <w:noProof/>
            <w:webHidden/>
          </w:rPr>
          <w:instrText xml:space="preserve"> PAGEREF _Toc426969465 \h </w:instrText>
        </w:r>
        <w:r w:rsidR="00273B56">
          <w:rPr>
            <w:noProof/>
            <w:webHidden/>
          </w:rPr>
        </w:r>
        <w:r w:rsidR="00273B56">
          <w:rPr>
            <w:noProof/>
            <w:webHidden/>
          </w:rPr>
          <w:fldChar w:fldCharType="separate"/>
        </w:r>
        <w:r>
          <w:rPr>
            <w:noProof/>
            <w:webHidden/>
          </w:rPr>
          <w:t>7</w:t>
        </w:r>
        <w:r w:rsidR="00273B56">
          <w:rPr>
            <w:noProof/>
            <w:webHidden/>
          </w:rPr>
          <w:fldChar w:fldCharType="end"/>
        </w:r>
      </w:hyperlink>
    </w:p>
    <w:p w:rsidR="00273B56" w:rsidRDefault="00220CBB">
      <w:pPr>
        <w:pStyle w:val="TOC2"/>
        <w:tabs>
          <w:tab w:val="left" w:pos="1440"/>
          <w:tab w:val="right" w:leader="dot" w:pos="9350"/>
        </w:tabs>
        <w:rPr>
          <w:rFonts w:asciiTheme="minorHAnsi" w:hAnsiTheme="minorHAnsi" w:cstheme="minorBidi"/>
          <w:smallCaps w:val="0"/>
          <w:noProof/>
          <w:sz w:val="22"/>
          <w:szCs w:val="22"/>
        </w:rPr>
      </w:pPr>
      <w:hyperlink w:anchor="_Toc426969466" w:history="1">
        <w:r w:rsidR="00273B56" w:rsidRPr="00C97472">
          <w:rPr>
            <w:rStyle w:val="Hyperlink"/>
            <w:noProof/>
          </w:rPr>
          <w:t>2.4.</w:t>
        </w:r>
        <w:r w:rsidR="00273B56">
          <w:rPr>
            <w:rFonts w:asciiTheme="minorHAnsi" w:hAnsiTheme="minorHAnsi" w:cstheme="minorBidi"/>
            <w:smallCaps w:val="0"/>
            <w:noProof/>
            <w:sz w:val="22"/>
            <w:szCs w:val="22"/>
          </w:rPr>
          <w:tab/>
        </w:r>
        <w:r w:rsidR="00273B56" w:rsidRPr="00C97472">
          <w:rPr>
            <w:rStyle w:val="Hyperlink"/>
            <w:noProof/>
          </w:rPr>
          <w:t>Memory Management</w:t>
        </w:r>
        <w:r w:rsidR="00273B56">
          <w:rPr>
            <w:noProof/>
            <w:webHidden/>
          </w:rPr>
          <w:tab/>
        </w:r>
        <w:r w:rsidR="00273B56">
          <w:rPr>
            <w:noProof/>
            <w:webHidden/>
          </w:rPr>
          <w:fldChar w:fldCharType="begin"/>
        </w:r>
        <w:r w:rsidR="00273B56">
          <w:rPr>
            <w:noProof/>
            <w:webHidden/>
          </w:rPr>
          <w:instrText xml:space="preserve"> PAGEREF _Toc426969466 \h </w:instrText>
        </w:r>
        <w:r w:rsidR="00273B56">
          <w:rPr>
            <w:noProof/>
            <w:webHidden/>
          </w:rPr>
        </w:r>
        <w:r w:rsidR="00273B56">
          <w:rPr>
            <w:noProof/>
            <w:webHidden/>
          </w:rPr>
          <w:fldChar w:fldCharType="separate"/>
        </w:r>
        <w:r>
          <w:rPr>
            <w:noProof/>
            <w:webHidden/>
          </w:rPr>
          <w:t>7</w:t>
        </w:r>
        <w:r w:rsidR="00273B56">
          <w:rPr>
            <w:noProof/>
            <w:webHidden/>
          </w:rPr>
          <w:fldChar w:fldCharType="end"/>
        </w:r>
      </w:hyperlink>
    </w:p>
    <w:p w:rsidR="00273B56" w:rsidRDefault="00220CBB">
      <w:pPr>
        <w:pStyle w:val="TOC1"/>
        <w:tabs>
          <w:tab w:val="left" w:pos="960"/>
          <w:tab w:val="right" w:leader="dot" w:pos="9350"/>
        </w:tabs>
        <w:rPr>
          <w:rFonts w:asciiTheme="minorHAnsi" w:hAnsiTheme="minorHAnsi" w:cstheme="minorBidi"/>
          <w:b w:val="0"/>
          <w:bCs w:val="0"/>
          <w:caps w:val="0"/>
          <w:noProof/>
          <w:sz w:val="22"/>
          <w:szCs w:val="22"/>
        </w:rPr>
      </w:pPr>
      <w:hyperlink w:anchor="_Toc426969467" w:history="1">
        <w:r w:rsidR="00273B56" w:rsidRPr="00C97472">
          <w:rPr>
            <w:rStyle w:val="Hyperlink"/>
            <w:noProof/>
          </w:rPr>
          <w:t>3.</w:t>
        </w:r>
        <w:r w:rsidR="00273B56">
          <w:rPr>
            <w:rFonts w:asciiTheme="minorHAnsi" w:hAnsiTheme="minorHAnsi" w:cstheme="minorBidi"/>
            <w:b w:val="0"/>
            <w:bCs w:val="0"/>
            <w:caps w:val="0"/>
            <w:noProof/>
            <w:sz w:val="22"/>
            <w:szCs w:val="22"/>
          </w:rPr>
          <w:tab/>
        </w:r>
        <w:r w:rsidR="00273B56" w:rsidRPr="00C97472">
          <w:rPr>
            <w:rStyle w:val="Hyperlink"/>
            <w:noProof/>
          </w:rPr>
          <w:t>API Reference</w:t>
        </w:r>
        <w:r w:rsidR="00273B56">
          <w:rPr>
            <w:noProof/>
            <w:webHidden/>
          </w:rPr>
          <w:tab/>
        </w:r>
        <w:r w:rsidR="00273B56">
          <w:rPr>
            <w:noProof/>
            <w:webHidden/>
          </w:rPr>
          <w:fldChar w:fldCharType="begin"/>
        </w:r>
        <w:r w:rsidR="00273B56">
          <w:rPr>
            <w:noProof/>
            <w:webHidden/>
          </w:rPr>
          <w:instrText xml:space="preserve"> PAGEREF _Toc426969467 \h </w:instrText>
        </w:r>
        <w:r w:rsidR="00273B56">
          <w:rPr>
            <w:noProof/>
            <w:webHidden/>
          </w:rPr>
        </w:r>
        <w:r w:rsidR="00273B56">
          <w:rPr>
            <w:noProof/>
            <w:webHidden/>
          </w:rPr>
          <w:fldChar w:fldCharType="separate"/>
        </w:r>
        <w:r>
          <w:rPr>
            <w:noProof/>
            <w:webHidden/>
          </w:rPr>
          <w:t>9</w:t>
        </w:r>
        <w:r w:rsidR="00273B56">
          <w:rPr>
            <w:noProof/>
            <w:webHidden/>
          </w:rPr>
          <w:fldChar w:fldCharType="end"/>
        </w:r>
      </w:hyperlink>
    </w:p>
    <w:p w:rsidR="00273B56" w:rsidRDefault="00220CBB">
      <w:pPr>
        <w:pStyle w:val="TOC2"/>
        <w:tabs>
          <w:tab w:val="left" w:pos="1440"/>
          <w:tab w:val="right" w:leader="dot" w:pos="9350"/>
        </w:tabs>
        <w:rPr>
          <w:rFonts w:asciiTheme="minorHAnsi" w:hAnsiTheme="minorHAnsi" w:cstheme="minorBidi"/>
          <w:smallCaps w:val="0"/>
          <w:noProof/>
          <w:sz w:val="22"/>
          <w:szCs w:val="22"/>
        </w:rPr>
      </w:pPr>
      <w:hyperlink w:anchor="_Toc426969468" w:history="1">
        <w:r w:rsidR="00273B56" w:rsidRPr="00C97472">
          <w:rPr>
            <w:rStyle w:val="Hyperlink"/>
            <w:noProof/>
          </w:rPr>
          <w:t>3.1.</w:t>
        </w:r>
        <w:r w:rsidR="00273B56">
          <w:rPr>
            <w:rFonts w:asciiTheme="minorHAnsi" w:hAnsiTheme="minorHAnsi" w:cstheme="minorBidi"/>
            <w:smallCaps w:val="0"/>
            <w:noProof/>
            <w:sz w:val="22"/>
            <w:szCs w:val="22"/>
          </w:rPr>
          <w:tab/>
        </w:r>
        <w:r w:rsidR="00273B56" w:rsidRPr="00C97472">
          <w:rPr>
            <w:rStyle w:val="Hyperlink"/>
            <w:noProof/>
          </w:rPr>
          <w:t>Process</w:t>
        </w:r>
        <w:r w:rsidR="00273B56">
          <w:rPr>
            <w:noProof/>
            <w:webHidden/>
          </w:rPr>
          <w:tab/>
        </w:r>
        <w:r w:rsidR="00273B56">
          <w:rPr>
            <w:noProof/>
            <w:webHidden/>
          </w:rPr>
          <w:fldChar w:fldCharType="begin"/>
        </w:r>
        <w:r w:rsidR="00273B56">
          <w:rPr>
            <w:noProof/>
            <w:webHidden/>
          </w:rPr>
          <w:instrText xml:space="preserve"> PAGEREF _Toc426969468 \h </w:instrText>
        </w:r>
        <w:r w:rsidR="00273B56">
          <w:rPr>
            <w:noProof/>
            <w:webHidden/>
          </w:rPr>
        </w:r>
        <w:r w:rsidR="00273B56">
          <w:rPr>
            <w:noProof/>
            <w:webHidden/>
          </w:rPr>
          <w:fldChar w:fldCharType="separate"/>
        </w:r>
        <w:r>
          <w:rPr>
            <w:noProof/>
            <w:webHidden/>
          </w:rPr>
          <w:t>9</w:t>
        </w:r>
        <w:r w:rsidR="00273B56">
          <w:rPr>
            <w:noProof/>
            <w:webHidden/>
          </w:rPr>
          <w:fldChar w:fldCharType="end"/>
        </w:r>
      </w:hyperlink>
    </w:p>
    <w:p w:rsidR="00273B56" w:rsidRDefault="00220CBB">
      <w:pPr>
        <w:pStyle w:val="TOC3"/>
        <w:tabs>
          <w:tab w:val="left" w:pos="1920"/>
          <w:tab w:val="right" w:leader="dot" w:pos="9350"/>
        </w:tabs>
        <w:rPr>
          <w:rFonts w:asciiTheme="minorHAnsi" w:hAnsiTheme="minorHAnsi" w:cstheme="minorBidi"/>
          <w:i w:val="0"/>
          <w:iCs w:val="0"/>
          <w:noProof/>
          <w:sz w:val="22"/>
          <w:szCs w:val="22"/>
        </w:rPr>
      </w:pPr>
      <w:hyperlink w:anchor="_Toc426969469" w:history="1">
        <w:r w:rsidR="00273B56" w:rsidRPr="00C97472">
          <w:rPr>
            <w:rStyle w:val="Hyperlink"/>
            <w:noProof/>
          </w:rPr>
          <w:t>3.1.1.</w:t>
        </w:r>
        <w:r w:rsidR="00273B56">
          <w:rPr>
            <w:rFonts w:asciiTheme="minorHAnsi" w:hAnsiTheme="minorHAnsi" w:cstheme="minorBidi"/>
            <w:i w:val="0"/>
            <w:iCs w:val="0"/>
            <w:noProof/>
            <w:sz w:val="22"/>
            <w:szCs w:val="22"/>
          </w:rPr>
          <w:tab/>
        </w:r>
        <w:r w:rsidR="00273B56" w:rsidRPr="00C97472">
          <w:rPr>
            <w:rStyle w:val="Hyperlink"/>
            <w:noProof/>
          </w:rPr>
          <w:t>mem_perm</w:t>
        </w:r>
        <w:r w:rsidR="00273B56">
          <w:rPr>
            <w:noProof/>
            <w:webHidden/>
          </w:rPr>
          <w:tab/>
        </w:r>
        <w:r w:rsidR="00273B56">
          <w:rPr>
            <w:noProof/>
            <w:webHidden/>
          </w:rPr>
          <w:fldChar w:fldCharType="begin"/>
        </w:r>
        <w:r w:rsidR="00273B56">
          <w:rPr>
            <w:noProof/>
            <w:webHidden/>
          </w:rPr>
          <w:instrText xml:space="preserve"> PAGEREF _Toc426969469 \h </w:instrText>
        </w:r>
        <w:r w:rsidR="00273B56">
          <w:rPr>
            <w:noProof/>
            <w:webHidden/>
          </w:rPr>
        </w:r>
        <w:r w:rsidR="00273B56">
          <w:rPr>
            <w:noProof/>
            <w:webHidden/>
          </w:rPr>
          <w:fldChar w:fldCharType="separate"/>
        </w:r>
        <w:r>
          <w:rPr>
            <w:noProof/>
            <w:webHidden/>
          </w:rPr>
          <w:t>18</w:t>
        </w:r>
        <w:r w:rsidR="00273B56">
          <w:rPr>
            <w:noProof/>
            <w:webHidden/>
          </w:rPr>
          <w:fldChar w:fldCharType="end"/>
        </w:r>
      </w:hyperlink>
    </w:p>
    <w:p w:rsidR="00273B56" w:rsidRDefault="00220CBB">
      <w:pPr>
        <w:pStyle w:val="TOC2"/>
        <w:tabs>
          <w:tab w:val="left" w:pos="1440"/>
          <w:tab w:val="right" w:leader="dot" w:pos="9350"/>
        </w:tabs>
        <w:rPr>
          <w:rFonts w:asciiTheme="minorHAnsi" w:hAnsiTheme="minorHAnsi" w:cstheme="minorBidi"/>
          <w:smallCaps w:val="0"/>
          <w:noProof/>
          <w:sz w:val="22"/>
          <w:szCs w:val="22"/>
        </w:rPr>
      </w:pPr>
      <w:hyperlink w:anchor="_Toc426969470" w:history="1">
        <w:r w:rsidR="00273B56" w:rsidRPr="00C97472">
          <w:rPr>
            <w:rStyle w:val="Hyperlink"/>
            <w:noProof/>
          </w:rPr>
          <w:t>3.2.</w:t>
        </w:r>
        <w:r w:rsidR="00273B56">
          <w:rPr>
            <w:rFonts w:asciiTheme="minorHAnsi" w:hAnsiTheme="minorHAnsi" w:cstheme="minorBidi"/>
            <w:smallCaps w:val="0"/>
            <w:noProof/>
            <w:sz w:val="22"/>
            <w:szCs w:val="22"/>
          </w:rPr>
          <w:tab/>
        </w:r>
        <w:r w:rsidR="00273B56" w:rsidRPr="00C97472">
          <w:rPr>
            <w:rStyle w:val="Hyperlink"/>
            <w:noProof/>
          </w:rPr>
          <w:t>Thread</w:t>
        </w:r>
        <w:r w:rsidR="00273B56">
          <w:rPr>
            <w:noProof/>
            <w:webHidden/>
          </w:rPr>
          <w:tab/>
        </w:r>
        <w:r w:rsidR="00273B56">
          <w:rPr>
            <w:noProof/>
            <w:webHidden/>
          </w:rPr>
          <w:fldChar w:fldCharType="begin"/>
        </w:r>
        <w:r w:rsidR="00273B56">
          <w:rPr>
            <w:noProof/>
            <w:webHidden/>
          </w:rPr>
          <w:instrText xml:space="preserve"> PAGEREF _Toc426969470 \h </w:instrText>
        </w:r>
        <w:r w:rsidR="00273B56">
          <w:rPr>
            <w:noProof/>
            <w:webHidden/>
          </w:rPr>
        </w:r>
        <w:r w:rsidR="00273B56">
          <w:rPr>
            <w:noProof/>
            <w:webHidden/>
          </w:rPr>
          <w:fldChar w:fldCharType="separate"/>
        </w:r>
        <w:r>
          <w:rPr>
            <w:noProof/>
            <w:webHidden/>
          </w:rPr>
          <w:t>20</w:t>
        </w:r>
        <w:r w:rsidR="00273B56">
          <w:rPr>
            <w:noProof/>
            <w:webHidden/>
          </w:rPr>
          <w:fldChar w:fldCharType="end"/>
        </w:r>
      </w:hyperlink>
    </w:p>
    <w:p w:rsidR="00273B56" w:rsidRDefault="00220CBB">
      <w:pPr>
        <w:pStyle w:val="TOC2"/>
        <w:tabs>
          <w:tab w:val="left" w:pos="1440"/>
          <w:tab w:val="right" w:leader="dot" w:pos="9350"/>
        </w:tabs>
        <w:rPr>
          <w:rFonts w:asciiTheme="minorHAnsi" w:hAnsiTheme="minorHAnsi" w:cstheme="minorBidi"/>
          <w:smallCaps w:val="0"/>
          <w:noProof/>
          <w:sz w:val="22"/>
          <w:szCs w:val="22"/>
        </w:rPr>
      </w:pPr>
      <w:hyperlink w:anchor="_Toc426969471" w:history="1">
        <w:r w:rsidR="00273B56" w:rsidRPr="00C97472">
          <w:rPr>
            <w:rStyle w:val="Hyperlink"/>
            <w:noProof/>
          </w:rPr>
          <w:t>3.3.</w:t>
        </w:r>
        <w:r w:rsidR="00273B56">
          <w:rPr>
            <w:rFonts w:asciiTheme="minorHAnsi" w:hAnsiTheme="minorHAnsi" w:cstheme="minorBidi"/>
            <w:smallCaps w:val="0"/>
            <w:noProof/>
            <w:sz w:val="22"/>
            <w:szCs w:val="22"/>
          </w:rPr>
          <w:tab/>
        </w:r>
        <w:r w:rsidR="00273B56" w:rsidRPr="00C97472">
          <w:rPr>
            <w:rStyle w:val="Hyperlink"/>
            <w:noProof/>
          </w:rPr>
          <w:t>Library</w:t>
        </w:r>
        <w:r w:rsidR="00273B56">
          <w:rPr>
            <w:noProof/>
            <w:webHidden/>
          </w:rPr>
          <w:tab/>
        </w:r>
        <w:r w:rsidR="00273B56">
          <w:rPr>
            <w:noProof/>
            <w:webHidden/>
          </w:rPr>
          <w:fldChar w:fldCharType="begin"/>
        </w:r>
        <w:r w:rsidR="00273B56">
          <w:rPr>
            <w:noProof/>
            <w:webHidden/>
          </w:rPr>
          <w:instrText xml:space="preserve"> PAGEREF _Toc426969471 \h </w:instrText>
        </w:r>
        <w:r w:rsidR="00273B56">
          <w:rPr>
            <w:noProof/>
            <w:webHidden/>
          </w:rPr>
        </w:r>
        <w:r w:rsidR="00273B56">
          <w:rPr>
            <w:noProof/>
            <w:webHidden/>
          </w:rPr>
          <w:fldChar w:fldCharType="separate"/>
        </w:r>
        <w:r>
          <w:rPr>
            <w:noProof/>
            <w:webHidden/>
          </w:rPr>
          <w:t>24</w:t>
        </w:r>
        <w:r w:rsidR="00273B56">
          <w:rPr>
            <w:noProof/>
            <w:webHidden/>
          </w:rPr>
          <w:fldChar w:fldCharType="end"/>
        </w:r>
      </w:hyperlink>
    </w:p>
    <w:p w:rsidR="00273B56" w:rsidRDefault="00220CBB">
      <w:pPr>
        <w:pStyle w:val="TOC2"/>
        <w:tabs>
          <w:tab w:val="left" w:pos="1440"/>
          <w:tab w:val="right" w:leader="dot" w:pos="9350"/>
        </w:tabs>
        <w:rPr>
          <w:rFonts w:asciiTheme="minorHAnsi" w:hAnsiTheme="minorHAnsi" w:cstheme="minorBidi"/>
          <w:smallCaps w:val="0"/>
          <w:noProof/>
          <w:sz w:val="22"/>
          <w:szCs w:val="22"/>
        </w:rPr>
      </w:pPr>
      <w:hyperlink w:anchor="_Toc426969472" w:history="1">
        <w:r w:rsidR="00273B56" w:rsidRPr="00C97472">
          <w:rPr>
            <w:rStyle w:val="Hyperlink"/>
            <w:noProof/>
          </w:rPr>
          <w:t>3.4.</w:t>
        </w:r>
        <w:r w:rsidR="00273B56">
          <w:rPr>
            <w:rFonts w:asciiTheme="minorHAnsi" w:hAnsiTheme="minorHAnsi" w:cstheme="minorBidi"/>
            <w:smallCaps w:val="0"/>
            <w:noProof/>
            <w:sz w:val="22"/>
            <w:szCs w:val="22"/>
          </w:rPr>
          <w:tab/>
        </w:r>
        <w:r w:rsidR="00273B56" w:rsidRPr="00C97472">
          <w:rPr>
            <w:rStyle w:val="Hyperlink"/>
            <w:noProof/>
          </w:rPr>
          <w:t>Breakpoint</w:t>
        </w:r>
        <w:r w:rsidR="00273B56">
          <w:rPr>
            <w:noProof/>
            <w:webHidden/>
          </w:rPr>
          <w:tab/>
        </w:r>
        <w:r w:rsidR="00273B56">
          <w:rPr>
            <w:noProof/>
            <w:webHidden/>
          </w:rPr>
          <w:fldChar w:fldCharType="begin"/>
        </w:r>
        <w:r w:rsidR="00273B56">
          <w:rPr>
            <w:noProof/>
            <w:webHidden/>
          </w:rPr>
          <w:instrText xml:space="preserve"> PAGEREF _Toc426969472 \h </w:instrText>
        </w:r>
        <w:r w:rsidR="00273B56">
          <w:rPr>
            <w:noProof/>
            <w:webHidden/>
          </w:rPr>
        </w:r>
        <w:r w:rsidR="00273B56">
          <w:rPr>
            <w:noProof/>
            <w:webHidden/>
          </w:rPr>
          <w:fldChar w:fldCharType="separate"/>
        </w:r>
        <w:r>
          <w:rPr>
            <w:noProof/>
            <w:webHidden/>
          </w:rPr>
          <w:t>25</w:t>
        </w:r>
        <w:r w:rsidR="00273B56">
          <w:rPr>
            <w:noProof/>
            <w:webHidden/>
          </w:rPr>
          <w:fldChar w:fldCharType="end"/>
        </w:r>
      </w:hyperlink>
    </w:p>
    <w:p w:rsidR="00273B56" w:rsidRDefault="00220CBB">
      <w:pPr>
        <w:pStyle w:val="TOC2"/>
        <w:tabs>
          <w:tab w:val="left" w:pos="1440"/>
          <w:tab w:val="right" w:leader="dot" w:pos="9350"/>
        </w:tabs>
        <w:rPr>
          <w:rFonts w:asciiTheme="minorHAnsi" w:hAnsiTheme="minorHAnsi" w:cstheme="minorBidi"/>
          <w:smallCaps w:val="0"/>
          <w:noProof/>
          <w:sz w:val="22"/>
          <w:szCs w:val="22"/>
        </w:rPr>
      </w:pPr>
      <w:hyperlink w:anchor="_Toc426969473" w:history="1">
        <w:r w:rsidR="00273B56" w:rsidRPr="00C97472">
          <w:rPr>
            <w:rStyle w:val="Hyperlink"/>
            <w:noProof/>
          </w:rPr>
          <w:t>3.5.</w:t>
        </w:r>
        <w:r w:rsidR="00273B56">
          <w:rPr>
            <w:rFonts w:asciiTheme="minorHAnsi" w:hAnsiTheme="minorHAnsi" w:cstheme="minorBidi"/>
            <w:smallCaps w:val="0"/>
            <w:noProof/>
            <w:sz w:val="22"/>
            <w:szCs w:val="22"/>
          </w:rPr>
          <w:tab/>
        </w:r>
        <w:r w:rsidR="00273B56" w:rsidRPr="00C97472">
          <w:rPr>
            <w:rStyle w:val="Hyperlink"/>
            <w:noProof/>
          </w:rPr>
          <w:t>IRPC</w:t>
        </w:r>
        <w:r w:rsidR="00273B56">
          <w:rPr>
            <w:noProof/>
            <w:webHidden/>
          </w:rPr>
          <w:tab/>
        </w:r>
        <w:r w:rsidR="00273B56">
          <w:rPr>
            <w:noProof/>
            <w:webHidden/>
          </w:rPr>
          <w:fldChar w:fldCharType="begin"/>
        </w:r>
        <w:r w:rsidR="00273B56">
          <w:rPr>
            <w:noProof/>
            <w:webHidden/>
          </w:rPr>
          <w:instrText xml:space="preserve"> PAGEREF _Toc426969473 \h </w:instrText>
        </w:r>
        <w:r w:rsidR="00273B56">
          <w:rPr>
            <w:noProof/>
            <w:webHidden/>
          </w:rPr>
        </w:r>
        <w:r w:rsidR="00273B56">
          <w:rPr>
            <w:noProof/>
            <w:webHidden/>
          </w:rPr>
          <w:fldChar w:fldCharType="separate"/>
        </w:r>
        <w:r>
          <w:rPr>
            <w:noProof/>
            <w:webHidden/>
          </w:rPr>
          <w:t>28</w:t>
        </w:r>
        <w:r w:rsidR="00273B56">
          <w:rPr>
            <w:noProof/>
            <w:webHidden/>
          </w:rPr>
          <w:fldChar w:fldCharType="end"/>
        </w:r>
      </w:hyperlink>
    </w:p>
    <w:p w:rsidR="00273B56" w:rsidRDefault="00220CBB">
      <w:pPr>
        <w:pStyle w:val="TOC2"/>
        <w:tabs>
          <w:tab w:val="left" w:pos="1440"/>
          <w:tab w:val="right" w:leader="dot" w:pos="9350"/>
        </w:tabs>
        <w:rPr>
          <w:rFonts w:asciiTheme="minorHAnsi" w:hAnsiTheme="minorHAnsi" w:cstheme="minorBidi"/>
          <w:smallCaps w:val="0"/>
          <w:noProof/>
          <w:sz w:val="22"/>
          <w:szCs w:val="22"/>
        </w:rPr>
      </w:pPr>
      <w:hyperlink w:anchor="_Toc426969474" w:history="1">
        <w:r w:rsidR="00273B56" w:rsidRPr="00C97472">
          <w:rPr>
            <w:rStyle w:val="Hyperlink"/>
            <w:noProof/>
          </w:rPr>
          <w:t>3.6.</w:t>
        </w:r>
        <w:r w:rsidR="00273B56">
          <w:rPr>
            <w:rFonts w:asciiTheme="minorHAnsi" w:hAnsiTheme="minorHAnsi" w:cstheme="minorBidi"/>
            <w:smallCaps w:val="0"/>
            <w:noProof/>
            <w:sz w:val="22"/>
            <w:szCs w:val="22"/>
          </w:rPr>
          <w:tab/>
        </w:r>
        <w:r w:rsidR="00273B56" w:rsidRPr="00C97472">
          <w:rPr>
            <w:rStyle w:val="Hyperlink"/>
            <w:noProof/>
          </w:rPr>
          <w:t>ThreadPool</w:t>
        </w:r>
        <w:r w:rsidR="00273B56">
          <w:rPr>
            <w:noProof/>
            <w:webHidden/>
          </w:rPr>
          <w:tab/>
        </w:r>
        <w:r w:rsidR="00273B56">
          <w:rPr>
            <w:noProof/>
            <w:webHidden/>
          </w:rPr>
          <w:fldChar w:fldCharType="begin"/>
        </w:r>
        <w:r w:rsidR="00273B56">
          <w:rPr>
            <w:noProof/>
            <w:webHidden/>
          </w:rPr>
          <w:instrText xml:space="preserve"> PAGEREF _Toc426969474 \h </w:instrText>
        </w:r>
        <w:r w:rsidR="00273B56">
          <w:rPr>
            <w:noProof/>
            <w:webHidden/>
          </w:rPr>
        </w:r>
        <w:r w:rsidR="00273B56">
          <w:rPr>
            <w:noProof/>
            <w:webHidden/>
          </w:rPr>
          <w:fldChar w:fldCharType="separate"/>
        </w:r>
        <w:r>
          <w:rPr>
            <w:noProof/>
            <w:webHidden/>
          </w:rPr>
          <w:t>29</w:t>
        </w:r>
        <w:r w:rsidR="00273B56">
          <w:rPr>
            <w:noProof/>
            <w:webHidden/>
          </w:rPr>
          <w:fldChar w:fldCharType="end"/>
        </w:r>
      </w:hyperlink>
    </w:p>
    <w:p w:rsidR="00273B56" w:rsidRDefault="00220CBB">
      <w:pPr>
        <w:pStyle w:val="TOC2"/>
        <w:tabs>
          <w:tab w:val="left" w:pos="1440"/>
          <w:tab w:val="right" w:leader="dot" w:pos="9350"/>
        </w:tabs>
        <w:rPr>
          <w:rFonts w:asciiTheme="minorHAnsi" w:hAnsiTheme="minorHAnsi" w:cstheme="minorBidi"/>
          <w:smallCaps w:val="0"/>
          <w:noProof/>
          <w:sz w:val="22"/>
          <w:szCs w:val="22"/>
        </w:rPr>
      </w:pPr>
      <w:hyperlink w:anchor="_Toc426969475" w:history="1">
        <w:r w:rsidR="00273B56" w:rsidRPr="00C97472">
          <w:rPr>
            <w:rStyle w:val="Hyperlink"/>
            <w:noProof/>
          </w:rPr>
          <w:t>3.7.</w:t>
        </w:r>
        <w:r w:rsidR="00273B56">
          <w:rPr>
            <w:rFonts w:asciiTheme="minorHAnsi" w:hAnsiTheme="minorHAnsi" w:cstheme="minorBidi"/>
            <w:smallCaps w:val="0"/>
            <w:noProof/>
            <w:sz w:val="22"/>
            <w:szCs w:val="22"/>
          </w:rPr>
          <w:tab/>
        </w:r>
        <w:r w:rsidR="00273B56" w:rsidRPr="00C97472">
          <w:rPr>
            <w:rStyle w:val="Hyperlink"/>
            <w:noProof/>
          </w:rPr>
          <w:t>LibraryPool</w:t>
        </w:r>
        <w:r w:rsidR="00273B56">
          <w:rPr>
            <w:noProof/>
            <w:webHidden/>
          </w:rPr>
          <w:tab/>
        </w:r>
        <w:r w:rsidR="00273B56">
          <w:rPr>
            <w:noProof/>
            <w:webHidden/>
          </w:rPr>
          <w:fldChar w:fldCharType="begin"/>
        </w:r>
        <w:r w:rsidR="00273B56">
          <w:rPr>
            <w:noProof/>
            <w:webHidden/>
          </w:rPr>
          <w:instrText xml:space="preserve"> PAGEREF _Toc426969475 \h </w:instrText>
        </w:r>
        <w:r w:rsidR="00273B56">
          <w:rPr>
            <w:noProof/>
            <w:webHidden/>
          </w:rPr>
        </w:r>
        <w:r w:rsidR="00273B56">
          <w:rPr>
            <w:noProof/>
            <w:webHidden/>
          </w:rPr>
          <w:fldChar w:fldCharType="separate"/>
        </w:r>
        <w:r>
          <w:rPr>
            <w:noProof/>
            <w:webHidden/>
          </w:rPr>
          <w:t>31</w:t>
        </w:r>
        <w:r w:rsidR="00273B56">
          <w:rPr>
            <w:noProof/>
            <w:webHidden/>
          </w:rPr>
          <w:fldChar w:fldCharType="end"/>
        </w:r>
      </w:hyperlink>
    </w:p>
    <w:p w:rsidR="00273B56" w:rsidRDefault="00220CBB">
      <w:pPr>
        <w:pStyle w:val="TOC2"/>
        <w:tabs>
          <w:tab w:val="left" w:pos="1440"/>
          <w:tab w:val="right" w:leader="dot" w:pos="9350"/>
        </w:tabs>
        <w:rPr>
          <w:rFonts w:asciiTheme="minorHAnsi" w:hAnsiTheme="minorHAnsi" w:cstheme="minorBidi"/>
          <w:smallCaps w:val="0"/>
          <w:noProof/>
          <w:sz w:val="22"/>
          <w:szCs w:val="22"/>
        </w:rPr>
      </w:pPr>
      <w:hyperlink w:anchor="_Toc426969476" w:history="1">
        <w:r w:rsidR="00273B56" w:rsidRPr="00C97472">
          <w:rPr>
            <w:rStyle w:val="Hyperlink"/>
            <w:noProof/>
          </w:rPr>
          <w:t>3.8.</w:t>
        </w:r>
        <w:r w:rsidR="00273B56">
          <w:rPr>
            <w:rFonts w:asciiTheme="minorHAnsi" w:hAnsiTheme="minorHAnsi" w:cstheme="minorBidi"/>
            <w:smallCaps w:val="0"/>
            <w:noProof/>
            <w:sz w:val="22"/>
            <w:szCs w:val="22"/>
          </w:rPr>
          <w:tab/>
        </w:r>
        <w:r w:rsidR="00273B56" w:rsidRPr="00C97472">
          <w:rPr>
            <w:rStyle w:val="Hyperlink"/>
            <w:noProof/>
          </w:rPr>
          <w:t>RegisterPool</w:t>
        </w:r>
        <w:r w:rsidR="00273B56">
          <w:rPr>
            <w:noProof/>
            <w:webHidden/>
          </w:rPr>
          <w:tab/>
        </w:r>
        <w:r w:rsidR="00273B56">
          <w:rPr>
            <w:noProof/>
            <w:webHidden/>
          </w:rPr>
          <w:fldChar w:fldCharType="begin"/>
        </w:r>
        <w:r w:rsidR="00273B56">
          <w:rPr>
            <w:noProof/>
            <w:webHidden/>
          </w:rPr>
          <w:instrText xml:space="preserve"> PAGEREF _Toc426969476 \h </w:instrText>
        </w:r>
        <w:r w:rsidR="00273B56">
          <w:rPr>
            <w:noProof/>
            <w:webHidden/>
          </w:rPr>
        </w:r>
        <w:r w:rsidR="00273B56">
          <w:rPr>
            <w:noProof/>
            <w:webHidden/>
          </w:rPr>
          <w:fldChar w:fldCharType="separate"/>
        </w:r>
        <w:r>
          <w:rPr>
            <w:noProof/>
            <w:webHidden/>
          </w:rPr>
          <w:t>33</w:t>
        </w:r>
        <w:r w:rsidR="00273B56">
          <w:rPr>
            <w:noProof/>
            <w:webHidden/>
          </w:rPr>
          <w:fldChar w:fldCharType="end"/>
        </w:r>
      </w:hyperlink>
    </w:p>
    <w:p w:rsidR="00273B56" w:rsidRDefault="00220CBB">
      <w:pPr>
        <w:pStyle w:val="TOC2"/>
        <w:tabs>
          <w:tab w:val="left" w:pos="1440"/>
          <w:tab w:val="right" w:leader="dot" w:pos="9350"/>
        </w:tabs>
        <w:rPr>
          <w:rFonts w:asciiTheme="minorHAnsi" w:hAnsiTheme="minorHAnsi" w:cstheme="minorBidi"/>
          <w:smallCaps w:val="0"/>
          <w:noProof/>
          <w:sz w:val="22"/>
          <w:szCs w:val="22"/>
        </w:rPr>
      </w:pPr>
      <w:hyperlink w:anchor="_Toc426969477" w:history="1">
        <w:r w:rsidR="00273B56" w:rsidRPr="00C97472">
          <w:rPr>
            <w:rStyle w:val="Hyperlink"/>
            <w:noProof/>
          </w:rPr>
          <w:t>3.9.</w:t>
        </w:r>
        <w:r w:rsidR="00273B56">
          <w:rPr>
            <w:rFonts w:asciiTheme="minorHAnsi" w:hAnsiTheme="minorHAnsi" w:cstheme="minorBidi"/>
            <w:smallCaps w:val="0"/>
            <w:noProof/>
            <w:sz w:val="22"/>
            <w:szCs w:val="22"/>
          </w:rPr>
          <w:tab/>
        </w:r>
        <w:r w:rsidR="00273B56" w:rsidRPr="00C97472">
          <w:rPr>
            <w:rStyle w:val="Hyperlink"/>
            <w:noProof/>
          </w:rPr>
          <w:t>AddressSet</w:t>
        </w:r>
        <w:r w:rsidR="00273B56">
          <w:rPr>
            <w:noProof/>
            <w:webHidden/>
          </w:rPr>
          <w:tab/>
        </w:r>
        <w:r w:rsidR="00273B56">
          <w:rPr>
            <w:noProof/>
            <w:webHidden/>
          </w:rPr>
          <w:fldChar w:fldCharType="begin"/>
        </w:r>
        <w:r w:rsidR="00273B56">
          <w:rPr>
            <w:noProof/>
            <w:webHidden/>
          </w:rPr>
          <w:instrText xml:space="preserve"> PAGEREF _Toc426969477 \h </w:instrText>
        </w:r>
        <w:r w:rsidR="00273B56">
          <w:rPr>
            <w:noProof/>
            <w:webHidden/>
          </w:rPr>
        </w:r>
        <w:r w:rsidR="00273B56">
          <w:rPr>
            <w:noProof/>
            <w:webHidden/>
          </w:rPr>
          <w:fldChar w:fldCharType="separate"/>
        </w:r>
        <w:r>
          <w:rPr>
            <w:noProof/>
            <w:webHidden/>
          </w:rPr>
          <w:t>34</w:t>
        </w:r>
        <w:r w:rsidR="00273B56">
          <w:rPr>
            <w:noProof/>
            <w:webHidden/>
          </w:rPr>
          <w:fldChar w:fldCharType="end"/>
        </w:r>
      </w:hyperlink>
    </w:p>
    <w:p w:rsidR="00273B56" w:rsidRDefault="00220CBB">
      <w:pPr>
        <w:pStyle w:val="TOC2"/>
        <w:tabs>
          <w:tab w:val="left" w:pos="1440"/>
          <w:tab w:val="right" w:leader="dot" w:pos="9350"/>
        </w:tabs>
        <w:rPr>
          <w:rFonts w:asciiTheme="minorHAnsi" w:hAnsiTheme="minorHAnsi" w:cstheme="minorBidi"/>
          <w:smallCaps w:val="0"/>
          <w:noProof/>
          <w:sz w:val="22"/>
          <w:szCs w:val="22"/>
        </w:rPr>
      </w:pPr>
      <w:hyperlink w:anchor="_Toc426969478" w:history="1">
        <w:r w:rsidR="00273B56" w:rsidRPr="00C97472">
          <w:rPr>
            <w:rStyle w:val="Hyperlink"/>
            <w:noProof/>
          </w:rPr>
          <w:t>3.10.</w:t>
        </w:r>
        <w:r w:rsidR="00273B56">
          <w:rPr>
            <w:rFonts w:asciiTheme="minorHAnsi" w:hAnsiTheme="minorHAnsi" w:cstheme="minorBidi"/>
            <w:smallCaps w:val="0"/>
            <w:noProof/>
            <w:sz w:val="22"/>
            <w:szCs w:val="22"/>
          </w:rPr>
          <w:tab/>
        </w:r>
        <w:r w:rsidR="00273B56" w:rsidRPr="00C97472">
          <w:rPr>
            <w:rStyle w:val="Hyperlink"/>
            <w:noProof/>
          </w:rPr>
          <w:t>ProcessSet</w:t>
        </w:r>
        <w:r w:rsidR="00273B56">
          <w:rPr>
            <w:noProof/>
            <w:webHidden/>
          </w:rPr>
          <w:tab/>
        </w:r>
        <w:r w:rsidR="00273B56">
          <w:rPr>
            <w:noProof/>
            <w:webHidden/>
          </w:rPr>
          <w:fldChar w:fldCharType="begin"/>
        </w:r>
        <w:r w:rsidR="00273B56">
          <w:rPr>
            <w:noProof/>
            <w:webHidden/>
          </w:rPr>
          <w:instrText xml:space="preserve"> PAGEREF _Toc426969478 \h </w:instrText>
        </w:r>
        <w:r w:rsidR="00273B56">
          <w:rPr>
            <w:noProof/>
            <w:webHidden/>
          </w:rPr>
        </w:r>
        <w:r w:rsidR="00273B56">
          <w:rPr>
            <w:noProof/>
            <w:webHidden/>
          </w:rPr>
          <w:fldChar w:fldCharType="separate"/>
        </w:r>
        <w:r>
          <w:rPr>
            <w:noProof/>
            <w:webHidden/>
          </w:rPr>
          <w:t>37</w:t>
        </w:r>
        <w:r w:rsidR="00273B56">
          <w:rPr>
            <w:noProof/>
            <w:webHidden/>
          </w:rPr>
          <w:fldChar w:fldCharType="end"/>
        </w:r>
      </w:hyperlink>
    </w:p>
    <w:p w:rsidR="00273B56" w:rsidRDefault="00220CBB">
      <w:pPr>
        <w:pStyle w:val="TOC2"/>
        <w:tabs>
          <w:tab w:val="left" w:pos="1440"/>
          <w:tab w:val="right" w:leader="dot" w:pos="9350"/>
        </w:tabs>
        <w:rPr>
          <w:rFonts w:asciiTheme="minorHAnsi" w:hAnsiTheme="minorHAnsi" w:cstheme="minorBidi"/>
          <w:smallCaps w:val="0"/>
          <w:noProof/>
          <w:sz w:val="22"/>
          <w:szCs w:val="22"/>
        </w:rPr>
      </w:pPr>
      <w:hyperlink w:anchor="_Toc426969479" w:history="1">
        <w:r w:rsidR="00273B56" w:rsidRPr="00C97472">
          <w:rPr>
            <w:rStyle w:val="Hyperlink"/>
            <w:noProof/>
          </w:rPr>
          <w:t>3.11.</w:t>
        </w:r>
        <w:r w:rsidR="00273B56">
          <w:rPr>
            <w:rFonts w:asciiTheme="minorHAnsi" w:hAnsiTheme="minorHAnsi" w:cstheme="minorBidi"/>
            <w:smallCaps w:val="0"/>
            <w:noProof/>
            <w:sz w:val="22"/>
            <w:szCs w:val="22"/>
          </w:rPr>
          <w:tab/>
        </w:r>
        <w:r w:rsidR="00273B56" w:rsidRPr="00C97472">
          <w:rPr>
            <w:rStyle w:val="Hyperlink"/>
            <w:noProof/>
          </w:rPr>
          <w:t>ThreadSet</w:t>
        </w:r>
        <w:r w:rsidR="00273B56">
          <w:rPr>
            <w:noProof/>
            <w:webHidden/>
          </w:rPr>
          <w:tab/>
        </w:r>
        <w:r w:rsidR="00273B56">
          <w:rPr>
            <w:noProof/>
            <w:webHidden/>
          </w:rPr>
          <w:fldChar w:fldCharType="begin"/>
        </w:r>
        <w:r w:rsidR="00273B56">
          <w:rPr>
            <w:noProof/>
            <w:webHidden/>
          </w:rPr>
          <w:instrText xml:space="preserve"> PAGEREF _Toc426969479 \h </w:instrText>
        </w:r>
        <w:r w:rsidR="00273B56">
          <w:rPr>
            <w:noProof/>
            <w:webHidden/>
          </w:rPr>
        </w:r>
        <w:r w:rsidR="00273B56">
          <w:rPr>
            <w:noProof/>
            <w:webHidden/>
          </w:rPr>
          <w:fldChar w:fldCharType="separate"/>
        </w:r>
        <w:r>
          <w:rPr>
            <w:noProof/>
            <w:webHidden/>
          </w:rPr>
          <w:t>46</w:t>
        </w:r>
        <w:r w:rsidR="00273B56">
          <w:rPr>
            <w:noProof/>
            <w:webHidden/>
          </w:rPr>
          <w:fldChar w:fldCharType="end"/>
        </w:r>
      </w:hyperlink>
    </w:p>
    <w:p w:rsidR="00273B56" w:rsidRDefault="00220CBB">
      <w:pPr>
        <w:pStyle w:val="TOC2"/>
        <w:tabs>
          <w:tab w:val="left" w:pos="1440"/>
          <w:tab w:val="right" w:leader="dot" w:pos="9350"/>
        </w:tabs>
        <w:rPr>
          <w:rFonts w:asciiTheme="minorHAnsi" w:hAnsiTheme="minorHAnsi" w:cstheme="minorBidi"/>
          <w:smallCaps w:val="0"/>
          <w:noProof/>
          <w:sz w:val="22"/>
          <w:szCs w:val="22"/>
        </w:rPr>
      </w:pPr>
      <w:hyperlink w:anchor="_Toc426969480" w:history="1">
        <w:r w:rsidR="00273B56" w:rsidRPr="00C97472">
          <w:rPr>
            <w:rStyle w:val="Hyperlink"/>
            <w:noProof/>
          </w:rPr>
          <w:t>3.12.</w:t>
        </w:r>
        <w:r w:rsidR="00273B56">
          <w:rPr>
            <w:rFonts w:asciiTheme="minorHAnsi" w:hAnsiTheme="minorHAnsi" w:cstheme="minorBidi"/>
            <w:smallCaps w:val="0"/>
            <w:noProof/>
            <w:sz w:val="22"/>
            <w:szCs w:val="22"/>
          </w:rPr>
          <w:tab/>
        </w:r>
        <w:r w:rsidR="00273B56" w:rsidRPr="00C97472">
          <w:rPr>
            <w:rStyle w:val="Hyperlink"/>
            <w:noProof/>
          </w:rPr>
          <w:t>EventNotify</w:t>
        </w:r>
        <w:r w:rsidR="00273B56">
          <w:rPr>
            <w:noProof/>
            <w:webHidden/>
          </w:rPr>
          <w:tab/>
        </w:r>
        <w:r w:rsidR="00273B56">
          <w:rPr>
            <w:noProof/>
            <w:webHidden/>
          </w:rPr>
          <w:fldChar w:fldCharType="begin"/>
        </w:r>
        <w:r w:rsidR="00273B56">
          <w:rPr>
            <w:noProof/>
            <w:webHidden/>
          </w:rPr>
          <w:instrText xml:space="preserve"> PAGEREF _Toc426969480 \h </w:instrText>
        </w:r>
        <w:r w:rsidR="00273B56">
          <w:rPr>
            <w:noProof/>
            <w:webHidden/>
          </w:rPr>
        </w:r>
        <w:r w:rsidR="00273B56">
          <w:rPr>
            <w:noProof/>
            <w:webHidden/>
          </w:rPr>
          <w:fldChar w:fldCharType="separate"/>
        </w:r>
        <w:r>
          <w:rPr>
            <w:noProof/>
            <w:webHidden/>
          </w:rPr>
          <w:t>52</w:t>
        </w:r>
        <w:r w:rsidR="00273B56">
          <w:rPr>
            <w:noProof/>
            <w:webHidden/>
          </w:rPr>
          <w:fldChar w:fldCharType="end"/>
        </w:r>
      </w:hyperlink>
    </w:p>
    <w:p w:rsidR="00273B56" w:rsidRDefault="00220CBB">
      <w:pPr>
        <w:pStyle w:val="TOC2"/>
        <w:tabs>
          <w:tab w:val="left" w:pos="1440"/>
          <w:tab w:val="right" w:leader="dot" w:pos="9350"/>
        </w:tabs>
        <w:rPr>
          <w:rFonts w:asciiTheme="minorHAnsi" w:hAnsiTheme="minorHAnsi" w:cstheme="minorBidi"/>
          <w:smallCaps w:val="0"/>
          <w:noProof/>
          <w:sz w:val="22"/>
          <w:szCs w:val="22"/>
        </w:rPr>
      </w:pPr>
      <w:hyperlink w:anchor="_Toc426969481" w:history="1">
        <w:r w:rsidR="00273B56" w:rsidRPr="00C97472">
          <w:rPr>
            <w:rStyle w:val="Hyperlink"/>
            <w:noProof/>
          </w:rPr>
          <w:t>3.13.</w:t>
        </w:r>
        <w:r w:rsidR="00273B56">
          <w:rPr>
            <w:rFonts w:asciiTheme="minorHAnsi" w:hAnsiTheme="minorHAnsi" w:cstheme="minorBidi"/>
            <w:smallCaps w:val="0"/>
            <w:noProof/>
            <w:sz w:val="22"/>
            <w:szCs w:val="22"/>
          </w:rPr>
          <w:tab/>
        </w:r>
        <w:r w:rsidR="00273B56" w:rsidRPr="00C97472">
          <w:rPr>
            <w:rStyle w:val="Hyperlink"/>
            <w:noProof/>
          </w:rPr>
          <w:t>EventType</w:t>
        </w:r>
        <w:r w:rsidR="00273B56">
          <w:rPr>
            <w:noProof/>
            <w:webHidden/>
          </w:rPr>
          <w:tab/>
        </w:r>
        <w:r w:rsidR="00273B56">
          <w:rPr>
            <w:noProof/>
            <w:webHidden/>
          </w:rPr>
          <w:fldChar w:fldCharType="begin"/>
        </w:r>
        <w:r w:rsidR="00273B56">
          <w:rPr>
            <w:noProof/>
            <w:webHidden/>
          </w:rPr>
          <w:instrText xml:space="preserve"> PAGEREF _Toc426969481 \h </w:instrText>
        </w:r>
        <w:r w:rsidR="00273B56">
          <w:rPr>
            <w:noProof/>
            <w:webHidden/>
          </w:rPr>
        </w:r>
        <w:r w:rsidR="00273B56">
          <w:rPr>
            <w:noProof/>
            <w:webHidden/>
          </w:rPr>
          <w:fldChar w:fldCharType="separate"/>
        </w:r>
        <w:r>
          <w:rPr>
            <w:noProof/>
            <w:webHidden/>
          </w:rPr>
          <w:t>52</w:t>
        </w:r>
        <w:r w:rsidR="00273B56">
          <w:rPr>
            <w:noProof/>
            <w:webHidden/>
          </w:rPr>
          <w:fldChar w:fldCharType="end"/>
        </w:r>
      </w:hyperlink>
    </w:p>
    <w:p w:rsidR="00273B56" w:rsidRDefault="00220CBB">
      <w:pPr>
        <w:pStyle w:val="TOC2"/>
        <w:tabs>
          <w:tab w:val="left" w:pos="1440"/>
          <w:tab w:val="right" w:leader="dot" w:pos="9350"/>
        </w:tabs>
        <w:rPr>
          <w:rFonts w:asciiTheme="minorHAnsi" w:hAnsiTheme="minorHAnsi" w:cstheme="minorBidi"/>
          <w:smallCaps w:val="0"/>
          <w:noProof/>
          <w:sz w:val="22"/>
          <w:szCs w:val="22"/>
        </w:rPr>
      </w:pPr>
      <w:hyperlink w:anchor="_Toc426969482" w:history="1">
        <w:r w:rsidR="00273B56" w:rsidRPr="00C97472">
          <w:rPr>
            <w:rStyle w:val="Hyperlink"/>
            <w:noProof/>
          </w:rPr>
          <w:t>3.14.</w:t>
        </w:r>
        <w:r w:rsidR="00273B56">
          <w:rPr>
            <w:rFonts w:asciiTheme="minorHAnsi" w:hAnsiTheme="minorHAnsi" w:cstheme="minorBidi"/>
            <w:smallCaps w:val="0"/>
            <w:noProof/>
            <w:sz w:val="22"/>
            <w:szCs w:val="22"/>
          </w:rPr>
          <w:tab/>
        </w:r>
        <w:r w:rsidR="00273B56" w:rsidRPr="00C97472">
          <w:rPr>
            <w:rStyle w:val="Hyperlink"/>
            <w:noProof/>
          </w:rPr>
          <w:t>Event</w:t>
        </w:r>
        <w:r w:rsidR="00273B56">
          <w:rPr>
            <w:noProof/>
            <w:webHidden/>
          </w:rPr>
          <w:tab/>
        </w:r>
        <w:r w:rsidR="00273B56">
          <w:rPr>
            <w:noProof/>
            <w:webHidden/>
          </w:rPr>
          <w:fldChar w:fldCharType="begin"/>
        </w:r>
        <w:r w:rsidR="00273B56">
          <w:rPr>
            <w:noProof/>
            <w:webHidden/>
          </w:rPr>
          <w:instrText xml:space="preserve"> PAGEREF _Toc426969482 \h </w:instrText>
        </w:r>
        <w:r w:rsidR="00273B56">
          <w:rPr>
            <w:noProof/>
            <w:webHidden/>
          </w:rPr>
        </w:r>
        <w:r w:rsidR="00273B56">
          <w:rPr>
            <w:noProof/>
            <w:webHidden/>
          </w:rPr>
          <w:fldChar w:fldCharType="separate"/>
        </w:r>
        <w:r>
          <w:rPr>
            <w:noProof/>
            <w:webHidden/>
          </w:rPr>
          <w:t>54</w:t>
        </w:r>
        <w:r w:rsidR="00273B56">
          <w:rPr>
            <w:noProof/>
            <w:webHidden/>
          </w:rPr>
          <w:fldChar w:fldCharType="end"/>
        </w:r>
      </w:hyperlink>
    </w:p>
    <w:p w:rsidR="00273B56" w:rsidRDefault="00220CBB">
      <w:pPr>
        <w:pStyle w:val="TOC2"/>
        <w:tabs>
          <w:tab w:val="left" w:pos="1440"/>
          <w:tab w:val="right" w:leader="dot" w:pos="9350"/>
        </w:tabs>
        <w:rPr>
          <w:rFonts w:asciiTheme="minorHAnsi" w:hAnsiTheme="minorHAnsi" w:cstheme="minorBidi"/>
          <w:smallCaps w:val="0"/>
          <w:noProof/>
          <w:sz w:val="22"/>
          <w:szCs w:val="22"/>
        </w:rPr>
      </w:pPr>
      <w:hyperlink w:anchor="_Toc426969483" w:history="1">
        <w:r w:rsidR="00273B56" w:rsidRPr="00C97472">
          <w:rPr>
            <w:rStyle w:val="Hyperlink"/>
            <w:noProof/>
          </w:rPr>
          <w:t>3.15.</w:t>
        </w:r>
        <w:r w:rsidR="00273B56">
          <w:rPr>
            <w:rFonts w:asciiTheme="minorHAnsi" w:hAnsiTheme="minorHAnsi" w:cstheme="minorBidi"/>
            <w:smallCaps w:val="0"/>
            <w:noProof/>
            <w:sz w:val="22"/>
            <w:szCs w:val="22"/>
          </w:rPr>
          <w:tab/>
        </w:r>
        <w:r w:rsidR="00273B56" w:rsidRPr="00C97472">
          <w:rPr>
            <w:rStyle w:val="Hyperlink"/>
            <w:noProof/>
          </w:rPr>
          <w:t>Event Child Classes</w:t>
        </w:r>
        <w:r w:rsidR="00273B56">
          <w:rPr>
            <w:noProof/>
            <w:webHidden/>
          </w:rPr>
          <w:tab/>
        </w:r>
        <w:r w:rsidR="00273B56">
          <w:rPr>
            <w:noProof/>
            <w:webHidden/>
          </w:rPr>
          <w:fldChar w:fldCharType="begin"/>
        </w:r>
        <w:r w:rsidR="00273B56">
          <w:rPr>
            <w:noProof/>
            <w:webHidden/>
          </w:rPr>
          <w:instrText xml:space="preserve"> PAGEREF _Toc426969483 \h </w:instrText>
        </w:r>
        <w:r w:rsidR="00273B56">
          <w:rPr>
            <w:noProof/>
            <w:webHidden/>
          </w:rPr>
        </w:r>
        <w:r w:rsidR="00273B56">
          <w:rPr>
            <w:noProof/>
            <w:webHidden/>
          </w:rPr>
          <w:fldChar w:fldCharType="separate"/>
        </w:r>
        <w:r>
          <w:rPr>
            <w:noProof/>
            <w:webHidden/>
          </w:rPr>
          <w:t>57</w:t>
        </w:r>
        <w:r w:rsidR="00273B56">
          <w:rPr>
            <w:noProof/>
            <w:webHidden/>
          </w:rPr>
          <w:fldChar w:fldCharType="end"/>
        </w:r>
      </w:hyperlink>
    </w:p>
    <w:p w:rsidR="00273B56" w:rsidRDefault="00220CBB">
      <w:pPr>
        <w:pStyle w:val="TOC3"/>
        <w:tabs>
          <w:tab w:val="left" w:pos="1920"/>
          <w:tab w:val="right" w:leader="dot" w:pos="9350"/>
        </w:tabs>
        <w:rPr>
          <w:rFonts w:asciiTheme="minorHAnsi" w:hAnsiTheme="minorHAnsi" w:cstheme="minorBidi"/>
          <w:i w:val="0"/>
          <w:iCs w:val="0"/>
          <w:noProof/>
          <w:sz w:val="22"/>
          <w:szCs w:val="22"/>
        </w:rPr>
      </w:pPr>
      <w:hyperlink w:anchor="_Toc426969484" w:history="1">
        <w:r w:rsidR="00273B56" w:rsidRPr="00C97472">
          <w:rPr>
            <w:rStyle w:val="Hyperlink"/>
            <w:noProof/>
          </w:rPr>
          <w:t>3.15.1.</w:t>
        </w:r>
        <w:r w:rsidR="00273B56">
          <w:rPr>
            <w:rFonts w:asciiTheme="minorHAnsi" w:hAnsiTheme="minorHAnsi" w:cstheme="minorBidi"/>
            <w:i w:val="0"/>
            <w:iCs w:val="0"/>
            <w:noProof/>
            <w:sz w:val="22"/>
            <w:szCs w:val="22"/>
          </w:rPr>
          <w:tab/>
        </w:r>
        <w:r w:rsidR="00273B56" w:rsidRPr="00C97472">
          <w:rPr>
            <w:rStyle w:val="Hyperlink"/>
            <w:noProof/>
          </w:rPr>
          <w:t>EventTerminate</w:t>
        </w:r>
        <w:r w:rsidR="00273B56">
          <w:rPr>
            <w:noProof/>
            <w:webHidden/>
          </w:rPr>
          <w:tab/>
        </w:r>
        <w:r w:rsidR="00273B56">
          <w:rPr>
            <w:noProof/>
            <w:webHidden/>
          </w:rPr>
          <w:fldChar w:fldCharType="begin"/>
        </w:r>
        <w:r w:rsidR="00273B56">
          <w:rPr>
            <w:noProof/>
            <w:webHidden/>
          </w:rPr>
          <w:instrText xml:space="preserve"> PAGEREF _Toc426969484 \h </w:instrText>
        </w:r>
        <w:r w:rsidR="00273B56">
          <w:rPr>
            <w:noProof/>
            <w:webHidden/>
          </w:rPr>
        </w:r>
        <w:r w:rsidR="00273B56">
          <w:rPr>
            <w:noProof/>
            <w:webHidden/>
          </w:rPr>
          <w:fldChar w:fldCharType="separate"/>
        </w:r>
        <w:r>
          <w:rPr>
            <w:noProof/>
            <w:webHidden/>
          </w:rPr>
          <w:t>57</w:t>
        </w:r>
        <w:r w:rsidR="00273B56">
          <w:rPr>
            <w:noProof/>
            <w:webHidden/>
          </w:rPr>
          <w:fldChar w:fldCharType="end"/>
        </w:r>
      </w:hyperlink>
    </w:p>
    <w:p w:rsidR="00273B56" w:rsidRDefault="00220CBB">
      <w:pPr>
        <w:pStyle w:val="TOC3"/>
        <w:tabs>
          <w:tab w:val="left" w:pos="1920"/>
          <w:tab w:val="right" w:leader="dot" w:pos="9350"/>
        </w:tabs>
        <w:rPr>
          <w:rFonts w:asciiTheme="minorHAnsi" w:hAnsiTheme="minorHAnsi" w:cstheme="minorBidi"/>
          <w:i w:val="0"/>
          <w:iCs w:val="0"/>
          <w:noProof/>
          <w:sz w:val="22"/>
          <w:szCs w:val="22"/>
        </w:rPr>
      </w:pPr>
      <w:hyperlink w:anchor="_Toc426969485" w:history="1">
        <w:r w:rsidR="00273B56" w:rsidRPr="00C97472">
          <w:rPr>
            <w:rStyle w:val="Hyperlink"/>
            <w:noProof/>
          </w:rPr>
          <w:t>3.15.2.</w:t>
        </w:r>
        <w:r w:rsidR="00273B56">
          <w:rPr>
            <w:rFonts w:asciiTheme="minorHAnsi" w:hAnsiTheme="minorHAnsi" w:cstheme="minorBidi"/>
            <w:i w:val="0"/>
            <w:iCs w:val="0"/>
            <w:noProof/>
            <w:sz w:val="22"/>
            <w:szCs w:val="22"/>
          </w:rPr>
          <w:tab/>
        </w:r>
        <w:r w:rsidR="00273B56" w:rsidRPr="00C97472">
          <w:rPr>
            <w:rStyle w:val="Hyperlink"/>
            <w:noProof/>
          </w:rPr>
          <w:t>EventExit</w:t>
        </w:r>
        <w:r w:rsidR="00273B56">
          <w:rPr>
            <w:noProof/>
            <w:webHidden/>
          </w:rPr>
          <w:tab/>
        </w:r>
        <w:r w:rsidR="00273B56">
          <w:rPr>
            <w:noProof/>
            <w:webHidden/>
          </w:rPr>
          <w:fldChar w:fldCharType="begin"/>
        </w:r>
        <w:r w:rsidR="00273B56">
          <w:rPr>
            <w:noProof/>
            <w:webHidden/>
          </w:rPr>
          <w:instrText xml:space="preserve"> PAGEREF _Toc426969485 \h </w:instrText>
        </w:r>
        <w:r w:rsidR="00273B56">
          <w:rPr>
            <w:noProof/>
            <w:webHidden/>
          </w:rPr>
        </w:r>
        <w:r w:rsidR="00273B56">
          <w:rPr>
            <w:noProof/>
            <w:webHidden/>
          </w:rPr>
          <w:fldChar w:fldCharType="separate"/>
        </w:r>
        <w:r>
          <w:rPr>
            <w:noProof/>
            <w:webHidden/>
          </w:rPr>
          <w:t>58</w:t>
        </w:r>
        <w:r w:rsidR="00273B56">
          <w:rPr>
            <w:noProof/>
            <w:webHidden/>
          </w:rPr>
          <w:fldChar w:fldCharType="end"/>
        </w:r>
      </w:hyperlink>
    </w:p>
    <w:p w:rsidR="00273B56" w:rsidRDefault="00220CBB">
      <w:pPr>
        <w:pStyle w:val="TOC3"/>
        <w:tabs>
          <w:tab w:val="left" w:pos="1920"/>
          <w:tab w:val="right" w:leader="dot" w:pos="9350"/>
        </w:tabs>
        <w:rPr>
          <w:rFonts w:asciiTheme="minorHAnsi" w:hAnsiTheme="minorHAnsi" w:cstheme="minorBidi"/>
          <w:i w:val="0"/>
          <w:iCs w:val="0"/>
          <w:noProof/>
          <w:sz w:val="22"/>
          <w:szCs w:val="22"/>
        </w:rPr>
      </w:pPr>
      <w:hyperlink w:anchor="_Toc426969486" w:history="1">
        <w:r w:rsidR="00273B56" w:rsidRPr="00C97472">
          <w:rPr>
            <w:rStyle w:val="Hyperlink"/>
            <w:noProof/>
          </w:rPr>
          <w:t>3.15.3.</w:t>
        </w:r>
        <w:r w:rsidR="00273B56">
          <w:rPr>
            <w:rFonts w:asciiTheme="minorHAnsi" w:hAnsiTheme="minorHAnsi" w:cstheme="minorBidi"/>
            <w:i w:val="0"/>
            <w:iCs w:val="0"/>
            <w:noProof/>
            <w:sz w:val="22"/>
            <w:szCs w:val="22"/>
          </w:rPr>
          <w:tab/>
        </w:r>
        <w:r w:rsidR="00273B56" w:rsidRPr="00C97472">
          <w:rPr>
            <w:rStyle w:val="Hyperlink"/>
            <w:noProof/>
          </w:rPr>
          <w:t>EventCrash</w:t>
        </w:r>
        <w:r w:rsidR="00273B56">
          <w:rPr>
            <w:noProof/>
            <w:webHidden/>
          </w:rPr>
          <w:tab/>
        </w:r>
        <w:r w:rsidR="00273B56">
          <w:rPr>
            <w:noProof/>
            <w:webHidden/>
          </w:rPr>
          <w:fldChar w:fldCharType="begin"/>
        </w:r>
        <w:r w:rsidR="00273B56">
          <w:rPr>
            <w:noProof/>
            <w:webHidden/>
          </w:rPr>
          <w:instrText xml:space="preserve"> PAGEREF _Toc426969486 \h </w:instrText>
        </w:r>
        <w:r w:rsidR="00273B56">
          <w:rPr>
            <w:noProof/>
            <w:webHidden/>
          </w:rPr>
        </w:r>
        <w:r w:rsidR="00273B56">
          <w:rPr>
            <w:noProof/>
            <w:webHidden/>
          </w:rPr>
          <w:fldChar w:fldCharType="separate"/>
        </w:r>
        <w:r>
          <w:rPr>
            <w:noProof/>
            <w:webHidden/>
          </w:rPr>
          <w:t>58</w:t>
        </w:r>
        <w:r w:rsidR="00273B56">
          <w:rPr>
            <w:noProof/>
            <w:webHidden/>
          </w:rPr>
          <w:fldChar w:fldCharType="end"/>
        </w:r>
      </w:hyperlink>
    </w:p>
    <w:p w:rsidR="00273B56" w:rsidRDefault="00220CBB">
      <w:pPr>
        <w:pStyle w:val="TOC3"/>
        <w:tabs>
          <w:tab w:val="left" w:pos="1920"/>
          <w:tab w:val="right" w:leader="dot" w:pos="9350"/>
        </w:tabs>
        <w:rPr>
          <w:rFonts w:asciiTheme="minorHAnsi" w:hAnsiTheme="minorHAnsi" w:cstheme="minorBidi"/>
          <w:i w:val="0"/>
          <w:iCs w:val="0"/>
          <w:noProof/>
          <w:sz w:val="22"/>
          <w:szCs w:val="22"/>
        </w:rPr>
      </w:pPr>
      <w:hyperlink w:anchor="_Toc426969487" w:history="1">
        <w:r w:rsidR="00273B56" w:rsidRPr="00C97472">
          <w:rPr>
            <w:rStyle w:val="Hyperlink"/>
            <w:noProof/>
          </w:rPr>
          <w:t>3.15.4.</w:t>
        </w:r>
        <w:r w:rsidR="00273B56">
          <w:rPr>
            <w:rFonts w:asciiTheme="minorHAnsi" w:hAnsiTheme="minorHAnsi" w:cstheme="minorBidi"/>
            <w:i w:val="0"/>
            <w:iCs w:val="0"/>
            <w:noProof/>
            <w:sz w:val="22"/>
            <w:szCs w:val="22"/>
          </w:rPr>
          <w:tab/>
        </w:r>
        <w:r w:rsidR="00273B56" w:rsidRPr="00C97472">
          <w:rPr>
            <w:rStyle w:val="Hyperlink"/>
            <w:noProof/>
          </w:rPr>
          <w:t>EventForceTerminate</w:t>
        </w:r>
        <w:r w:rsidR="00273B56">
          <w:rPr>
            <w:noProof/>
            <w:webHidden/>
          </w:rPr>
          <w:tab/>
        </w:r>
        <w:r w:rsidR="00273B56">
          <w:rPr>
            <w:noProof/>
            <w:webHidden/>
          </w:rPr>
          <w:fldChar w:fldCharType="begin"/>
        </w:r>
        <w:r w:rsidR="00273B56">
          <w:rPr>
            <w:noProof/>
            <w:webHidden/>
          </w:rPr>
          <w:instrText xml:space="preserve"> PAGEREF _Toc426969487 \h </w:instrText>
        </w:r>
        <w:r w:rsidR="00273B56">
          <w:rPr>
            <w:noProof/>
            <w:webHidden/>
          </w:rPr>
        </w:r>
        <w:r w:rsidR="00273B56">
          <w:rPr>
            <w:noProof/>
            <w:webHidden/>
          </w:rPr>
          <w:fldChar w:fldCharType="separate"/>
        </w:r>
        <w:r>
          <w:rPr>
            <w:noProof/>
            <w:webHidden/>
          </w:rPr>
          <w:t>58</w:t>
        </w:r>
        <w:r w:rsidR="00273B56">
          <w:rPr>
            <w:noProof/>
            <w:webHidden/>
          </w:rPr>
          <w:fldChar w:fldCharType="end"/>
        </w:r>
      </w:hyperlink>
    </w:p>
    <w:p w:rsidR="00273B56" w:rsidRDefault="00220CBB">
      <w:pPr>
        <w:pStyle w:val="TOC3"/>
        <w:tabs>
          <w:tab w:val="left" w:pos="1920"/>
          <w:tab w:val="right" w:leader="dot" w:pos="9350"/>
        </w:tabs>
        <w:rPr>
          <w:rFonts w:asciiTheme="minorHAnsi" w:hAnsiTheme="minorHAnsi" w:cstheme="minorBidi"/>
          <w:i w:val="0"/>
          <w:iCs w:val="0"/>
          <w:noProof/>
          <w:sz w:val="22"/>
          <w:szCs w:val="22"/>
        </w:rPr>
      </w:pPr>
      <w:hyperlink w:anchor="_Toc426969488" w:history="1">
        <w:r w:rsidR="00273B56" w:rsidRPr="00C97472">
          <w:rPr>
            <w:rStyle w:val="Hyperlink"/>
            <w:noProof/>
          </w:rPr>
          <w:t>3.15.5.</w:t>
        </w:r>
        <w:r w:rsidR="00273B56">
          <w:rPr>
            <w:rFonts w:asciiTheme="minorHAnsi" w:hAnsiTheme="minorHAnsi" w:cstheme="minorBidi"/>
            <w:i w:val="0"/>
            <w:iCs w:val="0"/>
            <w:noProof/>
            <w:sz w:val="22"/>
            <w:szCs w:val="22"/>
          </w:rPr>
          <w:tab/>
        </w:r>
        <w:r w:rsidR="00273B56" w:rsidRPr="00C97472">
          <w:rPr>
            <w:rStyle w:val="Hyperlink"/>
            <w:noProof/>
          </w:rPr>
          <w:t>EventExec</w:t>
        </w:r>
        <w:r w:rsidR="00273B56">
          <w:rPr>
            <w:noProof/>
            <w:webHidden/>
          </w:rPr>
          <w:tab/>
        </w:r>
        <w:r w:rsidR="00273B56">
          <w:rPr>
            <w:noProof/>
            <w:webHidden/>
          </w:rPr>
          <w:fldChar w:fldCharType="begin"/>
        </w:r>
        <w:r w:rsidR="00273B56">
          <w:rPr>
            <w:noProof/>
            <w:webHidden/>
          </w:rPr>
          <w:instrText xml:space="preserve"> PAGEREF _Toc426969488 \h </w:instrText>
        </w:r>
        <w:r w:rsidR="00273B56">
          <w:rPr>
            <w:noProof/>
            <w:webHidden/>
          </w:rPr>
        </w:r>
        <w:r w:rsidR="00273B56">
          <w:rPr>
            <w:noProof/>
            <w:webHidden/>
          </w:rPr>
          <w:fldChar w:fldCharType="separate"/>
        </w:r>
        <w:r>
          <w:rPr>
            <w:noProof/>
            <w:webHidden/>
          </w:rPr>
          <w:t>59</w:t>
        </w:r>
        <w:r w:rsidR="00273B56">
          <w:rPr>
            <w:noProof/>
            <w:webHidden/>
          </w:rPr>
          <w:fldChar w:fldCharType="end"/>
        </w:r>
      </w:hyperlink>
    </w:p>
    <w:p w:rsidR="00273B56" w:rsidRDefault="00220CBB">
      <w:pPr>
        <w:pStyle w:val="TOC3"/>
        <w:tabs>
          <w:tab w:val="left" w:pos="1920"/>
          <w:tab w:val="right" w:leader="dot" w:pos="9350"/>
        </w:tabs>
        <w:rPr>
          <w:rFonts w:asciiTheme="minorHAnsi" w:hAnsiTheme="minorHAnsi" w:cstheme="minorBidi"/>
          <w:i w:val="0"/>
          <w:iCs w:val="0"/>
          <w:noProof/>
          <w:sz w:val="22"/>
          <w:szCs w:val="22"/>
        </w:rPr>
      </w:pPr>
      <w:hyperlink w:anchor="_Toc426969489" w:history="1">
        <w:r w:rsidR="00273B56" w:rsidRPr="00C97472">
          <w:rPr>
            <w:rStyle w:val="Hyperlink"/>
            <w:noProof/>
          </w:rPr>
          <w:t>3.15.6.</w:t>
        </w:r>
        <w:r w:rsidR="00273B56">
          <w:rPr>
            <w:rFonts w:asciiTheme="minorHAnsi" w:hAnsiTheme="minorHAnsi" w:cstheme="minorBidi"/>
            <w:i w:val="0"/>
            <w:iCs w:val="0"/>
            <w:noProof/>
            <w:sz w:val="22"/>
            <w:szCs w:val="22"/>
          </w:rPr>
          <w:tab/>
        </w:r>
        <w:r w:rsidR="00273B56" w:rsidRPr="00C97472">
          <w:rPr>
            <w:rStyle w:val="Hyperlink"/>
            <w:noProof/>
          </w:rPr>
          <w:t>EventStop</w:t>
        </w:r>
        <w:r w:rsidR="00273B56">
          <w:rPr>
            <w:noProof/>
            <w:webHidden/>
          </w:rPr>
          <w:tab/>
        </w:r>
        <w:r w:rsidR="00273B56">
          <w:rPr>
            <w:noProof/>
            <w:webHidden/>
          </w:rPr>
          <w:fldChar w:fldCharType="begin"/>
        </w:r>
        <w:r w:rsidR="00273B56">
          <w:rPr>
            <w:noProof/>
            <w:webHidden/>
          </w:rPr>
          <w:instrText xml:space="preserve"> PAGEREF _Toc426969489 \h </w:instrText>
        </w:r>
        <w:r w:rsidR="00273B56">
          <w:rPr>
            <w:noProof/>
            <w:webHidden/>
          </w:rPr>
        </w:r>
        <w:r w:rsidR="00273B56">
          <w:rPr>
            <w:noProof/>
            <w:webHidden/>
          </w:rPr>
          <w:fldChar w:fldCharType="separate"/>
        </w:r>
        <w:r>
          <w:rPr>
            <w:noProof/>
            <w:webHidden/>
          </w:rPr>
          <w:t>59</w:t>
        </w:r>
        <w:r w:rsidR="00273B56">
          <w:rPr>
            <w:noProof/>
            <w:webHidden/>
          </w:rPr>
          <w:fldChar w:fldCharType="end"/>
        </w:r>
      </w:hyperlink>
    </w:p>
    <w:p w:rsidR="00273B56" w:rsidRDefault="00220CBB">
      <w:pPr>
        <w:pStyle w:val="TOC3"/>
        <w:tabs>
          <w:tab w:val="left" w:pos="1920"/>
          <w:tab w:val="right" w:leader="dot" w:pos="9350"/>
        </w:tabs>
        <w:rPr>
          <w:rFonts w:asciiTheme="minorHAnsi" w:hAnsiTheme="minorHAnsi" w:cstheme="minorBidi"/>
          <w:i w:val="0"/>
          <w:iCs w:val="0"/>
          <w:noProof/>
          <w:sz w:val="22"/>
          <w:szCs w:val="22"/>
        </w:rPr>
      </w:pPr>
      <w:hyperlink w:anchor="_Toc426969490" w:history="1">
        <w:r w:rsidR="00273B56" w:rsidRPr="00C97472">
          <w:rPr>
            <w:rStyle w:val="Hyperlink"/>
            <w:noProof/>
          </w:rPr>
          <w:t>3.15.7.</w:t>
        </w:r>
        <w:r w:rsidR="00273B56">
          <w:rPr>
            <w:rFonts w:asciiTheme="minorHAnsi" w:hAnsiTheme="minorHAnsi" w:cstheme="minorBidi"/>
            <w:i w:val="0"/>
            <w:iCs w:val="0"/>
            <w:noProof/>
            <w:sz w:val="22"/>
            <w:szCs w:val="22"/>
          </w:rPr>
          <w:tab/>
        </w:r>
        <w:r w:rsidR="00273B56" w:rsidRPr="00C97472">
          <w:rPr>
            <w:rStyle w:val="Hyperlink"/>
            <w:noProof/>
          </w:rPr>
          <w:t>EventBreakpoint</w:t>
        </w:r>
        <w:r w:rsidR="00273B56">
          <w:rPr>
            <w:noProof/>
            <w:webHidden/>
          </w:rPr>
          <w:tab/>
        </w:r>
        <w:r w:rsidR="00273B56">
          <w:rPr>
            <w:noProof/>
            <w:webHidden/>
          </w:rPr>
          <w:fldChar w:fldCharType="begin"/>
        </w:r>
        <w:r w:rsidR="00273B56">
          <w:rPr>
            <w:noProof/>
            <w:webHidden/>
          </w:rPr>
          <w:instrText xml:space="preserve"> PAGEREF _Toc426969490 \h </w:instrText>
        </w:r>
        <w:r w:rsidR="00273B56">
          <w:rPr>
            <w:noProof/>
            <w:webHidden/>
          </w:rPr>
        </w:r>
        <w:r w:rsidR="00273B56">
          <w:rPr>
            <w:noProof/>
            <w:webHidden/>
          </w:rPr>
          <w:fldChar w:fldCharType="separate"/>
        </w:r>
        <w:r>
          <w:rPr>
            <w:noProof/>
            <w:webHidden/>
          </w:rPr>
          <w:t>59</w:t>
        </w:r>
        <w:r w:rsidR="00273B56">
          <w:rPr>
            <w:noProof/>
            <w:webHidden/>
          </w:rPr>
          <w:fldChar w:fldCharType="end"/>
        </w:r>
      </w:hyperlink>
    </w:p>
    <w:p w:rsidR="00273B56" w:rsidRDefault="00220CBB">
      <w:pPr>
        <w:pStyle w:val="TOC3"/>
        <w:tabs>
          <w:tab w:val="left" w:pos="1920"/>
          <w:tab w:val="right" w:leader="dot" w:pos="9350"/>
        </w:tabs>
        <w:rPr>
          <w:rFonts w:asciiTheme="minorHAnsi" w:hAnsiTheme="minorHAnsi" w:cstheme="minorBidi"/>
          <w:i w:val="0"/>
          <w:iCs w:val="0"/>
          <w:noProof/>
          <w:sz w:val="22"/>
          <w:szCs w:val="22"/>
        </w:rPr>
      </w:pPr>
      <w:hyperlink w:anchor="_Toc426969491" w:history="1">
        <w:r w:rsidR="00273B56" w:rsidRPr="00C97472">
          <w:rPr>
            <w:rStyle w:val="Hyperlink"/>
            <w:noProof/>
          </w:rPr>
          <w:t>3.15.8.</w:t>
        </w:r>
        <w:r w:rsidR="00273B56">
          <w:rPr>
            <w:rFonts w:asciiTheme="minorHAnsi" w:hAnsiTheme="minorHAnsi" w:cstheme="minorBidi"/>
            <w:i w:val="0"/>
            <w:iCs w:val="0"/>
            <w:noProof/>
            <w:sz w:val="22"/>
            <w:szCs w:val="22"/>
          </w:rPr>
          <w:tab/>
        </w:r>
        <w:r w:rsidR="00273B56" w:rsidRPr="00C97472">
          <w:rPr>
            <w:rStyle w:val="Hyperlink"/>
            <w:noProof/>
          </w:rPr>
          <w:t>EventNewThread</w:t>
        </w:r>
        <w:r w:rsidR="00273B56">
          <w:rPr>
            <w:noProof/>
            <w:webHidden/>
          </w:rPr>
          <w:tab/>
        </w:r>
        <w:r w:rsidR="00273B56">
          <w:rPr>
            <w:noProof/>
            <w:webHidden/>
          </w:rPr>
          <w:fldChar w:fldCharType="begin"/>
        </w:r>
        <w:r w:rsidR="00273B56">
          <w:rPr>
            <w:noProof/>
            <w:webHidden/>
          </w:rPr>
          <w:instrText xml:space="preserve"> PAGEREF _Toc426969491 \h </w:instrText>
        </w:r>
        <w:r w:rsidR="00273B56">
          <w:rPr>
            <w:noProof/>
            <w:webHidden/>
          </w:rPr>
        </w:r>
        <w:r w:rsidR="00273B56">
          <w:rPr>
            <w:noProof/>
            <w:webHidden/>
          </w:rPr>
          <w:fldChar w:fldCharType="separate"/>
        </w:r>
        <w:r>
          <w:rPr>
            <w:noProof/>
            <w:webHidden/>
          </w:rPr>
          <w:t>60</w:t>
        </w:r>
        <w:r w:rsidR="00273B56">
          <w:rPr>
            <w:noProof/>
            <w:webHidden/>
          </w:rPr>
          <w:fldChar w:fldCharType="end"/>
        </w:r>
      </w:hyperlink>
    </w:p>
    <w:p w:rsidR="00273B56" w:rsidRDefault="00220CBB">
      <w:pPr>
        <w:pStyle w:val="TOC3"/>
        <w:tabs>
          <w:tab w:val="left" w:pos="1920"/>
          <w:tab w:val="right" w:leader="dot" w:pos="9350"/>
        </w:tabs>
        <w:rPr>
          <w:rFonts w:asciiTheme="minorHAnsi" w:hAnsiTheme="minorHAnsi" w:cstheme="minorBidi"/>
          <w:i w:val="0"/>
          <w:iCs w:val="0"/>
          <w:noProof/>
          <w:sz w:val="22"/>
          <w:szCs w:val="22"/>
        </w:rPr>
      </w:pPr>
      <w:hyperlink w:anchor="_Toc426969492" w:history="1">
        <w:r w:rsidR="00273B56" w:rsidRPr="00C97472">
          <w:rPr>
            <w:rStyle w:val="Hyperlink"/>
            <w:noProof/>
          </w:rPr>
          <w:t>3.15.9.</w:t>
        </w:r>
        <w:r w:rsidR="00273B56">
          <w:rPr>
            <w:rFonts w:asciiTheme="minorHAnsi" w:hAnsiTheme="minorHAnsi" w:cstheme="minorBidi"/>
            <w:i w:val="0"/>
            <w:iCs w:val="0"/>
            <w:noProof/>
            <w:sz w:val="22"/>
            <w:szCs w:val="22"/>
          </w:rPr>
          <w:tab/>
        </w:r>
        <w:r w:rsidR="00273B56" w:rsidRPr="00C97472">
          <w:rPr>
            <w:rStyle w:val="Hyperlink"/>
            <w:noProof/>
          </w:rPr>
          <w:t>EventNewUserThread</w:t>
        </w:r>
        <w:r w:rsidR="00273B56">
          <w:rPr>
            <w:noProof/>
            <w:webHidden/>
          </w:rPr>
          <w:tab/>
        </w:r>
        <w:r w:rsidR="00273B56">
          <w:rPr>
            <w:noProof/>
            <w:webHidden/>
          </w:rPr>
          <w:fldChar w:fldCharType="begin"/>
        </w:r>
        <w:r w:rsidR="00273B56">
          <w:rPr>
            <w:noProof/>
            <w:webHidden/>
          </w:rPr>
          <w:instrText xml:space="preserve"> PAGEREF _Toc426969492 \h </w:instrText>
        </w:r>
        <w:r w:rsidR="00273B56">
          <w:rPr>
            <w:noProof/>
            <w:webHidden/>
          </w:rPr>
        </w:r>
        <w:r w:rsidR="00273B56">
          <w:rPr>
            <w:noProof/>
            <w:webHidden/>
          </w:rPr>
          <w:fldChar w:fldCharType="separate"/>
        </w:r>
        <w:r>
          <w:rPr>
            <w:noProof/>
            <w:webHidden/>
          </w:rPr>
          <w:t>60</w:t>
        </w:r>
        <w:r w:rsidR="00273B56">
          <w:rPr>
            <w:noProof/>
            <w:webHidden/>
          </w:rPr>
          <w:fldChar w:fldCharType="end"/>
        </w:r>
      </w:hyperlink>
    </w:p>
    <w:p w:rsidR="00273B56" w:rsidRDefault="00220CBB">
      <w:pPr>
        <w:pStyle w:val="TOC3"/>
        <w:tabs>
          <w:tab w:val="left" w:pos="1926"/>
          <w:tab w:val="right" w:leader="dot" w:pos="9350"/>
        </w:tabs>
        <w:rPr>
          <w:rFonts w:asciiTheme="minorHAnsi" w:hAnsiTheme="minorHAnsi" w:cstheme="minorBidi"/>
          <w:i w:val="0"/>
          <w:iCs w:val="0"/>
          <w:noProof/>
          <w:sz w:val="22"/>
          <w:szCs w:val="22"/>
        </w:rPr>
      </w:pPr>
      <w:hyperlink w:anchor="_Toc426969493" w:history="1">
        <w:r w:rsidR="00273B56" w:rsidRPr="00C97472">
          <w:rPr>
            <w:rStyle w:val="Hyperlink"/>
            <w:noProof/>
          </w:rPr>
          <w:t>3.15.10.</w:t>
        </w:r>
        <w:r w:rsidR="00273B56">
          <w:rPr>
            <w:rFonts w:asciiTheme="minorHAnsi" w:hAnsiTheme="minorHAnsi" w:cstheme="minorBidi"/>
            <w:i w:val="0"/>
            <w:iCs w:val="0"/>
            <w:noProof/>
            <w:sz w:val="22"/>
            <w:szCs w:val="22"/>
          </w:rPr>
          <w:tab/>
        </w:r>
        <w:r w:rsidR="00273B56" w:rsidRPr="00C97472">
          <w:rPr>
            <w:rStyle w:val="Hyperlink"/>
            <w:noProof/>
          </w:rPr>
          <w:t>EventNewLWP</w:t>
        </w:r>
        <w:r w:rsidR="00273B56">
          <w:rPr>
            <w:noProof/>
            <w:webHidden/>
          </w:rPr>
          <w:tab/>
        </w:r>
        <w:r w:rsidR="00273B56">
          <w:rPr>
            <w:noProof/>
            <w:webHidden/>
          </w:rPr>
          <w:fldChar w:fldCharType="begin"/>
        </w:r>
        <w:r w:rsidR="00273B56">
          <w:rPr>
            <w:noProof/>
            <w:webHidden/>
          </w:rPr>
          <w:instrText xml:space="preserve"> PAGEREF _Toc426969493 \h </w:instrText>
        </w:r>
        <w:r w:rsidR="00273B56">
          <w:rPr>
            <w:noProof/>
            <w:webHidden/>
          </w:rPr>
        </w:r>
        <w:r w:rsidR="00273B56">
          <w:rPr>
            <w:noProof/>
            <w:webHidden/>
          </w:rPr>
          <w:fldChar w:fldCharType="separate"/>
        </w:r>
        <w:r>
          <w:rPr>
            <w:noProof/>
            <w:webHidden/>
          </w:rPr>
          <w:t>60</w:t>
        </w:r>
        <w:r w:rsidR="00273B56">
          <w:rPr>
            <w:noProof/>
            <w:webHidden/>
          </w:rPr>
          <w:fldChar w:fldCharType="end"/>
        </w:r>
      </w:hyperlink>
    </w:p>
    <w:p w:rsidR="00273B56" w:rsidRDefault="00220CBB">
      <w:pPr>
        <w:pStyle w:val="TOC3"/>
        <w:tabs>
          <w:tab w:val="left" w:pos="1926"/>
          <w:tab w:val="right" w:leader="dot" w:pos="9350"/>
        </w:tabs>
        <w:rPr>
          <w:rFonts w:asciiTheme="minorHAnsi" w:hAnsiTheme="minorHAnsi" w:cstheme="minorBidi"/>
          <w:i w:val="0"/>
          <w:iCs w:val="0"/>
          <w:noProof/>
          <w:sz w:val="22"/>
          <w:szCs w:val="22"/>
        </w:rPr>
      </w:pPr>
      <w:hyperlink w:anchor="_Toc426969494" w:history="1">
        <w:r w:rsidR="00273B56" w:rsidRPr="00C97472">
          <w:rPr>
            <w:rStyle w:val="Hyperlink"/>
            <w:noProof/>
          </w:rPr>
          <w:t>3.15.11.</w:t>
        </w:r>
        <w:r w:rsidR="00273B56">
          <w:rPr>
            <w:rFonts w:asciiTheme="minorHAnsi" w:hAnsiTheme="minorHAnsi" w:cstheme="minorBidi"/>
            <w:i w:val="0"/>
            <w:iCs w:val="0"/>
            <w:noProof/>
            <w:sz w:val="22"/>
            <w:szCs w:val="22"/>
          </w:rPr>
          <w:tab/>
        </w:r>
        <w:r w:rsidR="00273B56" w:rsidRPr="00C97472">
          <w:rPr>
            <w:rStyle w:val="Hyperlink"/>
            <w:noProof/>
          </w:rPr>
          <w:t>EventThreadDestroy</w:t>
        </w:r>
        <w:r w:rsidR="00273B56">
          <w:rPr>
            <w:noProof/>
            <w:webHidden/>
          </w:rPr>
          <w:tab/>
        </w:r>
        <w:r w:rsidR="00273B56">
          <w:rPr>
            <w:noProof/>
            <w:webHidden/>
          </w:rPr>
          <w:fldChar w:fldCharType="begin"/>
        </w:r>
        <w:r w:rsidR="00273B56">
          <w:rPr>
            <w:noProof/>
            <w:webHidden/>
          </w:rPr>
          <w:instrText xml:space="preserve"> PAGEREF _Toc426969494 \h </w:instrText>
        </w:r>
        <w:r w:rsidR="00273B56">
          <w:rPr>
            <w:noProof/>
            <w:webHidden/>
          </w:rPr>
        </w:r>
        <w:r w:rsidR="00273B56">
          <w:rPr>
            <w:noProof/>
            <w:webHidden/>
          </w:rPr>
          <w:fldChar w:fldCharType="separate"/>
        </w:r>
        <w:r>
          <w:rPr>
            <w:noProof/>
            <w:webHidden/>
          </w:rPr>
          <w:t>61</w:t>
        </w:r>
        <w:r w:rsidR="00273B56">
          <w:rPr>
            <w:noProof/>
            <w:webHidden/>
          </w:rPr>
          <w:fldChar w:fldCharType="end"/>
        </w:r>
      </w:hyperlink>
    </w:p>
    <w:p w:rsidR="00273B56" w:rsidRDefault="00220CBB">
      <w:pPr>
        <w:pStyle w:val="TOC3"/>
        <w:tabs>
          <w:tab w:val="left" w:pos="1926"/>
          <w:tab w:val="right" w:leader="dot" w:pos="9350"/>
        </w:tabs>
        <w:rPr>
          <w:rFonts w:asciiTheme="minorHAnsi" w:hAnsiTheme="minorHAnsi" w:cstheme="minorBidi"/>
          <w:i w:val="0"/>
          <w:iCs w:val="0"/>
          <w:noProof/>
          <w:sz w:val="22"/>
          <w:szCs w:val="22"/>
        </w:rPr>
      </w:pPr>
      <w:hyperlink w:anchor="_Toc426969495" w:history="1">
        <w:r w:rsidR="00273B56" w:rsidRPr="00C97472">
          <w:rPr>
            <w:rStyle w:val="Hyperlink"/>
            <w:noProof/>
          </w:rPr>
          <w:t>3.15.12.</w:t>
        </w:r>
        <w:r w:rsidR="00273B56">
          <w:rPr>
            <w:rFonts w:asciiTheme="minorHAnsi" w:hAnsiTheme="minorHAnsi" w:cstheme="minorBidi"/>
            <w:i w:val="0"/>
            <w:iCs w:val="0"/>
            <w:noProof/>
            <w:sz w:val="22"/>
            <w:szCs w:val="22"/>
          </w:rPr>
          <w:tab/>
        </w:r>
        <w:r w:rsidR="00273B56" w:rsidRPr="00C97472">
          <w:rPr>
            <w:rStyle w:val="Hyperlink"/>
            <w:noProof/>
          </w:rPr>
          <w:t>EventUserThreadDestroy</w:t>
        </w:r>
        <w:r w:rsidR="00273B56">
          <w:rPr>
            <w:noProof/>
            <w:webHidden/>
          </w:rPr>
          <w:tab/>
        </w:r>
        <w:r w:rsidR="00273B56">
          <w:rPr>
            <w:noProof/>
            <w:webHidden/>
          </w:rPr>
          <w:fldChar w:fldCharType="begin"/>
        </w:r>
        <w:r w:rsidR="00273B56">
          <w:rPr>
            <w:noProof/>
            <w:webHidden/>
          </w:rPr>
          <w:instrText xml:space="preserve"> PAGEREF _Toc426969495 \h </w:instrText>
        </w:r>
        <w:r w:rsidR="00273B56">
          <w:rPr>
            <w:noProof/>
            <w:webHidden/>
          </w:rPr>
        </w:r>
        <w:r w:rsidR="00273B56">
          <w:rPr>
            <w:noProof/>
            <w:webHidden/>
          </w:rPr>
          <w:fldChar w:fldCharType="separate"/>
        </w:r>
        <w:r>
          <w:rPr>
            <w:noProof/>
            <w:webHidden/>
          </w:rPr>
          <w:t>61</w:t>
        </w:r>
        <w:r w:rsidR="00273B56">
          <w:rPr>
            <w:noProof/>
            <w:webHidden/>
          </w:rPr>
          <w:fldChar w:fldCharType="end"/>
        </w:r>
      </w:hyperlink>
    </w:p>
    <w:p w:rsidR="00273B56" w:rsidRDefault="00220CBB">
      <w:pPr>
        <w:pStyle w:val="TOC3"/>
        <w:tabs>
          <w:tab w:val="left" w:pos="1926"/>
          <w:tab w:val="right" w:leader="dot" w:pos="9350"/>
        </w:tabs>
        <w:rPr>
          <w:rFonts w:asciiTheme="minorHAnsi" w:hAnsiTheme="minorHAnsi" w:cstheme="minorBidi"/>
          <w:i w:val="0"/>
          <w:iCs w:val="0"/>
          <w:noProof/>
          <w:sz w:val="22"/>
          <w:szCs w:val="22"/>
        </w:rPr>
      </w:pPr>
      <w:hyperlink w:anchor="_Toc426969496" w:history="1">
        <w:r w:rsidR="00273B56" w:rsidRPr="00C97472">
          <w:rPr>
            <w:rStyle w:val="Hyperlink"/>
            <w:noProof/>
          </w:rPr>
          <w:t>3.15.13.</w:t>
        </w:r>
        <w:r w:rsidR="00273B56">
          <w:rPr>
            <w:rFonts w:asciiTheme="minorHAnsi" w:hAnsiTheme="minorHAnsi" w:cstheme="minorBidi"/>
            <w:i w:val="0"/>
            <w:iCs w:val="0"/>
            <w:noProof/>
            <w:sz w:val="22"/>
            <w:szCs w:val="22"/>
          </w:rPr>
          <w:tab/>
        </w:r>
        <w:r w:rsidR="00273B56" w:rsidRPr="00C97472">
          <w:rPr>
            <w:rStyle w:val="Hyperlink"/>
            <w:noProof/>
          </w:rPr>
          <w:t>EventLWPDestroy</w:t>
        </w:r>
        <w:r w:rsidR="00273B56">
          <w:rPr>
            <w:noProof/>
            <w:webHidden/>
          </w:rPr>
          <w:tab/>
        </w:r>
        <w:r w:rsidR="00273B56">
          <w:rPr>
            <w:noProof/>
            <w:webHidden/>
          </w:rPr>
          <w:fldChar w:fldCharType="begin"/>
        </w:r>
        <w:r w:rsidR="00273B56">
          <w:rPr>
            <w:noProof/>
            <w:webHidden/>
          </w:rPr>
          <w:instrText xml:space="preserve"> PAGEREF _Toc426969496 \h </w:instrText>
        </w:r>
        <w:r w:rsidR="00273B56">
          <w:rPr>
            <w:noProof/>
            <w:webHidden/>
          </w:rPr>
        </w:r>
        <w:r w:rsidR="00273B56">
          <w:rPr>
            <w:noProof/>
            <w:webHidden/>
          </w:rPr>
          <w:fldChar w:fldCharType="separate"/>
        </w:r>
        <w:r>
          <w:rPr>
            <w:noProof/>
            <w:webHidden/>
          </w:rPr>
          <w:t>61</w:t>
        </w:r>
        <w:r w:rsidR="00273B56">
          <w:rPr>
            <w:noProof/>
            <w:webHidden/>
          </w:rPr>
          <w:fldChar w:fldCharType="end"/>
        </w:r>
      </w:hyperlink>
    </w:p>
    <w:p w:rsidR="00273B56" w:rsidRDefault="00220CBB">
      <w:pPr>
        <w:pStyle w:val="TOC3"/>
        <w:tabs>
          <w:tab w:val="left" w:pos="1926"/>
          <w:tab w:val="right" w:leader="dot" w:pos="9350"/>
        </w:tabs>
        <w:rPr>
          <w:rFonts w:asciiTheme="minorHAnsi" w:hAnsiTheme="minorHAnsi" w:cstheme="minorBidi"/>
          <w:i w:val="0"/>
          <w:iCs w:val="0"/>
          <w:noProof/>
          <w:sz w:val="22"/>
          <w:szCs w:val="22"/>
        </w:rPr>
      </w:pPr>
      <w:hyperlink w:anchor="_Toc426969497" w:history="1">
        <w:r w:rsidR="00273B56" w:rsidRPr="00C97472">
          <w:rPr>
            <w:rStyle w:val="Hyperlink"/>
            <w:noProof/>
          </w:rPr>
          <w:t>3.15.14.</w:t>
        </w:r>
        <w:r w:rsidR="00273B56">
          <w:rPr>
            <w:rFonts w:asciiTheme="minorHAnsi" w:hAnsiTheme="minorHAnsi" w:cstheme="minorBidi"/>
            <w:i w:val="0"/>
            <w:iCs w:val="0"/>
            <w:noProof/>
            <w:sz w:val="22"/>
            <w:szCs w:val="22"/>
          </w:rPr>
          <w:tab/>
        </w:r>
        <w:r w:rsidR="00273B56" w:rsidRPr="00C97472">
          <w:rPr>
            <w:rStyle w:val="Hyperlink"/>
            <w:noProof/>
          </w:rPr>
          <w:t>EventFork</w:t>
        </w:r>
        <w:r w:rsidR="00273B56">
          <w:rPr>
            <w:noProof/>
            <w:webHidden/>
          </w:rPr>
          <w:tab/>
        </w:r>
        <w:r w:rsidR="00273B56">
          <w:rPr>
            <w:noProof/>
            <w:webHidden/>
          </w:rPr>
          <w:fldChar w:fldCharType="begin"/>
        </w:r>
        <w:r w:rsidR="00273B56">
          <w:rPr>
            <w:noProof/>
            <w:webHidden/>
          </w:rPr>
          <w:instrText xml:space="preserve"> PAGEREF _Toc426969497 \h </w:instrText>
        </w:r>
        <w:r w:rsidR="00273B56">
          <w:rPr>
            <w:noProof/>
            <w:webHidden/>
          </w:rPr>
        </w:r>
        <w:r w:rsidR="00273B56">
          <w:rPr>
            <w:noProof/>
            <w:webHidden/>
          </w:rPr>
          <w:fldChar w:fldCharType="separate"/>
        </w:r>
        <w:r>
          <w:rPr>
            <w:noProof/>
            <w:webHidden/>
          </w:rPr>
          <w:t>61</w:t>
        </w:r>
        <w:r w:rsidR="00273B56">
          <w:rPr>
            <w:noProof/>
            <w:webHidden/>
          </w:rPr>
          <w:fldChar w:fldCharType="end"/>
        </w:r>
      </w:hyperlink>
    </w:p>
    <w:p w:rsidR="00273B56" w:rsidRDefault="00220CBB">
      <w:pPr>
        <w:pStyle w:val="TOC3"/>
        <w:tabs>
          <w:tab w:val="left" w:pos="1926"/>
          <w:tab w:val="right" w:leader="dot" w:pos="9350"/>
        </w:tabs>
        <w:rPr>
          <w:rFonts w:asciiTheme="minorHAnsi" w:hAnsiTheme="minorHAnsi" w:cstheme="minorBidi"/>
          <w:i w:val="0"/>
          <w:iCs w:val="0"/>
          <w:noProof/>
          <w:sz w:val="22"/>
          <w:szCs w:val="22"/>
        </w:rPr>
      </w:pPr>
      <w:hyperlink w:anchor="_Toc426969498" w:history="1">
        <w:r w:rsidR="00273B56" w:rsidRPr="00C97472">
          <w:rPr>
            <w:rStyle w:val="Hyperlink"/>
            <w:noProof/>
          </w:rPr>
          <w:t>3.15.15.</w:t>
        </w:r>
        <w:r w:rsidR="00273B56">
          <w:rPr>
            <w:rFonts w:asciiTheme="minorHAnsi" w:hAnsiTheme="minorHAnsi" w:cstheme="minorBidi"/>
            <w:i w:val="0"/>
            <w:iCs w:val="0"/>
            <w:noProof/>
            <w:sz w:val="22"/>
            <w:szCs w:val="22"/>
          </w:rPr>
          <w:tab/>
        </w:r>
        <w:r w:rsidR="00273B56" w:rsidRPr="00C97472">
          <w:rPr>
            <w:rStyle w:val="Hyperlink"/>
            <w:noProof/>
          </w:rPr>
          <w:t>EventSignal</w:t>
        </w:r>
        <w:r w:rsidR="00273B56">
          <w:rPr>
            <w:noProof/>
            <w:webHidden/>
          </w:rPr>
          <w:tab/>
        </w:r>
        <w:r w:rsidR="00273B56">
          <w:rPr>
            <w:noProof/>
            <w:webHidden/>
          </w:rPr>
          <w:fldChar w:fldCharType="begin"/>
        </w:r>
        <w:r w:rsidR="00273B56">
          <w:rPr>
            <w:noProof/>
            <w:webHidden/>
          </w:rPr>
          <w:instrText xml:space="preserve"> PAGEREF _Toc426969498 \h </w:instrText>
        </w:r>
        <w:r w:rsidR="00273B56">
          <w:rPr>
            <w:noProof/>
            <w:webHidden/>
          </w:rPr>
        </w:r>
        <w:r w:rsidR="00273B56">
          <w:rPr>
            <w:noProof/>
            <w:webHidden/>
          </w:rPr>
          <w:fldChar w:fldCharType="separate"/>
        </w:r>
        <w:r>
          <w:rPr>
            <w:noProof/>
            <w:webHidden/>
          </w:rPr>
          <w:t>62</w:t>
        </w:r>
        <w:r w:rsidR="00273B56">
          <w:rPr>
            <w:noProof/>
            <w:webHidden/>
          </w:rPr>
          <w:fldChar w:fldCharType="end"/>
        </w:r>
      </w:hyperlink>
    </w:p>
    <w:p w:rsidR="00273B56" w:rsidRDefault="00220CBB">
      <w:pPr>
        <w:pStyle w:val="TOC3"/>
        <w:tabs>
          <w:tab w:val="left" w:pos="1926"/>
          <w:tab w:val="right" w:leader="dot" w:pos="9350"/>
        </w:tabs>
        <w:rPr>
          <w:rFonts w:asciiTheme="minorHAnsi" w:hAnsiTheme="minorHAnsi" w:cstheme="minorBidi"/>
          <w:i w:val="0"/>
          <w:iCs w:val="0"/>
          <w:noProof/>
          <w:sz w:val="22"/>
          <w:szCs w:val="22"/>
        </w:rPr>
      </w:pPr>
      <w:hyperlink w:anchor="_Toc426969499" w:history="1">
        <w:r w:rsidR="00273B56" w:rsidRPr="00C97472">
          <w:rPr>
            <w:rStyle w:val="Hyperlink"/>
            <w:noProof/>
          </w:rPr>
          <w:t>3.15.16.</w:t>
        </w:r>
        <w:r w:rsidR="00273B56">
          <w:rPr>
            <w:rFonts w:asciiTheme="minorHAnsi" w:hAnsiTheme="minorHAnsi" w:cstheme="minorBidi"/>
            <w:i w:val="0"/>
            <w:iCs w:val="0"/>
            <w:noProof/>
            <w:sz w:val="22"/>
            <w:szCs w:val="22"/>
          </w:rPr>
          <w:tab/>
        </w:r>
        <w:r w:rsidR="00273B56" w:rsidRPr="00C97472">
          <w:rPr>
            <w:rStyle w:val="Hyperlink"/>
            <w:noProof/>
          </w:rPr>
          <w:t>EventRPC</w:t>
        </w:r>
        <w:r w:rsidR="00273B56">
          <w:rPr>
            <w:noProof/>
            <w:webHidden/>
          </w:rPr>
          <w:tab/>
        </w:r>
        <w:r w:rsidR="00273B56">
          <w:rPr>
            <w:noProof/>
            <w:webHidden/>
          </w:rPr>
          <w:fldChar w:fldCharType="begin"/>
        </w:r>
        <w:r w:rsidR="00273B56">
          <w:rPr>
            <w:noProof/>
            <w:webHidden/>
          </w:rPr>
          <w:instrText xml:space="preserve"> PAGEREF _Toc426969499 \h </w:instrText>
        </w:r>
        <w:r w:rsidR="00273B56">
          <w:rPr>
            <w:noProof/>
            <w:webHidden/>
          </w:rPr>
        </w:r>
        <w:r w:rsidR="00273B56">
          <w:rPr>
            <w:noProof/>
            <w:webHidden/>
          </w:rPr>
          <w:fldChar w:fldCharType="separate"/>
        </w:r>
        <w:r>
          <w:rPr>
            <w:noProof/>
            <w:webHidden/>
          </w:rPr>
          <w:t>62</w:t>
        </w:r>
        <w:r w:rsidR="00273B56">
          <w:rPr>
            <w:noProof/>
            <w:webHidden/>
          </w:rPr>
          <w:fldChar w:fldCharType="end"/>
        </w:r>
      </w:hyperlink>
    </w:p>
    <w:p w:rsidR="00273B56" w:rsidRDefault="00220CBB">
      <w:pPr>
        <w:pStyle w:val="TOC3"/>
        <w:tabs>
          <w:tab w:val="left" w:pos="1926"/>
          <w:tab w:val="right" w:leader="dot" w:pos="9350"/>
        </w:tabs>
        <w:rPr>
          <w:rFonts w:asciiTheme="minorHAnsi" w:hAnsiTheme="minorHAnsi" w:cstheme="minorBidi"/>
          <w:i w:val="0"/>
          <w:iCs w:val="0"/>
          <w:noProof/>
          <w:sz w:val="22"/>
          <w:szCs w:val="22"/>
        </w:rPr>
      </w:pPr>
      <w:hyperlink w:anchor="_Toc426969500" w:history="1">
        <w:r w:rsidR="00273B56" w:rsidRPr="00C97472">
          <w:rPr>
            <w:rStyle w:val="Hyperlink"/>
            <w:noProof/>
          </w:rPr>
          <w:t>3.15.17.</w:t>
        </w:r>
        <w:r w:rsidR="00273B56">
          <w:rPr>
            <w:rFonts w:asciiTheme="minorHAnsi" w:hAnsiTheme="minorHAnsi" w:cstheme="minorBidi"/>
            <w:i w:val="0"/>
            <w:iCs w:val="0"/>
            <w:noProof/>
            <w:sz w:val="22"/>
            <w:szCs w:val="22"/>
          </w:rPr>
          <w:tab/>
        </w:r>
        <w:r w:rsidR="00273B56" w:rsidRPr="00C97472">
          <w:rPr>
            <w:rStyle w:val="Hyperlink"/>
            <w:noProof/>
          </w:rPr>
          <w:t>EventSingleStep</w:t>
        </w:r>
        <w:r w:rsidR="00273B56">
          <w:rPr>
            <w:noProof/>
            <w:webHidden/>
          </w:rPr>
          <w:tab/>
        </w:r>
        <w:r w:rsidR="00273B56">
          <w:rPr>
            <w:noProof/>
            <w:webHidden/>
          </w:rPr>
          <w:fldChar w:fldCharType="begin"/>
        </w:r>
        <w:r w:rsidR="00273B56">
          <w:rPr>
            <w:noProof/>
            <w:webHidden/>
          </w:rPr>
          <w:instrText xml:space="preserve"> PAGEREF _Toc426969500 \h </w:instrText>
        </w:r>
        <w:r w:rsidR="00273B56">
          <w:rPr>
            <w:noProof/>
            <w:webHidden/>
          </w:rPr>
        </w:r>
        <w:r w:rsidR="00273B56">
          <w:rPr>
            <w:noProof/>
            <w:webHidden/>
          </w:rPr>
          <w:fldChar w:fldCharType="separate"/>
        </w:r>
        <w:r>
          <w:rPr>
            <w:noProof/>
            <w:webHidden/>
          </w:rPr>
          <w:t>62</w:t>
        </w:r>
        <w:r w:rsidR="00273B56">
          <w:rPr>
            <w:noProof/>
            <w:webHidden/>
          </w:rPr>
          <w:fldChar w:fldCharType="end"/>
        </w:r>
      </w:hyperlink>
    </w:p>
    <w:p w:rsidR="00273B56" w:rsidRDefault="00220CBB">
      <w:pPr>
        <w:pStyle w:val="TOC3"/>
        <w:tabs>
          <w:tab w:val="left" w:pos="1926"/>
          <w:tab w:val="right" w:leader="dot" w:pos="9350"/>
        </w:tabs>
        <w:rPr>
          <w:rFonts w:asciiTheme="minorHAnsi" w:hAnsiTheme="minorHAnsi" w:cstheme="minorBidi"/>
          <w:i w:val="0"/>
          <w:iCs w:val="0"/>
          <w:noProof/>
          <w:sz w:val="22"/>
          <w:szCs w:val="22"/>
        </w:rPr>
      </w:pPr>
      <w:hyperlink w:anchor="_Toc426969501" w:history="1">
        <w:r w:rsidR="00273B56" w:rsidRPr="00C97472">
          <w:rPr>
            <w:rStyle w:val="Hyperlink"/>
            <w:noProof/>
          </w:rPr>
          <w:t>3.15.18.</w:t>
        </w:r>
        <w:r w:rsidR="00273B56">
          <w:rPr>
            <w:rFonts w:asciiTheme="minorHAnsi" w:hAnsiTheme="minorHAnsi" w:cstheme="minorBidi"/>
            <w:i w:val="0"/>
            <w:iCs w:val="0"/>
            <w:noProof/>
            <w:sz w:val="22"/>
            <w:szCs w:val="22"/>
          </w:rPr>
          <w:tab/>
        </w:r>
        <w:r w:rsidR="00273B56" w:rsidRPr="00C97472">
          <w:rPr>
            <w:rStyle w:val="Hyperlink"/>
            <w:noProof/>
          </w:rPr>
          <w:t>EventLibrary</w:t>
        </w:r>
        <w:r w:rsidR="00273B56">
          <w:rPr>
            <w:noProof/>
            <w:webHidden/>
          </w:rPr>
          <w:tab/>
        </w:r>
        <w:r w:rsidR="00273B56">
          <w:rPr>
            <w:noProof/>
            <w:webHidden/>
          </w:rPr>
          <w:fldChar w:fldCharType="begin"/>
        </w:r>
        <w:r w:rsidR="00273B56">
          <w:rPr>
            <w:noProof/>
            <w:webHidden/>
          </w:rPr>
          <w:instrText xml:space="preserve"> PAGEREF _Toc426969501 \h </w:instrText>
        </w:r>
        <w:r w:rsidR="00273B56">
          <w:rPr>
            <w:noProof/>
            <w:webHidden/>
          </w:rPr>
        </w:r>
        <w:r w:rsidR="00273B56">
          <w:rPr>
            <w:noProof/>
            <w:webHidden/>
          </w:rPr>
          <w:fldChar w:fldCharType="separate"/>
        </w:r>
        <w:r>
          <w:rPr>
            <w:noProof/>
            <w:webHidden/>
          </w:rPr>
          <w:t>62</w:t>
        </w:r>
        <w:r w:rsidR="00273B56">
          <w:rPr>
            <w:noProof/>
            <w:webHidden/>
          </w:rPr>
          <w:fldChar w:fldCharType="end"/>
        </w:r>
      </w:hyperlink>
    </w:p>
    <w:p w:rsidR="00273B56" w:rsidRDefault="00220CBB">
      <w:pPr>
        <w:pStyle w:val="TOC3"/>
        <w:tabs>
          <w:tab w:val="left" w:pos="1926"/>
          <w:tab w:val="right" w:leader="dot" w:pos="9350"/>
        </w:tabs>
        <w:rPr>
          <w:rFonts w:asciiTheme="minorHAnsi" w:hAnsiTheme="minorHAnsi" w:cstheme="minorBidi"/>
          <w:i w:val="0"/>
          <w:iCs w:val="0"/>
          <w:noProof/>
          <w:sz w:val="22"/>
          <w:szCs w:val="22"/>
        </w:rPr>
      </w:pPr>
      <w:hyperlink w:anchor="_Toc426969502" w:history="1">
        <w:r w:rsidR="00273B56" w:rsidRPr="00C97472">
          <w:rPr>
            <w:rStyle w:val="Hyperlink"/>
            <w:noProof/>
          </w:rPr>
          <w:t>3.15.19.</w:t>
        </w:r>
        <w:r w:rsidR="00273B56">
          <w:rPr>
            <w:rFonts w:asciiTheme="minorHAnsi" w:hAnsiTheme="minorHAnsi" w:cstheme="minorBidi"/>
            <w:i w:val="0"/>
            <w:iCs w:val="0"/>
            <w:noProof/>
            <w:sz w:val="22"/>
            <w:szCs w:val="22"/>
          </w:rPr>
          <w:tab/>
        </w:r>
        <w:r w:rsidR="00273B56" w:rsidRPr="00C97472">
          <w:rPr>
            <w:rStyle w:val="Hyperlink"/>
            <w:noProof/>
          </w:rPr>
          <w:t>EventPreSyscall, EventPostSyscall</w:t>
        </w:r>
        <w:r w:rsidR="00273B56">
          <w:rPr>
            <w:noProof/>
            <w:webHidden/>
          </w:rPr>
          <w:tab/>
        </w:r>
        <w:r w:rsidR="00273B56">
          <w:rPr>
            <w:noProof/>
            <w:webHidden/>
          </w:rPr>
          <w:fldChar w:fldCharType="begin"/>
        </w:r>
        <w:r w:rsidR="00273B56">
          <w:rPr>
            <w:noProof/>
            <w:webHidden/>
          </w:rPr>
          <w:instrText xml:space="preserve"> PAGEREF _Toc426969502 \h </w:instrText>
        </w:r>
        <w:r w:rsidR="00273B56">
          <w:rPr>
            <w:noProof/>
            <w:webHidden/>
          </w:rPr>
        </w:r>
        <w:r w:rsidR="00273B56">
          <w:rPr>
            <w:noProof/>
            <w:webHidden/>
          </w:rPr>
          <w:fldChar w:fldCharType="separate"/>
        </w:r>
        <w:r>
          <w:rPr>
            <w:noProof/>
            <w:webHidden/>
          </w:rPr>
          <w:t>63</w:t>
        </w:r>
        <w:r w:rsidR="00273B56">
          <w:rPr>
            <w:noProof/>
            <w:webHidden/>
          </w:rPr>
          <w:fldChar w:fldCharType="end"/>
        </w:r>
      </w:hyperlink>
    </w:p>
    <w:p w:rsidR="00273B56" w:rsidRDefault="00220CBB">
      <w:pPr>
        <w:pStyle w:val="TOC1"/>
        <w:tabs>
          <w:tab w:val="left" w:pos="2074"/>
          <w:tab w:val="right" w:leader="dot" w:pos="9350"/>
        </w:tabs>
        <w:rPr>
          <w:rFonts w:asciiTheme="minorHAnsi" w:hAnsiTheme="minorHAnsi" w:cstheme="minorBidi"/>
          <w:b w:val="0"/>
          <w:bCs w:val="0"/>
          <w:caps w:val="0"/>
          <w:noProof/>
          <w:sz w:val="22"/>
          <w:szCs w:val="22"/>
        </w:rPr>
      </w:pPr>
      <w:hyperlink w:anchor="_Toc426969503" w:history="1">
        <w:r w:rsidR="00273B56" w:rsidRPr="00C97472">
          <w:rPr>
            <w:rStyle w:val="Hyperlink"/>
            <w:noProof/>
          </w:rPr>
          <w:t>Appendix A.</w:t>
        </w:r>
        <w:r w:rsidR="00273B56">
          <w:rPr>
            <w:rFonts w:asciiTheme="minorHAnsi" w:hAnsiTheme="minorHAnsi" w:cstheme="minorBidi"/>
            <w:b w:val="0"/>
            <w:bCs w:val="0"/>
            <w:caps w:val="0"/>
            <w:noProof/>
            <w:sz w:val="22"/>
            <w:szCs w:val="22"/>
          </w:rPr>
          <w:tab/>
        </w:r>
        <w:r w:rsidR="00273B56" w:rsidRPr="00C97472">
          <w:rPr>
            <w:rStyle w:val="Hyperlink"/>
            <w:noProof/>
          </w:rPr>
          <w:t>Registers</w:t>
        </w:r>
        <w:r w:rsidR="00273B56">
          <w:rPr>
            <w:noProof/>
            <w:webHidden/>
          </w:rPr>
          <w:tab/>
        </w:r>
        <w:r w:rsidR="00273B56">
          <w:rPr>
            <w:noProof/>
            <w:webHidden/>
          </w:rPr>
          <w:fldChar w:fldCharType="begin"/>
        </w:r>
        <w:r w:rsidR="00273B56">
          <w:rPr>
            <w:noProof/>
            <w:webHidden/>
          </w:rPr>
          <w:instrText xml:space="preserve"> PAGEREF _Toc426969503 \h </w:instrText>
        </w:r>
        <w:r w:rsidR="00273B56">
          <w:rPr>
            <w:noProof/>
            <w:webHidden/>
          </w:rPr>
        </w:r>
        <w:r w:rsidR="00273B56">
          <w:rPr>
            <w:noProof/>
            <w:webHidden/>
          </w:rPr>
          <w:fldChar w:fldCharType="separate"/>
        </w:r>
        <w:r>
          <w:rPr>
            <w:noProof/>
            <w:webHidden/>
          </w:rPr>
          <w:t>64</w:t>
        </w:r>
        <w:r w:rsidR="00273B56">
          <w:rPr>
            <w:noProof/>
            <w:webHidden/>
          </w:rPr>
          <w:fldChar w:fldCharType="end"/>
        </w:r>
      </w:hyperlink>
    </w:p>
    <w:p w:rsidR="00273B56" w:rsidRDefault="00220CBB">
      <w:pPr>
        <w:pStyle w:val="TOC1"/>
        <w:tabs>
          <w:tab w:val="left" w:pos="2063"/>
          <w:tab w:val="right" w:leader="dot" w:pos="9350"/>
        </w:tabs>
        <w:rPr>
          <w:rFonts w:asciiTheme="minorHAnsi" w:hAnsiTheme="minorHAnsi" w:cstheme="minorBidi"/>
          <w:b w:val="0"/>
          <w:bCs w:val="0"/>
          <w:caps w:val="0"/>
          <w:noProof/>
          <w:sz w:val="22"/>
          <w:szCs w:val="22"/>
        </w:rPr>
      </w:pPr>
      <w:hyperlink w:anchor="_Toc426969504" w:history="1">
        <w:r w:rsidR="00273B56" w:rsidRPr="00C97472">
          <w:rPr>
            <w:rStyle w:val="Hyperlink"/>
            <w:noProof/>
          </w:rPr>
          <w:t>Appendix B.</w:t>
        </w:r>
        <w:r w:rsidR="00273B56">
          <w:rPr>
            <w:rFonts w:asciiTheme="minorHAnsi" w:hAnsiTheme="minorHAnsi" w:cstheme="minorBidi"/>
            <w:b w:val="0"/>
            <w:bCs w:val="0"/>
            <w:caps w:val="0"/>
            <w:noProof/>
            <w:sz w:val="22"/>
            <w:szCs w:val="22"/>
          </w:rPr>
          <w:tab/>
        </w:r>
        <w:r w:rsidR="00273B56" w:rsidRPr="00C97472">
          <w:rPr>
            <w:rStyle w:val="Hyperlink"/>
            <w:noProof/>
          </w:rPr>
          <w:t>System Calls</w:t>
        </w:r>
        <w:r w:rsidR="00273B56">
          <w:rPr>
            <w:noProof/>
            <w:webHidden/>
          </w:rPr>
          <w:tab/>
        </w:r>
        <w:r w:rsidR="00273B56">
          <w:rPr>
            <w:noProof/>
            <w:webHidden/>
          </w:rPr>
          <w:fldChar w:fldCharType="begin"/>
        </w:r>
        <w:r w:rsidR="00273B56">
          <w:rPr>
            <w:noProof/>
            <w:webHidden/>
          </w:rPr>
          <w:instrText xml:space="preserve"> PAGEREF _Toc426969504 \h </w:instrText>
        </w:r>
        <w:r w:rsidR="00273B56">
          <w:rPr>
            <w:noProof/>
            <w:webHidden/>
          </w:rPr>
        </w:r>
        <w:r w:rsidR="00273B56">
          <w:rPr>
            <w:noProof/>
            <w:webHidden/>
          </w:rPr>
          <w:fldChar w:fldCharType="separate"/>
        </w:r>
        <w:r>
          <w:rPr>
            <w:noProof/>
            <w:webHidden/>
          </w:rPr>
          <w:t>67</w:t>
        </w:r>
        <w:r w:rsidR="00273B56">
          <w:rPr>
            <w:noProof/>
            <w:webHidden/>
          </w:rPr>
          <w:fldChar w:fldCharType="end"/>
        </w:r>
      </w:hyperlink>
    </w:p>
    <w:p w:rsidR="00273B56" w:rsidRDefault="00220CBB">
      <w:pPr>
        <w:pStyle w:val="TOC1"/>
        <w:tabs>
          <w:tab w:val="left" w:pos="2074"/>
          <w:tab w:val="right" w:leader="dot" w:pos="9350"/>
        </w:tabs>
        <w:rPr>
          <w:rFonts w:asciiTheme="minorHAnsi" w:hAnsiTheme="minorHAnsi" w:cstheme="minorBidi"/>
          <w:b w:val="0"/>
          <w:bCs w:val="0"/>
          <w:caps w:val="0"/>
          <w:noProof/>
          <w:sz w:val="22"/>
          <w:szCs w:val="22"/>
        </w:rPr>
      </w:pPr>
      <w:hyperlink w:anchor="_Toc426969505" w:history="1">
        <w:r w:rsidR="00273B56" w:rsidRPr="00C97472">
          <w:rPr>
            <w:rStyle w:val="Hyperlink"/>
            <w:noProof/>
          </w:rPr>
          <w:t>Appendix C.</w:t>
        </w:r>
        <w:r w:rsidR="00273B56">
          <w:rPr>
            <w:rFonts w:asciiTheme="minorHAnsi" w:hAnsiTheme="minorHAnsi" w:cstheme="minorBidi"/>
            <w:b w:val="0"/>
            <w:bCs w:val="0"/>
            <w:caps w:val="0"/>
            <w:noProof/>
            <w:sz w:val="22"/>
            <w:szCs w:val="22"/>
          </w:rPr>
          <w:tab/>
        </w:r>
        <w:r w:rsidR="00273B56" w:rsidRPr="00C97472">
          <w:rPr>
            <w:rStyle w:val="Hyperlink"/>
            <w:noProof/>
          </w:rPr>
          <w:t>Known Issues</w:t>
        </w:r>
        <w:r w:rsidR="00273B56">
          <w:rPr>
            <w:noProof/>
            <w:webHidden/>
          </w:rPr>
          <w:tab/>
        </w:r>
        <w:r w:rsidR="00273B56">
          <w:rPr>
            <w:noProof/>
            <w:webHidden/>
          </w:rPr>
          <w:fldChar w:fldCharType="begin"/>
        </w:r>
        <w:r w:rsidR="00273B56">
          <w:rPr>
            <w:noProof/>
            <w:webHidden/>
          </w:rPr>
          <w:instrText xml:space="preserve"> PAGEREF _Toc426969505 \h </w:instrText>
        </w:r>
        <w:r w:rsidR="00273B56">
          <w:rPr>
            <w:noProof/>
            <w:webHidden/>
          </w:rPr>
        </w:r>
        <w:r w:rsidR="00273B56">
          <w:rPr>
            <w:noProof/>
            <w:webHidden/>
          </w:rPr>
          <w:fldChar w:fldCharType="separate"/>
        </w:r>
        <w:r>
          <w:rPr>
            <w:noProof/>
            <w:webHidden/>
          </w:rPr>
          <w:t>68</w:t>
        </w:r>
        <w:r w:rsidR="00273B56">
          <w:rPr>
            <w:noProof/>
            <w:webHidden/>
          </w:rPr>
          <w:fldChar w:fldCharType="end"/>
        </w:r>
      </w:hyperlink>
    </w:p>
    <w:p w:rsidR="005C4BEF" w:rsidRDefault="000F4AA4" w:rsidP="009A6F08">
      <w:r>
        <w:fldChar w:fldCharType="end"/>
      </w:r>
      <w:r w:rsidR="005C4BEF">
        <w:br w:type="page"/>
      </w:r>
    </w:p>
    <w:p w:rsidR="005C4BEF" w:rsidRDefault="005C4BEF" w:rsidP="009A6F08">
      <w:pPr>
        <w:pStyle w:val="Heading4"/>
        <w:sectPr w:rsidR="005C4BEF" w:rsidSect="006A4937">
          <w:footerReference w:type="default" r:id="rId11"/>
          <w:pgSz w:w="12240" w:h="15840"/>
          <w:pgMar w:top="1440" w:right="1440" w:bottom="1440" w:left="1440" w:header="720" w:footer="720" w:gutter="0"/>
          <w:pgNumType w:start="0"/>
          <w:cols w:space="720"/>
          <w:titlePg/>
          <w:docGrid w:linePitch="360"/>
        </w:sectPr>
      </w:pPr>
    </w:p>
    <w:p w:rsidR="00A2748D" w:rsidRDefault="00A2748D" w:rsidP="009E4715">
      <w:pPr>
        <w:pStyle w:val="Heading1"/>
      </w:pPr>
      <w:bookmarkStart w:id="4" w:name="_Toc426969457"/>
      <w:r w:rsidRPr="005F4970">
        <w:lastRenderedPageBreak/>
        <w:t>Introduction</w:t>
      </w:r>
      <w:bookmarkEnd w:id="2"/>
      <w:bookmarkEnd w:id="1"/>
      <w:bookmarkEnd w:id="4"/>
    </w:p>
    <w:p w:rsidR="00920438" w:rsidRPr="00AA30E0" w:rsidRDefault="0056038B" w:rsidP="009A6F0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rsidR="00B73CD4" w:rsidRPr="00AA30E0" w:rsidRDefault="0056038B" w:rsidP="009A6F08">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w:t>
      </w:r>
      <w:r w:rsidRPr="009A6F08">
        <w:t xml:space="preserve">strategies, while using ProcControlAPI </w:t>
      </w:r>
      <w:r w:rsidR="00A52481" w:rsidRPr="009A6F08">
        <w:t>to</w:t>
      </w:r>
      <w:r w:rsidRPr="009A6F08">
        <w:t xml:space="preserve"> </w:t>
      </w:r>
      <w:r w:rsidR="00A52481" w:rsidRPr="009A6F08">
        <w:t>perform</w:t>
      </w:r>
      <w:r w:rsidR="001F61BC" w:rsidRPr="009A6F08">
        <w:t xml:space="preserve"> operations such as</w:t>
      </w:r>
      <w:r w:rsidRPr="009A6F08">
        <w:t xml:space="preserve"> creating</w:t>
      </w:r>
      <w:r w:rsidR="00EE2D12" w:rsidRPr="009A6F08">
        <w:t xml:space="preserve"> process</w:t>
      </w:r>
      <w:r w:rsidR="00A67A57" w:rsidRPr="009A6F08">
        <w:t>es</w:t>
      </w:r>
      <w:r w:rsidRPr="009A6F08">
        <w:t>,</w:t>
      </w:r>
      <w:r w:rsidRPr="00AA30E0">
        <w:t xml:space="preserve"> running</w:t>
      </w:r>
      <w:r w:rsidR="00EE2D12" w:rsidRPr="00AA30E0">
        <w:t xml:space="preserve"> threads</w:t>
      </w:r>
      <w:r w:rsidRPr="00AA30E0">
        <w:t>, and handling breakpoints.</w:t>
      </w:r>
    </w:p>
    <w:p w:rsidR="001F61BC" w:rsidRPr="009A6F08" w:rsidRDefault="00EE2D12" w:rsidP="009A6F08">
      <w:r w:rsidRPr="009A6F08">
        <w:t xml:space="preserve">ProcControlAPI </w:t>
      </w:r>
      <w:r w:rsidR="00AA30E0" w:rsidRPr="009A6F08">
        <w:t>exposes a C++ interface</w:t>
      </w:r>
      <w:r w:rsidRPr="009A6F08">
        <w:t xml:space="preserve">.  </w:t>
      </w:r>
      <w:r w:rsidR="005C6A15">
        <w:t xml:space="preserve">This document </w:t>
      </w:r>
      <w:r w:rsidR="005E011A" w:rsidRPr="009A6F08">
        <w:t>assume</w:t>
      </w:r>
      <w:r w:rsidR="005C6A15">
        <w:t>s</w:t>
      </w:r>
      <w:r w:rsidR="005E011A" w:rsidRPr="009A6F08">
        <w:t xml:space="preserve"> some familiarity with </w:t>
      </w:r>
      <w:r w:rsidR="00AA30E0" w:rsidRPr="009A6F08">
        <w:t>several</w:t>
      </w:r>
      <w:r w:rsidR="005E011A" w:rsidRPr="009A6F08">
        <w:t xml:space="preserve"> concepts </w:t>
      </w:r>
      <w:r w:rsidR="00AA30E0" w:rsidRPr="009A6F08">
        <w:t>from</w:t>
      </w:r>
      <w:r w:rsidR="005E011A" w:rsidRPr="009A6F08">
        <w:t xml:space="preserve"> C++, such as const types, iterators, and inheritance.  </w:t>
      </w:r>
    </w:p>
    <w:p w:rsidR="00A52481" w:rsidRDefault="001F61BC" w:rsidP="009A6F08">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5" w:name="_Toc273362634"/>
      <w:bookmarkStart w:id="6" w:name="_Toc274055811"/>
    </w:p>
    <w:p w:rsidR="00A2748D" w:rsidRDefault="00A2748D" w:rsidP="009A6F08">
      <w:pPr>
        <w:pStyle w:val="Heading2"/>
      </w:pPr>
      <w:bookmarkStart w:id="7" w:name="_Toc426969458"/>
      <w:r>
        <w:t>Simple Example</w:t>
      </w:r>
      <w:bookmarkEnd w:id="5"/>
      <w:bookmarkEnd w:id="6"/>
      <w:bookmarkEnd w:id="7"/>
    </w:p>
    <w:p w:rsidR="00CB6D15" w:rsidRDefault="009466D5" w:rsidP="009A6F08">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220CBB" w:rsidRPr="007420A4">
        <w:t xml:space="preserve">Figure </w:t>
      </w:r>
      <w:r w:rsidR="00220CBB">
        <w:rPr>
          <w:noProof/>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rsidR="00CB6D15" w:rsidRDefault="00CB6D15" w:rsidP="009A6F08">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rsidR="00BD0B0C" w:rsidRDefault="00220CBB" w:rsidP="009A6F08">
      <w:pPr>
        <w:pStyle w:val="ListParagraph"/>
        <w:numPr>
          <w:ilvl w:val="0"/>
          <w:numId w:val="6"/>
        </w:numPr>
      </w:pPr>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6.3pt;margin-top:-6.75pt;width:500.7pt;height:449pt;z-index:251658240;mso-height-percent:200;mso-height-percent:200;mso-width-relative:margin;mso-height-relative:margin" stroked="f">
            <v:textbox style="mso-next-textbox:#_x0000_s1026;mso-fit-shape-to-text:t" inset="0,,0">
              <w:txbxContent>
                <w:p w:rsidR="00220CBB" w:rsidRPr="00F066AB" w:rsidRDefault="00220CBB" w:rsidP="00F066AB">
                  <w:pPr>
                    <w:pStyle w:val="Definition"/>
                    <w:rPr>
                      <w:sz w:val="20"/>
                      <w:szCs w:val="20"/>
                    </w:rPr>
                  </w:pPr>
                  <w:r>
                    <w:rPr>
                      <w:sz w:val="20"/>
                      <w:szCs w:val="20"/>
                    </w:rPr>
                    <w:t xml:space="preserve">   #include "PCProcess.h"</w:t>
                  </w:r>
                </w:p>
                <w:p w:rsidR="00220CBB" w:rsidRPr="00F066AB" w:rsidRDefault="00220CBB"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rsidR="00220CBB" w:rsidRDefault="00220CBB" w:rsidP="00F066AB">
                  <w:pPr>
                    <w:pStyle w:val="Definition"/>
                    <w:rPr>
                      <w:sz w:val="20"/>
                      <w:szCs w:val="20"/>
                    </w:rPr>
                  </w:pPr>
                  <w:r>
                    <w:rPr>
                      <w:sz w:val="20"/>
                      <w:szCs w:val="20"/>
                    </w:rPr>
                    <w:t xml:space="preserve">   </w:t>
                  </w:r>
                  <w:r w:rsidRPr="00F066AB">
                    <w:rPr>
                      <w:sz w:val="20"/>
                      <w:szCs w:val="20"/>
                    </w:rPr>
                    <w:t>#include &lt;iostream&gt;</w:t>
                  </w:r>
                </w:p>
                <w:p w:rsidR="00220CBB" w:rsidRPr="00F066AB" w:rsidRDefault="00220CBB" w:rsidP="00F066AB">
                  <w:pPr>
                    <w:pStyle w:val="Definition"/>
                    <w:rPr>
                      <w:sz w:val="20"/>
                      <w:szCs w:val="20"/>
                    </w:rPr>
                  </w:pPr>
                  <w:r>
                    <w:rPr>
                      <w:sz w:val="20"/>
                      <w:szCs w:val="20"/>
                    </w:rPr>
                    <w:t xml:space="preserve">   #include &lt;string&gt;</w:t>
                  </w:r>
                </w:p>
                <w:p w:rsidR="00220CBB" w:rsidRPr="00F066AB" w:rsidRDefault="00220CBB" w:rsidP="00F066AB">
                  <w:pPr>
                    <w:pStyle w:val="Definition"/>
                    <w:rPr>
                      <w:sz w:val="20"/>
                      <w:szCs w:val="20"/>
                    </w:rPr>
                  </w:pPr>
                </w:p>
                <w:p w:rsidR="00220CBB" w:rsidRPr="00F066AB" w:rsidRDefault="00220CBB" w:rsidP="00F066AB">
                  <w:pPr>
                    <w:pStyle w:val="Definition"/>
                    <w:rPr>
                      <w:sz w:val="20"/>
                      <w:szCs w:val="20"/>
                    </w:rPr>
                  </w:pPr>
                  <w:r>
                    <w:rPr>
                      <w:sz w:val="20"/>
                      <w:szCs w:val="20"/>
                    </w:rPr>
                    <w:t xml:space="preserve">   </w:t>
                  </w:r>
                  <w:r w:rsidRPr="00F066AB">
                    <w:rPr>
                      <w:sz w:val="20"/>
                      <w:szCs w:val="20"/>
                    </w:rPr>
                    <w:t>using namespace Dyninst;</w:t>
                  </w:r>
                </w:p>
                <w:p w:rsidR="00220CBB" w:rsidRDefault="00220CBB" w:rsidP="00F066AB">
                  <w:pPr>
                    <w:pStyle w:val="Definition"/>
                    <w:rPr>
                      <w:sz w:val="20"/>
                      <w:szCs w:val="20"/>
                    </w:rPr>
                  </w:pPr>
                  <w:r>
                    <w:rPr>
                      <w:sz w:val="20"/>
                      <w:szCs w:val="20"/>
                    </w:rPr>
                    <w:t xml:space="preserve">   </w:t>
                  </w:r>
                  <w:r w:rsidRPr="00F066AB">
                    <w:rPr>
                      <w:sz w:val="20"/>
                      <w:szCs w:val="20"/>
                    </w:rPr>
                    <w:t>using namespace ProcControlAPI;</w:t>
                  </w:r>
                </w:p>
                <w:p w:rsidR="00220CBB" w:rsidRPr="00F066AB" w:rsidRDefault="00220CBB" w:rsidP="00F066AB">
                  <w:pPr>
                    <w:pStyle w:val="Definition"/>
                    <w:rPr>
                      <w:sz w:val="20"/>
                      <w:szCs w:val="20"/>
                    </w:rPr>
                  </w:pPr>
                  <w:r>
                    <w:rPr>
                      <w:sz w:val="20"/>
                      <w:szCs w:val="20"/>
                    </w:rPr>
                    <w:t xml:space="preserve">   using namespace std;</w:t>
                  </w:r>
                </w:p>
                <w:p w:rsidR="00220CBB" w:rsidRPr="00F066AB" w:rsidRDefault="00220CBB" w:rsidP="00F066AB">
                  <w:pPr>
                    <w:pStyle w:val="Definition"/>
                    <w:rPr>
                      <w:sz w:val="20"/>
                      <w:szCs w:val="20"/>
                    </w:rPr>
                  </w:pPr>
                </w:p>
                <w:p w:rsidR="00220CBB" w:rsidRDefault="00220CBB"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rsidR="00220CBB" w:rsidRDefault="00220CBB"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rsidR="00220CBB" w:rsidRDefault="00220CBB" w:rsidP="00F066AB">
                  <w:pPr>
                    <w:pStyle w:val="Definition"/>
                    <w:rPr>
                      <w:sz w:val="20"/>
                      <w:szCs w:val="20"/>
                    </w:rPr>
                  </w:pPr>
                  <w:r>
                    <w:rPr>
                      <w:sz w:val="20"/>
                      <w:szCs w:val="20"/>
                    </w:rPr>
                    <w:t xml:space="preserve">      Thread::const_ptr new_thrd = new_thrd_ev-&gt;getNewThread();</w:t>
                  </w:r>
                </w:p>
                <w:p w:rsidR="00220CBB" w:rsidRPr="00F066AB" w:rsidRDefault="00220CBB" w:rsidP="00F066AB">
                  <w:pPr>
                    <w:pStyle w:val="Definition"/>
                    <w:rPr>
                      <w:sz w:val="20"/>
                      <w:szCs w:val="20"/>
                    </w:rPr>
                  </w:pPr>
                </w:p>
                <w:p w:rsidR="00220CBB" w:rsidRPr="00F066AB" w:rsidRDefault="00220CBB"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rsidR="00220CBB" w:rsidRDefault="00220CBB"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rsidR="00220CBB" w:rsidRDefault="00220CBB" w:rsidP="00F066AB">
                  <w:pPr>
                    <w:pStyle w:val="Definition"/>
                    <w:rPr>
                      <w:sz w:val="20"/>
                      <w:szCs w:val="20"/>
                    </w:rPr>
                  </w:pPr>
                  <w:r>
                    <w:rPr>
                      <w:sz w:val="20"/>
                      <w:szCs w:val="20"/>
                    </w:rPr>
                    <w:t xml:space="preserve">   }</w:t>
                  </w:r>
                </w:p>
                <w:p w:rsidR="00220CBB" w:rsidRDefault="00220CBB" w:rsidP="00F066AB">
                  <w:pPr>
                    <w:pStyle w:val="Definition"/>
                    <w:rPr>
                      <w:sz w:val="20"/>
                      <w:szCs w:val="20"/>
                    </w:rPr>
                  </w:pPr>
                </w:p>
                <w:p w:rsidR="00220CBB" w:rsidRDefault="00220CBB" w:rsidP="00F066AB">
                  <w:pPr>
                    <w:pStyle w:val="Definition"/>
                    <w:rPr>
                      <w:sz w:val="20"/>
                      <w:szCs w:val="20"/>
                    </w:rPr>
                  </w:pPr>
                  <w:r>
                    <w:rPr>
                      <w:sz w:val="20"/>
                      <w:szCs w:val="20"/>
                    </w:rPr>
                    <w:t xml:space="preserve">   int main(int argc, char *argv[]) {</w:t>
                  </w:r>
                </w:p>
                <w:p w:rsidR="00220CBB" w:rsidRDefault="00220CBB" w:rsidP="00F066AB">
                  <w:pPr>
                    <w:pStyle w:val="Definition"/>
                    <w:rPr>
                      <w:sz w:val="20"/>
                      <w:szCs w:val="20"/>
                    </w:rPr>
                  </w:pPr>
                  <w:r>
                    <w:rPr>
                      <w:sz w:val="20"/>
                      <w:szCs w:val="20"/>
                    </w:rPr>
                    <w:t xml:space="preserve">      vector&lt;string&gt; args;</w:t>
                  </w:r>
                </w:p>
                <w:p w:rsidR="00220CBB" w:rsidRDefault="00220CBB" w:rsidP="00F066AB">
                  <w:pPr>
                    <w:pStyle w:val="Definition"/>
                    <w:rPr>
                      <w:sz w:val="20"/>
                      <w:szCs w:val="20"/>
                    </w:rPr>
                  </w:pPr>
                </w:p>
                <w:p w:rsidR="00220CBB" w:rsidRDefault="00220CBB"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rsidR="00220CBB" w:rsidRDefault="00220CBB" w:rsidP="00F066AB">
                  <w:pPr>
                    <w:pStyle w:val="Definition"/>
                    <w:rPr>
                      <w:sz w:val="20"/>
                      <w:szCs w:val="20"/>
                    </w:rPr>
                  </w:pPr>
                  <w:r>
                    <w:rPr>
                      <w:sz w:val="20"/>
                      <w:szCs w:val="20"/>
                    </w:rPr>
                    <w:t xml:space="preserve">      string exec = argv[1];</w:t>
                  </w:r>
                </w:p>
                <w:p w:rsidR="00220CBB" w:rsidRDefault="00220CBB" w:rsidP="00F066AB">
                  <w:pPr>
                    <w:pStyle w:val="Definition"/>
                    <w:rPr>
                      <w:sz w:val="20"/>
                      <w:szCs w:val="20"/>
                    </w:rPr>
                  </w:pPr>
                  <w:r>
                    <w:rPr>
                      <w:sz w:val="20"/>
                      <w:szCs w:val="20"/>
                    </w:rPr>
                    <w:t xml:space="preserve">      for (unsigned i=1; i&lt;argc; i++)</w:t>
                  </w:r>
                </w:p>
                <w:p w:rsidR="00220CBB" w:rsidRDefault="00220CBB" w:rsidP="00F066AB">
                  <w:pPr>
                    <w:pStyle w:val="Definition"/>
                    <w:rPr>
                      <w:sz w:val="20"/>
                      <w:szCs w:val="20"/>
                    </w:rPr>
                  </w:pPr>
                  <w:r>
                    <w:rPr>
                      <w:sz w:val="20"/>
                      <w:szCs w:val="20"/>
                    </w:rPr>
                    <w:t xml:space="preserve">         args.push_back(std::string(argv[i]));</w:t>
                  </w:r>
                </w:p>
                <w:p w:rsidR="00220CBB" w:rsidRDefault="00220CBB"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rsidR="00220CBB" w:rsidRDefault="00220CBB" w:rsidP="00F066AB">
                  <w:pPr>
                    <w:pStyle w:val="Definition"/>
                    <w:rPr>
                      <w:sz w:val="20"/>
                      <w:szCs w:val="20"/>
                    </w:rPr>
                  </w:pPr>
                </w:p>
                <w:p w:rsidR="00220CBB" w:rsidRDefault="00220CBB" w:rsidP="00F066AB">
                  <w:pPr>
                    <w:pStyle w:val="Definition"/>
                    <w:rPr>
                      <w:sz w:val="20"/>
                      <w:szCs w:val="20"/>
                    </w:rPr>
                  </w:pPr>
                  <w:r>
                    <w:rPr>
                      <w:sz w:val="20"/>
                      <w:szCs w:val="20"/>
                    </w:rPr>
                    <w:t xml:space="preserve">      //Tell ProcControlAPI about our callback function</w:t>
                  </w:r>
                </w:p>
                <w:p w:rsidR="00220CBB" w:rsidRDefault="00220CBB"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rsidR="00220CBB" w:rsidRDefault="00220CBB" w:rsidP="00F066AB">
                  <w:pPr>
                    <w:pStyle w:val="Definition"/>
                    <w:rPr>
                      <w:sz w:val="20"/>
                      <w:szCs w:val="20"/>
                    </w:rPr>
                  </w:pPr>
                </w:p>
                <w:p w:rsidR="00220CBB" w:rsidRDefault="00220CBB" w:rsidP="00F066AB">
                  <w:pPr>
                    <w:pStyle w:val="Definition"/>
                    <w:rPr>
                      <w:sz w:val="20"/>
                      <w:szCs w:val="20"/>
                    </w:rPr>
                  </w:pPr>
                  <w:r>
                    <w:rPr>
                      <w:sz w:val="20"/>
                      <w:szCs w:val="20"/>
                    </w:rPr>
                    <w:t xml:space="preserve">      //Run the process and wait for it to terminate.</w:t>
                  </w:r>
                </w:p>
                <w:p w:rsidR="00220CBB" w:rsidRDefault="00220CBB"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rsidR="00220CBB" w:rsidRDefault="00220CBB"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rsidR="00220CBB" w:rsidRDefault="00220CBB" w:rsidP="00F066AB">
                  <w:pPr>
                    <w:pStyle w:val="Definition"/>
                    <w:rPr>
                      <w:sz w:val="20"/>
                      <w:szCs w:val="20"/>
                    </w:rPr>
                  </w:pPr>
                  <w:r>
                    <w:rPr>
                      <w:sz w:val="20"/>
                      <w:szCs w:val="20"/>
                    </w:rPr>
                    <w:t xml:space="preserve">         Process::handleEvents(true);</w:t>
                  </w:r>
                </w:p>
                <w:p w:rsidR="00220CBB" w:rsidRDefault="00220CBB" w:rsidP="00F066AB">
                  <w:pPr>
                    <w:pStyle w:val="Definition"/>
                    <w:rPr>
                      <w:sz w:val="20"/>
                      <w:szCs w:val="20"/>
                    </w:rPr>
                  </w:pPr>
                </w:p>
                <w:p w:rsidR="00220CBB" w:rsidRDefault="00220CBB" w:rsidP="00F066AB">
                  <w:pPr>
                    <w:pStyle w:val="Definition"/>
                    <w:rPr>
                      <w:sz w:val="20"/>
                      <w:szCs w:val="20"/>
                    </w:rPr>
                  </w:pPr>
                  <w:r>
                    <w:rPr>
                      <w:sz w:val="20"/>
                      <w:szCs w:val="20"/>
                    </w:rPr>
                    <w:t xml:space="preserve">      return 0;</w:t>
                  </w:r>
                </w:p>
                <w:p w:rsidR="00220CBB" w:rsidRDefault="00220CBB" w:rsidP="00F066AB">
                  <w:pPr>
                    <w:pStyle w:val="Definition"/>
                    <w:rPr>
                      <w:sz w:val="20"/>
                      <w:szCs w:val="20"/>
                    </w:rPr>
                  </w:pPr>
                  <w:r>
                    <w:rPr>
                      <w:sz w:val="20"/>
                      <w:szCs w:val="20"/>
                    </w:rPr>
                    <w:t xml:space="preserve">    }</w:t>
                  </w:r>
                </w:p>
                <w:p w:rsidR="00220CBB" w:rsidRPr="007420A4" w:rsidRDefault="00220CBB" w:rsidP="009A6F08">
                  <w:pPr>
                    <w:pStyle w:val="Caption"/>
                  </w:pPr>
                  <w:bookmarkStart w:id="8" w:name="_Ref256177911"/>
                  <w:r w:rsidRPr="007420A4">
                    <w:t xml:space="preserve">Figure </w:t>
                  </w:r>
                  <w:fldSimple w:instr=" SEQ Figure \* ARABIC ">
                    <w:r>
                      <w:rPr>
                        <w:noProof/>
                      </w:rPr>
                      <w:t>1</w:t>
                    </w:r>
                  </w:fldSimple>
                  <w:bookmarkEnd w:id="8"/>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rsidR="00CB6D15" w:rsidRDefault="00CB6D15" w:rsidP="009A6F08">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rsidR="00CB6D15" w:rsidRDefault="00CB6D15" w:rsidP="009A6F08">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rsidR="00CA617E" w:rsidRPr="00CA617E" w:rsidRDefault="00CA617E" w:rsidP="009A6F08">
      <w:pPr>
        <w:pStyle w:val="ListParagraph"/>
        <w:numPr>
          <w:ilvl w:val="0"/>
          <w:numId w:val="6"/>
        </w:numPr>
      </w:pPr>
      <w:r>
        <w:lastRenderedPageBreak/>
        <w:t xml:space="preserve">The </w:t>
      </w:r>
      <w:r w:rsidRPr="00CA617E">
        <w:rPr>
          <w:rFonts w:ascii="Courier New" w:hAnsi="Courier New"/>
        </w:rPr>
        <w:t>Event</w:t>
      </w:r>
      <w:r>
        <w:t xml:space="preserve"> class has several child classes, one of which is </w:t>
      </w:r>
      <w:r w:rsidRPr="00CA617E">
        <w:rPr>
          <w:rFonts w:ascii="Courier New" w:hAnsi="Courier New"/>
        </w:rPr>
        <w:t>EventNewThread</w:t>
      </w:r>
      <w:r w:rsidRPr="00CA617E">
        <w:t xml:space="preserve">.  We start by casting </w:t>
      </w:r>
      <w:r>
        <w:t>the Event into a</w:t>
      </w:r>
      <w:r w:rsidR="00F61C9D">
        <w:t>n</w:t>
      </w:r>
      <w:r>
        <w:t xml:space="preserve"> </w:t>
      </w:r>
      <w:r w:rsidRPr="00CA617E">
        <w:rPr>
          <w:rFonts w:ascii="Courier New" w:hAnsi="Courier New"/>
        </w:rPr>
        <w:t>EventNewThread</w:t>
      </w:r>
      <w:r>
        <w:t xml:space="preserve"> and then extract information about the new thread from the </w:t>
      </w:r>
      <w:r w:rsidRPr="00CA617E">
        <w:rPr>
          <w:rFonts w:ascii="Courier New" w:hAnsi="Courier New"/>
        </w:rPr>
        <w:t>EventNewThread</w:t>
      </w:r>
      <w:r>
        <w:t>.</w:t>
      </w:r>
    </w:p>
    <w:p w:rsidR="00CA617E" w:rsidRPr="00A2748D" w:rsidRDefault="00CA617E" w:rsidP="009A6F08">
      <w:pPr>
        <w:pStyle w:val="ListParagraph"/>
        <w:numPr>
          <w:ilvl w:val="0"/>
          <w:numId w:val="6"/>
        </w:numPr>
      </w:pPr>
      <w:r>
        <w:t>In step 6</w:t>
      </w:r>
      <w:r w:rsidR="00A67A57">
        <w:t>,</w:t>
      </w:r>
      <w: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t>,</w:t>
      </w:r>
      <w:r>
        <w:t xml:space="preserve"> we choose let ProcControlAPI take its default action for an </w:t>
      </w:r>
      <w:r w:rsidR="00A2748D">
        <w:t>EventNewThread by returning Process::cbDefault, which is to continue the process and its new thread (which were both stopped before delivery of the callback).</w:t>
      </w:r>
    </w:p>
    <w:p w:rsidR="00A2748D" w:rsidRPr="00A2748D" w:rsidRDefault="00A2748D" w:rsidP="009A6F08">
      <w:pPr>
        <w:pStyle w:val="ListParagraph"/>
        <w:numPr>
          <w:ilvl w:val="0"/>
          <w:numId w:val="6"/>
        </w:numPr>
      </w:pPr>
      <w: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A2748D" w:rsidRDefault="00A2748D" w:rsidP="009A6F08">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rsidR="00DC6B19" w:rsidRDefault="00DC6B19" w:rsidP="009A6F08">
      <w:pPr>
        <w:rPr>
          <w:rFonts w:asciiTheme="majorHAnsi" w:hAnsiTheme="majorHAnsi"/>
          <w:color w:val="365F91" w:themeColor="accent1" w:themeShade="BF"/>
          <w:sz w:val="32"/>
          <w:szCs w:val="32"/>
        </w:rPr>
      </w:pPr>
      <w:bookmarkStart w:id="9" w:name="_Toc273362635"/>
      <w:r>
        <w:br w:type="page"/>
      </w:r>
    </w:p>
    <w:p w:rsidR="00F066AB" w:rsidRDefault="00C64756" w:rsidP="009A6F08">
      <w:pPr>
        <w:pStyle w:val="Heading1"/>
      </w:pPr>
      <w:bookmarkStart w:id="10" w:name="_Toc274055812"/>
      <w:bookmarkStart w:id="11" w:name="_Toc426969459"/>
      <w:r>
        <w:lastRenderedPageBreak/>
        <w:t>Important Concepts</w:t>
      </w:r>
      <w:bookmarkEnd w:id="9"/>
      <w:bookmarkEnd w:id="10"/>
      <w:bookmarkEnd w:id="11"/>
    </w:p>
    <w:p w:rsidR="004E77A0" w:rsidRDefault="00F13EBB" w:rsidP="009A6F08">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220CBB">
        <w:t>3</w:t>
      </w:r>
      <w:r w:rsidR="000F4AA4">
        <w:fldChar w:fldCharType="end"/>
      </w:r>
      <w:r w:rsidR="00C64756">
        <w:t xml:space="preserve">.  </w:t>
      </w:r>
    </w:p>
    <w:p w:rsidR="00C64756" w:rsidRDefault="00C64756" w:rsidP="009A6F08">
      <w:pPr>
        <w:pStyle w:val="Heading2"/>
      </w:pPr>
      <w:bookmarkStart w:id="12" w:name="_Toc273362636"/>
      <w:bookmarkStart w:id="13" w:name="_Toc274055813"/>
      <w:bookmarkStart w:id="14" w:name="_Toc426969460"/>
      <w:r>
        <w:t>Processes and Threads</w:t>
      </w:r>
      <w:bookmarkEnd w:id="12"/>
      <w:bookmarkEnd w:id="13"/>
      <w:bookmarkEnd w:id="14"/>
    </w:p>
    <w:p w:rsidR="00C64756" w:rsidRDefault="00A961FE" w:rsidP="009A6F08">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rsidR="00F44BA9" w:rsidRDefault="00F44BA9" w:rsidP="009A6F08">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rsidR="00CA1E5D" w:rsidRDefault="00F44BA9" w:rsidP="009A6F08">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rsidR="00F44BA9" w:rsidRDefault="00CA1E5D" w:rsidP="009A6F08">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rsidR="00C64756" w:rsidRDefault="00C64756" w:rsidP="009A6F08">
      <w:pPr>
        <w:pStyle w:val="Heading2"/>
      </w:pPr>
      <w:bookmarkStart w:id="15" w:name="_Toc273362637"/>
      <w:bookmarkStart w:id="16" w:name="_Toc274055814"/>
      <w:bookmarkStart w:id="17" w:name="_Toc426969461"/>
      <w:r>
        <w:t>Callbacks</w:t>
      </w:r>
      <w:bookmarkEnd w:id="15"/>
      <w:bookmarkEnd w:id="16"/>
      <w:bookmarkEnd w:id="17"/>
    </w:p>
    <w:p w:rsidR="00CA1E5D" w:rsidRDefault="00CA1E5D" w:rsidP="009A6F08">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rsidR="00C85B4B" w:rsidRDefault="00C85B4B" w:rsidP="009A6F08">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rsidR="00465B52" w:rsidRDefault="00465B52" w:rsidP="009A6F08">
      <w:pPr>
        <w:pStyle w:val="Heading3"/>
      </w:pPr>
      <w:bookmarkStart w:id="18" w:name="_Toc273362638"/>
      <w:bookmarkStart w:id="19" w:name="_Ref273435580"/>
      <w:bookmarkStart w:id="20" w:name="_Ref274040489"/>
      <w:bookmarkStart w:id="21" w:name="_Toc274055815"/>
      <w:bookmarkStart w:id="22" w:name="_Toc426969462"/>
      <w:r>
        <w:t>Events</w:t>
      </w:r>
      <w:bookmarkEnd w:id="18"/>
      <w:bookmarkEnd w:id="19"/>
      <w:bookmarkEnd w:id="20"/>
      <w:bookmarkEnd w:id="21"/>
      <w:bookmarkEnd w:id="22"/>
    </w:p>
    <w:p w:rsidR="00465B52" w:rsidRDefault="00465B52" w:rsidP="009A6F08">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rsidR="007433C9" w:rsidRDefault="00465B52" w:rsidP="009A6F08">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w:t>
      </w:r>
      <w:r w:rsidR="00287588">
        <w:lastRenderedPageBreak/>
        <w:t xml:space="preserve">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rsidR="00465B52" w:rsidRDefault="00287588" w:rsidP="009A6F08">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rsidR="00AC63A8" w:rsidRDefault="00AC63A8" w:rsidP="009A6F08">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rsidR="00032BD3" w:rsidRDefault="00032BD3" w:rsidP="009A6F08">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rsidR="00475C13" w:rsidRDefault="000F4AA4" w:rsidP="009A6F08">
      <w:r>
        <w:fldChar w:fldCharType="begin"/>
      </w:r>
      <w:r w:rsidR="00A93A72">
        <w:instrText xml:space="preserve"> REF _Ref257231346 \h </w:instrText>
      </w:r>
      <w:r>
        <w:fldChar w:fldCharType="separate"/>
      </w:r>
      <w:r w:rsidR="00220CBB" w:rsidRPr="00B14E83">
        <w:t xml:space="preserve">Table </w:t>
      </w:r>
      <w:r w:rsidR="00220CBB">
        <w:rPr>
          <w:noProof/>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tbl>
      <w:tblPr>
        <w:tblStyle w:val="TableGrid"/>
        <w:tblW w:w="9370" w:type="dxa"/>
        <w:jc w:val="center"/>
        <w:tblInd w:w="5" w:type="dxa"/>
        <w:tblLayout w:type="fixed"/>
        <w:tblCellMar>
          <w:left w:w="0" w:type="dxa"/>
          <w:right w:w="0" w:type="dxa"/>
        </w:tblCellMar>
        <w:tblLook w:val="0420" w:firstRow="1" w:lastRow="0" w:firstColumn="0" w:lastColumn="0" w:noHBand="0" w:noVBand="1"/>
      </w:tblPr>
      <w:tblGrid>
        <w:gridCol w:w="2525"/>
        <w:gridCol w:w="2813"/>
        <w:gridCol w:w="734"/>
        <w:gridCol w:w="1043"/>
        <w:gridCol w:w="1045"/>
        <w:gridCol w:w="1210"/>
      </w:tblGrid>
      <w:tr w:rsidR="00A367E2" w:rsidTr="0002725F">
        <w:trPr>
          <w:jc w:val="center"/>
        </w:trPr>
        <w:tc>
          <w:tcPr>
            <w:tcW w:w="2525" w:type="dxa"/>
          </w:tcPr>
          <w:p w:rsidR="00A367E2" w:rsidRPr="00EF6888" w:rsidRDefault="00475C13" w:rsidP="0002725F">
            <w:pPr>
              <w:spacing w:after="0" w:line="0" w:lineRule="atLeast"/>
              <w:ind w:firstLine="0"/>
              <w:jc w:val="left"/>
              <w:rPr>
                <w:b/>
              </w:rPr>
            </w:pPr>
            <w:r w:rsidRPr="00EF6888">
              <w:rPr>
                <w:b/>
              </w:rPr>
              <w:br w:type="page"/>
            </w:r>
            <w:r w:rsidR="00A367E2" w:rsidRPr="00EF6888">
              <w:rPr>
                <w:b/>
              </w:rPr>
              <w:t>EventType</w:t>
            </w:r>
          </w:p>
        </w:tc>
        <w:tc>
          <w:tcPr>
            <w:tcW w:w="2813" w:type="dxa"/>
          </w:tcPr>
          <w:p w:rsidR="00A367E2" w:rsidRPr="00EF6888" w:rsidRDefault="00A367E2" w:rsidP="0002725F">
            <w:pPr>
              <w:spacing w:after="0" w:line="0" w:lineRule="atLeast"/>
              <w:ind w:firstLine="0"/>
              <w:jc w:val="left"/>
              <w:rPr>
                <w:b/>
              </w:rPr>
            </w:pPr>
            <w:r w:rsidRPr="00EF6888">
              <w:rPr>
                <w:b/>
              </w:rPr>
              <w:t>Event Subclass</w:t>
            </w:r>
          </w:p>
        </w:tc>
        <w:tc>
          <w:tcPr>
            <w:tcW w:w="734" w:type="dxa"/>
          </w:tcPr>
          <w:p w:rsidR="00A367E2" w:rsidRPr="00EF6888" w:rsidRDefault="00A367E2" w:rsidP="0002725F">
            <w:pPr>
              <w:spacing w:after="0" w:line="0" w:lineRule="atLeast"/>
              <w:ind w:firstLine="0"/>
              <w:jc w:val="left"/>
              <w:rPr>
                <w:b/>
              </w:rPr>
            </w:pPr>
            <w:r w:rsidRPr="00EF6888">
              <w:rPr>
                <w:b/>
              </w:rPr>
              <w:t>Linux</w:t>
            </w:r>
          </w:p>
        </w:tc>
        <w:tc>
          <w:tcPr>
            <w:tcW w:w="1043" w:type="dxa"/>
          </w:tcPr>
          <w:p w:rsidR="00A367E2" w:rsidRPr="00EF6888" w:rsidRDefault="00A367E2" w:rsidP="0002725F">
            <w:pPr>
              <w:spacing w:after="0" w:line="0" w:lineRule="atLeast"/>
              <w:ind w:firstLine="0"/>
              <w:jc w:val="left"/>
              <w:rPr>
                <w:b/>
              </w:rPr>
            </w:pPr>
            <w:r w:rsidRPr="00EF6888">
              <w:rPr>
                <w:b/>
              </w:rPr>
              <w:t>FreeBSD</w:t>
            </w:r>
          </w:p>
        </w:tc>
        <w:tc>
          <w:tcPr>
            <w:tcW w:w="1045" w:type="dxa"/>
          </w:tcPr>
          <w:p w:rsidR="00A367E2" w:rsidRPr="00EF6888" w:rsidRDefault="00A367E2" w:rsidP="0002725F">
            <w:pPr>
              <w:spacing w:after="0" w:line="0" w:lineRule="atLeast"/>
              <w:ind w:firstLine="0"/>
              <w:jc w:val="left"/>
              <w:rPr>
                <w:b/>
              </w:rPr>
            </w:pPr>
            <w:r w:rsidRPr="00EF6888">
              <w:rPr>
                <w:b/>
              </w:rPr>
              <w:t>Windows</w:t>
            </w:r>
          </w:p>
        </w:tc>
        <w:tc>
          <w:tcPr>
            <w:tcW w:w="1210" w:type="dxa"/>
          </w:tcPr>
          <w:p w:rsidR="00A367E2" w:rsidRPr="00EF6888" w:rsidRDefault="00EF6888" w:rsidP="0002725F">
            <w:pPr>
              <w:spacing w:after="0" w:line="0" w:lineRule="atLeast"/>
              <w:ind w:firstLine="0"/>
              <w:jc w:val="left"/>
              <w:rPr>
                <w:b/>
              </w:rPr>
            </w:pPr>
            <w:r>
              <w:rPr>
                <w:b/>
              </w:rPr>
              <w:t>BG</w:t>
            </w:r>
            <w:r w:rsidR="00A367E2" w:rsidRPr="00EF6888">
              <w:rPr>
                <w:b/>
              </w:rPr>
              <w:t>/</w:t>
            </w:r>
            <w:r w:rsidR="006A49F6" w:rsidRPr="00EF6888">
              <w:rPr>
                <w:b/>
              </w:rPr>
              <w:t>Q</w:t>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Stop</w:t>
            </w:r>
          </w:p>
        </w:tc>
        <w:tc>
          <w:tcPr>
            <w:tcW w:w="2813" w:type="dxa"/>
          </w:tcPr>
          <w:p w:rsidR="00A367E2" w:rsidRDefault="00A367E2" w:rsidP="0002725F">
            <w:pPr>
              <w:spacing w:after="0" w:line="0" w:lineRule="atLeast"/>
              <w:ind w:firstLine="0"/>
              <w:jc w:val="left"/>
            </w:pPr>
            <w:r>
              <w:t>EventStop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Signal</w:t>
            </w:r>
          </w:p>
        </w:tc>
        <w:tc>
          <w:tcPr>
            <w:tcW w:w="2813" w:type="dxa"/>
          </w:tcPr>
          <w:p w:rsidR="00A367E2" w:rsidRDefault="00A367E2" w:rsidP="0002725F">
            <w:pPr>
              <w:spacing w:after="0" w:line="0" w:lineRule="atLeast"/>
              <w:ind w:firstLine="0"/>
              <w:jc w:val="left"/>
            </w:pPr>
            <w:r>
              <w:t>EventSignal</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UserThreadCreate</w:t>
            </w:r>
          </w:p>
        </w:tc>
        <w:tc>
          <w:tcPr>
            <w:tcW w:w="2813" w:type="dxa"/>
          </w:tcPr>
          <w:p w:rsidR="00A367E2" w:rsidRDefault="00A367E2" w:rsidP="0002725F">
            <w:pPr>
              <w:spacing w:after="0" w:line="0" w:lineRule="atLeast"/>
              <w:ind w:firstLine="0"/>
              <w:jc w:val="left"/>
            </w:pPr>
            <w:r>
              <w:t>EventNewUserThread</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Default="00A367E2" w:rsidP="0002725F">
            <w:pPr>
              <w:spacing w:after="0" w:line="0" w:lineRule="atLeast"/>
              <w:ind w:firstLine="0"/>
              <w:jc w:val="left"/>
            </w:pPr>
            <w:r>
              <w:t>LWPCreate</w:t>
            </w:r>
          </w:p>
        </w:tc>
        <w:tc>
          <w:tcPr>
            <w:tcW w:w="2813" w:type="dxa"/>
          </w:tcPr>
          <w:p w:rsidR="00A367E2" w:rsidRDefault="00A367E2" w:rsidP="0002725F">
            <w:pPr>
              <w:spacing w:after="0" w:line="0" w:lineRule="atLeast"/>
              <w:ind w:firstLine="0"/>
              <w:jc w:val="left"/>
            </w:pPr>
            <w:r>
              <w:t>EventNewLWP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t>Pre-LWPDestroy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Default="00A367E2" w:rsidP="0002725F">
            <w:pPr>
              <w:spacing w:after="0" w:line="0" w:lineRule="atLeast"/>
              <w:ind w:firstLine="0"/>
              <w:jc w:val="left"/>
            </w:pPr>
            <w:r>
              <w:t>Post-LWPDestroy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RPC</w:t>
            </w:r>
          </w:p>
        </w:tc>
        <w:tc>
          <w:tcPr>
            <w:tcW w:w="2813" w:type="dxa"/>
          </w:tcPr>
          <w:p w:rsidR="00A367E2" w:rsidRDefault="00A367E2" w:rsidP="0002725F">
            <w:pPr>
              <w:spacing w:after="0" w:line="0" w:lineRule="atLeast"/>
              <w:ind w:firstLine="0"/>
              <w:jc w:val="left"/>
            </w:pPr>
            <w:r>
              <w:t>EventRPC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SingleStep</w:t>
            </w:r>
          </w:p>
        </w:tc>
        <w:tc>
          <w:tcPr>
            <w:tcW w:w="2813" w:type="dxa"/>
          </w:tcPr>
          <w:p w:rsidR="00A367E2" w:rsidRDefault="00A367E2" w:rsidP="0002725F">
            <w:pPr>
              <w:spacing w:after="0" w:line="0" w:lineRule="atLeast"/>
              <w:ind w:firstLine="0"/>
              <w:jc w:val="left"/>
            </w:pPr>
            <w:r>
              <w:t>EventSingleStep</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Library</w:t>
            </w:r>
          </w:p>
        </w:tc>
        <w:tc>
          <w:tcPr>
            <w:tcW w:w="2813" w:type="dxa"/>
          </w:tcPr>
          <w:p w:rsidR="00A367E2" w:rsidRDefault="00A367E2" w:rsidP="0002725F">
            <w:pPr>
              <w:spacing w:after="0" w:line="0" w:lineRule="atLeast"/>
              <w:ind w:firstLine="0"/>
              <w:jc w:val="left"/>
            </w:pPr>
            <w:r>
              <w:t>EventLibrary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Crash</w:t>
            </w:r>
          </w:p>
        </w:tc>
        <w:tc>
          <w:tcPr>
            <w:tcW w:w="2813" w:type="dxa"/>
          </w:tcPr>
          <w:p w:rsidR="00A367E2" w:rsidRDefault="00A367E2" w:rsidP="0002725F">
            <w:pPr>
              <w:spacing w:after="0" w:line="0" w:lineRule="atLeast"/>
              <w:ind w:firstLine="0"/>
              <w:jc w:val="left"/>
            </w:pPr>
            <w:r>
              <w:t>EventCrash</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ForceTerminate</w:t>
            </w:r>
          </w:p>
        </w:tc>
        <w:tc>
          <w:tcPr>
            <w:tcW w:w="2813" w:type="dxa"/>
          </w:tcPr>
          <w:p w:rsidR="00A367E2" w:rsidRDefault="00A367E2" w:rsidP="0002725F">
            <w:pPr>
              <w:spacing w:after="0" w:line="0" w:lineRule="atLeast"/>
              <w:ind w:firstLine="0"/>
              <w:jc w:val="left"/>
            </w:pPr>
            <w:r>
              <w:t>EventForceTerminate</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bl>
    <w:p w:rsidR="009A77E0" w:rsidRDefault="00B14E83" w:rsidP="009A6F08">
      <w:pPr>
        <w:pStyle w:val="Caption"/>
      </w:pPr>
      <w:bookmarkStart w:id="23" w:name="_Ref257231346"/>
      <w:r w:rsidRPr="00B14E83">
        <w:lastRenderedPageBreak/>
        <w:t xml:space="preserve">Table </w:t>
      </w:r>
      <w:r w:rsidR="000F4AA4" w:rsidRPr="00B14E83">
        <w:fldChar w:fldCharType="begin"/>
      </w:r>
      <w:r w:rsidRPr="00B14E83">
        <w:instrText xml:space="preserve"> SEQ Table \* ARABIC </w:instrText>
      </w:r>
      <w:r w:rsidR="000F4AA4" w:rsidRPr="00B14E83">
        <w:fldChar w:fldCharType="separate"/>
      </w:r>
      <w:r w:rsidR="00220CBB">
        <w:rPr>
          <w:noProof/>
        </w:rPr>
        <w:t>1</w:t>
      </w:r>
      <w:r w:rsidR="000F4AA4" w:rsidRPr="00B14E83">
        <w:fldChar w:fldCharType="end"/>
      </w:r>
      <w:bookmarkEnd w:id="23"/>
      <w:r>
        <w:t xml:space="preserve"> – EventTypes and Events</w:t>
      </w:r>
      <w:r w:rsidR="000F4AA4">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fldChar w:fldCharType="end"/>
      </w:r>
      <w:r w:rsidR="000F4AA4">
        <w:fldChar w:fldCharType="begin"/>
      </w:r>
      <w:r w:rsidR="00E800D5">
        <w:instrText xml:space="preserve"> XE "</w:instrText>
      </w:r>
      <w:r w:rsidR="00E800D5" w:rsidRPr="005A17A8">
        <w:instrText>Event</w:instrText>
      </w:r>
      <w:r w:rsidR="00E800D5">
        <w:instrText xml:space="preserve">" </w:instrText>
      </w:r>
      <w:r w:rsidR="000F4AA4">
        <w:fldChar w:fldCharType="end"/>
      </w:r>
    </w:p>
    <w:p w:rsidR="00A93A72" w:rsidRPr="00A93A72" w:rsidRDefault="00251F3A" w:rsidP="009A6F08">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220CBB">
        <w:t>3.14</w:t>
      </w:r>
      <w:r w:rsidR="000F4AA4">
        <w:fldChar w:fldCharType="end"/>
      </w:r>
      <w:r w:rsidR="00A93A72">
        <w:t xml:space="preserve">.  </w:t>
      </w:r>
    </w:p>
    <w:p w:rsidR="00A93A72" w:rsidRDefault="00013976" w:rsidP="009A6F08">
      <w:pPr>
        <w:pStyle w:val="Heading3"/>
      </w:pPr>
      <w:bookmarkStart w:id="24" w:name="_Toc273362639"/>
      <w:bookmarkStart w:id="25" w:name="_Ref274040451"/>
      <w:bookmarkStart w:id="26" w:name="_Ref274048539"/>
      <w:bookmarkStart w:id="27" w:name="_Toc274055816"/>
      <w:bookmarkStart w:id="28" w:name="_Toc426969463"/>
      <w:r>
        <w:t>Callback Functions</w:t>
      </w:r>
      <w:bookmarkEnd w:id="24"/>
      <w:bookmarkEnd w:id="25"/>
      <w:bookmarkEnd w:id="26"/>
      <w:bookmarkEnd w:id="27"/>
      <w:bookmarkEnd w:id="28"/>
    </w:p>
    <w:p w:rsidR="00584D42" w:rsidRDefault="00584D42" w:rsidP="009A6F08">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rsidR="001E09AC" w:rsidRDefault="001E09AC" w:rsidP="009A6F08">
      <w:r>
        <w:t>In order to prevent a class of race conditions, ProcControlAPI does not allow a callback function to perform any operation that would require another callback to be recursively delivered.  At most one callback function can be running at a time.</w:t>
      </w:r>
    </w:p>
    <w:p w:rsidR="001E09AC" w:rsidRDefault="001E09AC" w:rsidP="009A6F08">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w:t>
      </w:r>
      <w:r w:rsidR="00005F12">
        <w:t xml:space="preserve">  </w:t>
      </w:r>
      <w:r>
        <w:t>API functions that cannot be used from a callback are mentioned in the API entries.</w:t>
      </w:r>
    </w:p>
    <w:p w:rsidR="00A93A72" w:rsidRDefault="00776AEB" w:rsidP="009A6F08">
      <w:r>
        <w:t>Operations</w:t>
      </w:r>
      <w:r w:rsidR="001E09AC">
        <w:t xml:space="preserve"> such as </w:t>
      </w:r>
      <w:r w:rsidR="001E09AC" w:rsidRPr="00C45558">
        <w:rPr>
          <w:rFonts w:ascii="Courier New" w:hAnsi="Courier New"/>
        </w:rPr>
        <w:t>Process::stopProc</w:t>
      </w:r>
      <w:r w:rsidR="000F4AA4" w:rsidRPr="00906554">
        <w:fldChar w:fldCharType="begin"/>
      </w:r>
      <w:r w:rsidR="00C45558" w:rsidRPr="00906554">
        <w:instrText xml:space="preserve"> XE "stopProc</w:instrText>
      </w:r>
      <w:r w:rsidR="00906554" w:rsidRPr="00906554">
        <w:instrText>, Process</w:instrText>
      </w:r>
      <w:r w:rsidR="00C45558" w:rsidRPr="00906554">
        <w:instrText xml:space="preserve">" </w:instrText>
      </w:r>
      <w:r w:rsidR="000F4AA4" w:rsidRPr="00906554">
        <w:fldChar w:fldCharType="end"/>
      </w:r>
      <w:r w:rsidR="001E09AC">
        <w:t xml:space="preserve">, </w:t>
      </w:r>
      <w:r w:rsidR="001E09AC" w:rsidRPr="00C45558">
        <w:rPr>
          <w:rFonts w:ascii="Courier New" w:hAnsi="Courier New"/>
        </w:rPr>
        <w:t>Process::continueProc</w:t>
      </w:r>
      <w:r w:rsidR="000F4AA4">
        <w:rPr>
          <w:rFonts w:ascii="Courier New" w:hAnsi="Courier New"/>
        </w:rPr>
        <w:fldChar w:fldCharType="begin"/>
      </w:r>
      <w:r w:rsidR="00C45558">
        <w:instrText xml:space="preserve"> XE "</w:instrText>
      </w:r>
      <w:r w:rsidR="00C45558" w:rsidRPr="00906554">
        <w:instrText>continueProc</w:instrText>
      </w:r>
      <w:r w:rsidR="00906554" w:rsidRPr="00906554">
        <w:instrText>, Process</w:instrText>
      </w:r>
      <w:r w:rsidR="00C45558">
        <w:instrText xml:space="preserve">" </w:instrText>
      </w:r>
      <w:r w:rsidR="000F4AA4">
        <w:rPr>
          <w:rFonts w:ascii="Courier New" w:hAnsi="Courier New"/>
        </w:rPr>
        <w:fldChar w:fldCharType="end"/>
      </w:r>
      <w:r w:rsidR="001E09AC">
        <w:t xml:space="preserve">, </w:t>
      </w:r>
      <w:r w:rsidRPr="00C45558">
        <w:rPr>
          <w:rFonts w:ascii="Courier New" w:hAnsi="Courier New"/>
        </w:rPr>
        <w:t>Thread::stopThread</w:t>
      </w:r>
      <w:r w:rsidR="000F4AA4">
        <w:rPr>
          <w:rFonts w:ascii="Courier New" w:hAnsi="Courier New"/>
        </w:rPr>
        <w:fldChar w:fldCharType="begin"/>
      </w:r>
      <w:r w:rsidR="00C45558">
        <w:instrText xml:space="preserve"> XE "</w:instrText>
      </w:r>
      <w:r w:rsidR="00C45558" w:rsidRPr="00906554">
        <w:instrText>stopThread</w:instrText>
      </w:r>
      <w:r w:rsidR="00906554" w:rsidRPr="00906554">
        <w:instrText>, Thread</w:instrText>
      </w:r>
      <w:r w:rsidR="00C45558">
        <w:instrText xml:space="preserve">" </w:instrText>
      </w:r>
      <w:r w:rsidR="000F4AA4">
        <w:rPr>
          <w:rFonts w:ascii="Courier New" w:hAnsi="Courier New"/>
        </w:rPr>
        <w:fldChar w:fldCharType="end"/>
      </w:r>
      <w:r>
        <w:t xml:space="preserve">, and </w:t>
      </w:r>
      <w:r w:rsidRPr="00C45558">
        <w:rPr>
          <w:rFonts w:ascii="Courier New" w:hAnsi="Courier New"/>
        </w:rPr>
        <w:t>Thread::continueThread</w:t>
      </w:r>
      <w:r w:rsidR="000F4AA4">
        <w:rPr>
          <w:rFonts w:ascii="Courier New" w:hAnsi="Courier New"/>
        </w:rPr>
        <w:fldChar w:fldCharType="begin"/>
      </w:r>
      <w:r w:rsidR="00C45558">
        <w:instrText xml:space="preserve"> XE "</w:instrText>
      </w:r>
      <w:r w:rsidR="00C45558" w:rsidRPr="00906554">
        <w:instrText>continueThread</w:instrText>
      </w:r>
      <w:r w:rsidR="00906554" w:rsidRPr="00906554">
        <w:instrText>, Thread</w:instrText>
      </w:r>
      <w:r w:rsidR="00C45558">
        <w:instrText xml:space="preserve">" </w:instrText>
      </w:r>
      <w:r w:rsidR="000F4AA4">
        <w:rPr>
          <w:rFonts w:ascii="Courier New" w:hAnsi="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rPr>
        <w:t>Process::cb_ret_t</w:t>
      </w:r>
      <w:r w:rsidR="000F4AA4">
        <w:rPr>
          <w:rFonts w:ascii="Courier New" w:hAnsi="Courier New"/>
        </w:rPr>
        <w:fldChar w:fldCharType="begin"/>
      </w:r>
      <w:r w:rsidR="00C45558">
        <w:instrText xml:space="preserve"> XE "</w:instrText>
      </w:r>
      <w:r w:rsidR="00C45558" w:rsidRPr="00906554">
        <w:instrText>cb_ret_t</w:instrText>
      </w:r>
      <w:r w:rsidR="00906554" w:rsidRPr="00906554">
        <w:instrText>, Process</w:instrText>
      </w:r>
      <w:r w:rsidR="00C45558">
        <w:instrText xml:space="preserve">" </w:instrText>
      </w:r>
      <w:r w:rsidR="000F4AA4">
        <w:rPr>
          <w:rFonts w:ascii="Courier New" w:hAnsi="Courier New"/>
        </w:rPr>
        <w:fldChar w:fldCharType="end"/>
      </w:r>
      <w:r w:rsidR="00C45558">
        <w:t xml:space="preserve"> section of the API reference.</w:t>
      </w:r>
    </w:p>
    <w:p w:rsidR="002A4451" w:rsidRDefault="002A4451" w:rsidP="009A6F08">
      <w:pPr>
        <w:pStyle w:val="Heading3"/>
      </w:pPr>
      <w:bookmarkStart w:id="29" w:name="_Toc273362640"/>
      <w:bookmarkStart w:id="30" w:name="_Ref273371799"/>
      <w:bookmarkStart w:id="31" w:name="_Toc274055817"/>
      <w:bookmarkStart w:id="32" w:name="_Ref274128835"/>
      <w:bookmarkStart w:id="33" w:name="_Toc426969464"/>
      <w:r>
        <w:t>Callback Delivery</w:t>
      </w:r>
      <w:bookmarkEnd w:id="29"/>
      <w:bookmarkEnd w:id="30"/>
      <w:bookmarkEnd w:id="31"/>
      <w:bookmarkEnd w:id="32"/>
      <w:bookmarkEnd w:id="33"/>
    </w:p>
    <w:p w:rsidR="00AC5416" w:rsidRDefault="00AC5416" w:rsidP="009A6F08">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rsidR="00340FBE" w:rsidRDefault="00065BD2" w:rsidP="009A6F08">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rsidR="00065BD2" w:rsidRDefault="00340FBE" w:rsidP="009A6F08">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rsidR="002A0596" w:rsidRDefault="002A0596" w:rsidP="009A6F08">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rsidR="003C7567" w:rsidRDefault="003C7567" w:rsidP="009A6F08">
      <w:r>
        <w:lastRenderedPageBreak/>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rsidR="00A66792" w:rsidRDefault="002A0596" w:rsidP="009A6F08">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4" w:name="_Ref273353989"/>
      <w:bookmarkStart w:id="35"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rsidR="00C64756" w:rsidRDefault="00C85B4B" w:rsidP="009A6F08">
      <w:pPr>
        <w:pStyle w:val="Heading2"/>
      </w:pPr>
      <w:bookmarkStart w:id="36" w:name="_Ref274049439"/>
      <w:bookmarkStart w:id="37" w:name="_Toc274055818"/>
      <w:bookmarkStart w:id="38" w:name="_Toc426969465"/>
      <w:proofErr w:type="gramStart"/>
      <w:r>
        <w:t>iRPCs</w:t>
      </w:r>
      <w:bookmarkEnd w:id="34"/>
      <w:bookmarkEnd w:id="35"/>
      <w:bookmarkEnd w:id="36"/>
      <w:bookmarkEnd w:id="37"/>
      <w:bookmarkEnd w:id="38"/>
      <w:proofErr w:type="gramEnd"/>
    </w:p>
    <w:p w:rsidR="00C45558" w:rsidRDefault="00C45558" w:rsidP="009A6F0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rsidR="00E86911" w:rsidRDefault="00E86911" w:rsidP="009A6F08">
      <w:r>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rsidR="002A4451" w:rsidRDefault="002A4451" w:rsidP="009A6F0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rsidR="00E86911" w:rsidRDefault="00E86911" w:rsidP="009A6F08">
      <w:r>
        <w:t xml:space="preserve">The machine code for each iRPC must contain at least one trap instruction (e.g., a </w:t>
      </w:r>
      <w:r w:rsidRPr="00E86911">
        <w:rPr>
          <w:rFonts w:ascii="Courier New" w:hAnsi="Courier New"/>
        </w:rPr>
        <w:t>0xCC</w:t>
      </w:r>
      <w:r>
        <w:t xml:space="preserve"> instruction on </w:t>
      </w:r>
      <w:proofErr w:type="gramStart"/>
      <w:r>
        <w:t>x86 family</w:t>
      </w:r>
      <w:proofErr w:type="gramEnd"/>
      <w:r>
        <w:t xml:space="preserve"> </w:t>
      </w:r>
      <w:r w:rsidR="00920669">
        <w:t>or</w:t>
      </w:r>
      <w:r>
        <w:t xml:space="preserve"> a </w:t>
      </w:r>
      <w:r w:rsidRPr="00E86911">
        <w:rPr>
          <w:rFonts w:ascii="Courier New" w:hAnsi="Courier New"/>
        </w:rPr>
        <w:t>0x7D821008</w:t>
      </w:r>
      <w:r w:rsidRPr="00E86911">
        <w:t xml:space="preserve"> instruction on the PPC family</w:t>
      </w:r>
      <w:r>
        <w:t>)</w:t>
      </w:r>
      <w:r w:rsidR="000F3230">
        <w:t xml:space="preserve">.  ProcControlAPI will stop executing the iRPC upon invocation of the trap.  Note that the </w:t>
      </w:r>
      <w:r w:rsidR="00005F12">
        <w:t>trap instruction must fall with</w:t>
      </w:r>
      <w:r w:rsidR="000F3230">
        <w:t>in the original machine code for the iRPC.  If the iRPC calls or jumps to another piece of code that executes a trap instruction then ProcControlAPI will not treat it as the end of the iRPC.</w:t>
      </w:r>
    </w:p>
    <w:p w:rsidR="000F3230" w:rsidRDefault="000F3230" w:rsidP="009A6F08">
      <w:r>
        <w:t xml:space="preserve">Before an iRPC can be run it must be posted to a process or thread using the </w:t>
      </w:r>
      <w:r w:rsidRPr="000F3230">
        <w:rPr>
          <w:rFonts w:ascii="Courier New" w:hAnsi="Courier New"/>
        </w:rPr>
        <w:t>Process::postIRPC</w:t>
      </w:r>
      <w:r w:rsidR="001970FB">
        <w:rPr>
          <w:rFonts w:ascii="Courier New" w:hAnsi="Courier New"/>
        </w:rPr>
        <w:t xml:space="preserve"> </w:t>
      </w:r>
      <w:r w:rsidR="000F4AA4">
        <w:rPr>
          <w:rFonts w:ascii="Courier New" w:hAnsi="Courier New"/>
        </w:rPr>
        <w:fldChar w:fldCharType="begin"/>
      </w:r>
      <w:r w:rsidR="00906554">
        <w:instrText xml:space="preserve"> XE "</w:instrText>
      </w:r>
      <w:r w:rsidR="00906554" w:rsidRPr="00906554">
        <w:instrText>postIRPC, Process</w:instrText>
      </w:r>
      <w:r w:rsidR="00906554">
        <w:instrText xml:space="preserve">" </w:instrText>
      </w:r>
      <w:r w:rsidR="000F4AA4">
        <w:rPr>
          <w:rFonts w:ascii="Courier New" w:hAnsi="Courier New"/>
        </w:rPr>
        <w:fldChar w:fldCharType="end"/>
      </w:r>
      <w:r>
        <w:t xml:space="preserve">or </w:t>
      </w:r>
      <w:r w:rsidRPr="000F3230">
        <w:rPr>
          <w:rFonts w:ascii="Courier New" w:hAnsi="Courier New"/>
        </w:rPr>
        <w:t>Thread::postIRPC</w:t>
      </w:r>
      <w:r w:rsidR="000F4AA4">
        <w:rPr>
          <w:rFonts w:ascii="Courier New" w:hAnsi="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rPr>
        <w:fldChar w:fldCharType="end"/>
      </w:r>
      <w:r>
        <w:t xml:space="preserve"> API functions.  The </w:t>
      </w:r>
      <w:r w:rsidRPr="001970FB">
        <w:rPr>
          <w:rFonts w:ascii="Courier New" w:hAnsi="Courier New"/>
        </w:rPr>
        <w:t>Process::</w:t>
      </w:r>
      <w:proofErr w:type="gramStart"/>
      <w:r w:rsidRPr="001970FB">
        <w:rPr>
          <w:rFonts w:ascii="Courier New" w:hAnsi="Courier New"/>
        </w:rPr>
        <w:t>postIRPC</w:t>
      </w:r>
      <w:r>
        <w:t xml:space="preserve"> </w:t>
      </w:r>
      <w:r w:rsidR="001970FB">
        <w:t xml:space="preserve"> </w:t>
      </w:r>
      <w:r>
        <w:t>function</w:t>
      </w:r>
      <w:proofErr w:type="gramEnd"/>
      <w:r>
        <w:t xml:space="preserve"> will select a thread to post the </w:t>
      </w:r>
      <w:r w:rsidR="001970FB">
        <w:t>i</w:t>
      </w:r>
      <w:r>
        <w:t>RPC to.  Multiple iRPCs can be posted to the same thread, but only one iRPC will run at a time—subsequent iRPCs will be queued and run after the preceding iRPC completes.  If multiple iRPCs are posted to different threads in a multi-threaded process</w:t>
      </w:r>
      <w:r w:rsidR="002A4451">
        <w:t>, then</w:t>
      </w:r>
      <w:r>
        <w:t xml:space="preserve"> they may run in parallel.</w:t>
      </w:r>
    </w:p>
    <w:p w:rsidR="000F3230" w:rsidRDefault="000F3230" w:rsidP="009A6F08">
      <w:r>
        <w:t>An iRPC can be posted to a stopped or running thread.   If posted to a stopped thread, then the iRPC will run when the thread is continued.  If posted to a running thread, then the iRPC will run immediately or</w:t>
      </w:r>
      <w:r w:rsidR="001970FB">
        <w:t xml:space="preserve">, </w:t>
      </w:r>
      <w:r>
        <w:t>if posted from a callback function</w:t>
      </w:r>
      <w:r w:rsidR="001970FB">
        <w:t>,</w:t>
      </w:r>
      <w:r>
        <w:t xml:space="preserve"> </w:t>
      </w:r>
      <w:r w:rsidR="002A4451">
        <w:t>when the callback function completes.</w:t>
      </w:r>
    </w:p>
    <w:p w:rsidR="000F3230" w:rsidRPr="002A4451" w:rsidRDefault="002A4451" w:rsidP="009A6F08">
      <w:r>
        <w:t xml:space="preserve">An iRPC may be </w:t>
      </w:r>
      <w:r w:rsidR="00566417">
        <w:t xml:space="preserve">blocking </w:t>
      </w:r>
      <w:r>
        <w:t xml:space="preserve">or </w:t>
      </w:r>
      <w:r w:rsidR="00566417">
        <w:t>non-blocking</w:t>
      </w:r>
      <w:r>
        <w:t xml:space="preserve">.  If a </w:t>
      </w:r>
      <w:r w:rsidR="00566417">
        <w:t xml:space="preserve">blocking </w:t>
      </w:r>
      <w:r>
        <w:t xml:space="preserve">iRPC is posted to any Process, then calls to </w:t>
      </w:r>
      <w:r w:rsidRPr="002A4451">
        <w:rPr>
          <w:rFonts w:ascii="Courier New" w:hAnsi="Courier New"/>
        </w:rPr>
        <w:t>Process::handleEvents</w:t>
      </w:r>
      <w:r w:rsidR="000F4AA4">
        <w:rPr>
          <w:rFonts w:ascii="Courier New" w:hAnsi="Courier New"/>
        </w:rPr>
        <w:fldChar w:fldCharType="begin"/>
      </w:r>
      <w:r>
        <w:instrText xml:space="preserve"> XE "</w:instrText>
      </w:r>
      <w:r w:rsidRPr="00906554">
        <w:instrText>handleEvents</w:instrText>
      </w:r>
      <w:r w:rsidR="00906554" w:rsidRPr="00906554">
        <w:instrText>, Process</w:instrText>
      </w:r>
      <w:r>
        <w:instrText xml:space="preserve">" </w:instrText>
      </w:r>
      <w:r w:rsidR="000F4AA4">
        <w:rPr>
          <w:rFonts w:ascii="Courier New" w:hAnsi="Courier New"/>
        </w:rPr>
        <w:fldChar w:fldCharType="end"/>
      </w:r>
      <w:r>
        <w:t xml:space="preserve"> will block until the iRPC is completed.</w:t>
      </w:r>
    </w:p>
    <w:p w:rsidR="00C64756" w:rsidRDefault="00E07455" w:rsidP="009A6F08">
      <w:pPr>
        <w:pStyle w:val="Heading2"/>
      </w:pPr>
      <w:bookmarkStart w:id="39" w:name="_Toc273362642"/>
      <w:bookmarkStart w:id="40" w:name="_Toc274055819"/>
      <w:bookmarkStart w:id="41" w:name="_Toc426969466"/>
      <w:r>
        <w:t>Memory Management</w:t>
      </w:r>
      <w:bookmarkEnd w:id="39"/>
      <w:bookmarkEnd w:id="40"/>
      <w:bookmarkEnd w:id="41"/>
    </w:p>
    <w:p w:rsidR="002A4451" w:rsidRDefault="00E07455" w:rsidP="009A6F08">
      <w:r>
        <w:t>ProcControlAPI manages memory using a shared pointer system provided by Boost (</w:t>
      </w:r>
      <w:hyperlink r:id="rId12"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w:t>
      </w:r>
      <w:r>
        <w:lastRenderedPageBreak/>
        <w:t xml:space="preserve">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w:t>
      </w:r>
      <w:proofErr w:type="gramStart"/>
      <w:r>
        <w:t>that points</w:t>
      </w:r>
      <w:proofErr w:type="gramEnd"/>
      <w:r>
        <w:t xml:space="preserve">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xml:space="preserve">) refers to a shared pointer </w:t>
      </w:r>
      <w:proofErr w:type="gramStart"/>
      <w:r w:rsidR="006222A3">
        <w:t>that points</w:t>
      </w:r>
      <w:proofErr w:type="gramEnd"/>
      <w:r w:rsidR="006222A3">
        <w:t xml:space="preserve"> to a constant object.</w:t>
      </w:r>
    </w:p>
    <w:p w:rsidR="00E07455" w:rsidRDefault="00E07455" w:rsidP="009A6F08">
      <w:r>
        <w:t xml:space="preserve">The shared pointer system will use reference counting to decide when to clean objects.  The ProcControlAPI user should not explicitly clean any ProcControlAPI </w:t>
      </w:r>
      <w:proofErr w:type="gramStart"/>
      <w:r>
        <w:t>objects,</w:t>
      </w:r>
      <w:proofErr w:type="gramEnd"/>
      <w:r>
        <w:t xml:space="preserve">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rsidR="00B753F7" w:rsidRDefault="00B753F7" w:rsidP="009A6F08">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w:t>
      </w:r>
      <w:proofErr w:type="gramStart"/>
      <w:r w:rsidRPr="00B753F7">
        <w:rPr>
          <w:rFonts w:ascii="Courier New" w:hAnsi="Courier New" w:cs="Courier New"/>
        </w:rPr>
        <w:t>ptr(</w:t>
      </w:r>
      <w:proofErr w:type="gramEnd"/>
      <w:r w:rsidRPr="00B753F7">
        <w:rPr>
          <w:rFonts w:ascii="Courier New" w:hAnsi="Courier New" w:cs="Courier New"/>
        </w:rPr>
        <w:t>)</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rsidR="006222A3" w:rsidRPr="002A4451" w:rsidRDefault="006222A3" w:rsidP="009A6F08">
      <w:r>
        <w:t>See the Boost web-site for more details on shared pointers.</w:t>
      </w:r>
    </w:p>
    <w:p w:rsidR="00DC6B19" w:rsidRDefault="00DC6B19" w:rsidP="009A6F08">
      <w:pPr>
        <w:rPr>
          <w:rFonts w:asciiTheme="majorHAnsi" w:hAnsiTheme="majorHAnsi"/>
          <w:color w:val="365F91" w:themeColor="accent1" w:themeShade="BF"/>
          <w:sz w:val="32"/>
          <w:szCs w:val="32"/>
        </w:rPr>
      </w:pPr>
      <w:bookmarkStart w:id="42" w:name="_Ref256182228"/>
      <w:bookmarkStart w:id="43" w:name="_Toc273362643"/>
      <w:r>
        <w:br w:type="page"/>
      </w:r>
    </w:p>
    <w:p w:rsidR="004F6ADE" w:rsidRDefault="00EF307D" w:rsidP="009A6F08">
      <w:pPr>
        <w:pStyle w:val="Heading1"/>
      </w:pPr>
      <w:bookmarkStart w:id="44" w:name="_Toc274055820"/>
      <w:bookmarkStart w:id="45" w:name="_Ref274128335"/>
      <w:bookmarkStart w:id="46" w:name="_Toc426969467"/>
      <w:r w:rsidRPr="004F6ADE">
        <w:lastRenderedPageBreak/>
        <w:t>API Reference</w:t>
      </w:r>
      <w:bookmarkEnd w:id="42"/>
      <w:bookmarkEnd w:id="43"/>
      <w:bookmarkEnd w:id="44"/>
      <w:bookmarkEnd w:id="45"/>
      <w:bookmarkEnd w:id="46"/>
    </w:p>
    <w:p w:rsidR="00BB3C81" w:rsidRPr="00BB3C81" w:rsidRDefault="00BB3C81" w:rsidP="009A6F08">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proofErr w:type="gramStart"/>
      <w:r w:rsidRPr="009237D1">
        <w:rPr>
          <w:rFonts w:ascii="Courier New" w:hAnsi="Courier New" w:cs="Courier New"/>
        </w:rPr>
        <w:t>::</w:t>
      </w:r>
      <w:proofErr w:type="gramEnd"/>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rsidR="004F6ADE" w:rsidRDefault="004F6ADE" w:rsidP="009A6F08">
      <w:pPr>
        <w:pStyle w:val="Heading2"/>
      </w:pPr>
      <w:bookmarkStart w:id="47" w:name="_Toc273362644"/>
      <w:bookmarkStart w:id="48" w:name="_Ref274048546"/>
      <w:bookmarkStart w:id="49" w:name="_Toc274055821"/>
      <w:bookmarkStart w:id="50" w:name="_Toc426969468"/>
      <w:r>
        <w:t>Process</w:t>
      </w:r>
      <w:bookmarkEnd w:id="47"/>
      <w:bookmarkEnd w:id="48"/>
      <w:bookmarkEnd w:id="49"/>
      <w:bookmarkEnd w:id="50"/>
    </w:p>
    <w:p w:rsidR="00C64756" w:rsidRDefault="00C64756" w:rsidP="009A6F08">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rsidR="00AB7FE1" w:rsidRPr="00C64756" w:rsidRDefault="00AB7FE1" w:rsidP="009A6F08">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rsidR="007B5521" w:rsidRDefault="00866DF0" w:rsidP="009A6F08">
      <w:pPr>
        <w:pStyle w:val="ClassHeading"/>
      </w:pPr>
      <w:r>
        <w:t xml:space="preserve">Process </w:t>
      </w:r>
      <w:r w:rsidR="00FC52AC">
        <w:t>Declared In</w:t>
      </w:r>
      <w:r w:rsidR="007B5521">
        <w:t xml:space="preserve">: </w:t>
      </w:r>
    </w:p>
    <w:p w:rsidR="007B5521" w:rsidRPr="00A14A88" w:rsidRDefault="00A367E2" w:rsidP="00A14A88">
      <w:pPr>
        <w:pStyle w:val="Definition"/>
      </w:pPr>
      <w:r>
        <w:t>PCProcess.h</w:t>
      </w:r>
    </w:p>
    <w:p w:rsidR="007B5521" w:rsidRDefault="00866DF0" w:rsidP="009A6F08">
      <w:pPr>
        <w:pStyle w:val="ClassHeading"/>
      </w:pPr>
      <w:r>
        <w:t xml:space="preserve">Process </w:t>
      </w:r>
      <w:r w:rsidR="007B5521">
        <w:t>Types:</w:t>
      </w:r>
    </w:p>
    <w:p w:rsidR="007B5521" w:rsidRPr="00A14A88" w:rsidRDefault="007B5521" w:rsidP="00A14A88">
      <w:pPr>
        <w:pStyle w:val="Definition"/>
      </w:pPr>
      <w:r w:rsidRPr="00A14A88">
        <w:t>Process::ptr</w:t>
      </w:r>
    </w:p>
    <w:p w:rsidR="007B5521" w:rsidRPr="00A14A88" w:rsidRDefault="007B5521" w:rsidP="00A14A88">
      <w:pPr>
        <w:pStyle w:val="Definition"/>
      </w:pPr>
      <w:r w:rsidRPr="00A14A88">
        <w:t>Process::const_ptr</w:t>
      </w:r>
    </w:p>
    <w:p w:rsidR="007B5521" w:rsidRDefault="007B5521" w:rsidP="009A6F0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rsidR="00A14A88" w:rsidRPr="00A14A88" w:rsidRDefault="00776AEB" w:rsidP="00A14A88">
      <w:pPr>
        <w:pStyle w:val="Definition"/>
      </w:pPr>
      <w:r>
        <w:t xml:space="preserve">enum </w:t>
      </w:r>
      <w:r w:rsidR="00931F60">
        <w:t>Process::</w:t>
      </w:r>
      <w:r>
        <w:t>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rsidR="00A14A88" w:rsidRPr="00A14A88" w:rsidRDefault="00776AEB" w:rsidP="00A14A88">
      <w:pPr>
        <w:pStyle w:val="Definition"/>
      </w:pPr>
      <w:r>
        <w:t xml:space="preserve">   </w:t>
      </w:r>
      <w:r w:rsidR="00A14A88" w:rsidRPr="00A14A88">
        <w:t>cbDefault,</w:t>
      </w:r>
    </w:p>
    <w:p w:rsidR="00A14A88" w:rsidRPr="00A14A88" w:rsidRDefault="00776AEB" w:rsidP="00A14A88">
      <w:pPr>
        <w:pStyle w:val="Definition"/>
      </w:pPr>
      <w:r>
        <w:t xml:space="preserve">   </w:t>
      </w:r>
      <w:r w:rsidR="00A14A88" w:rsidRPr="00A14A88">
        <w:t>cbThreadContinue,</w:t>
      </w:r>
    </w:p>
    <w:p w:rsidR="00A14A88" w:rsidRPr="00A14A88" w:rsidRDefault="00776AEB" w:rsidP="00A14A88">
      <w:pPr>
        <w:pStyle w:val="Definition"/>
      </w:pPr>
      <w:r>
        <w:t xml:space="preserve">   </w:t>
      </w:r>
      <w:r w:rsidR="00A14A88" w:rsidRPr="00A14A88">
        <w:t>cbThreadStop,</w:t>
      </w:r>
    </w:p>
    <w:p w:rsidR="00A14A88" w:rsidRPr="00A14A88" w:rsidRDefault="00776AEB" w:rsidP="00A14A88">
      <w:pPr>
        <w:pStyle w:val="Definition"/>
      </w:pPr>
      <w:r>
        <w:t xml:space="preserve">   </w:t>
      </w:r>
      <w:r w:rsidR="00A14A88" w:rsidRPr="00A14A88">
        <w:t>cbProcContinue,</w:t>
      </w:r>
    </w:p>
    <w:p w:rsidR="00A14A88" w:rsidRPr="00A14A88" w:rsidRDefault="00776AEB" w:rsidP="00A14A88">
      <w:pPr>
        <w:pStyle w:val="Definition"/>
      </w:pPr>
      <w:r>
        <w:t xml:space="preserve">   </w:t>
      </w:r>
      <w:r w:rsidR="00A14A88" w:rsidRPr="00A14A88">
        <w:t>cbProcStop</w:t>
      </w:r>
    </w:p>
    <w:p w:rsidR="00776AEB" w:rsidRDefault="00A14A88" w:rsidP="00A14A88">
      <w:pPr>
        <w:pStyle w:val="Definition"/>
      </w:pPr>
      <w:r w:rsidRPr="00A14A88">
        <w:t>}</w:t>
      </w:r>
    </w:p>
    <w:p w:rsidR="00776AEB" w:rsidRDefault="00776AEB" w:rsidP="00A14A88">
      <w:pPr>
        <w:pStyle w:val="Definition"/>
      </w:pPr>
      <w:r>
        <w:t xml:space="preserve">struct </w:t>
      </w:r>
      <w:r w:rsidR="00931F60">
        <w:t>Process::</w:t>
      </w:r>
      <w:r>
        <w:t>cb_ret_t {</w:t>
      </w:r>
    </w:p>
    <w:p w:rsidR="00776AEB" w:rsidRDefault="00776AEB" w:rsidP="00A14A88">
      <w:pPr>
        <w:pStyle w:val="Definition"/>
      </w:pPr>
      <w:r>
        <w:t xml:space="preserve">   cb_ret_t(cb_action_t p) : parent(p), child(cbDefault) {}</w:t>
      </w:r>
    </w:p>
    <w:p w:rsidR="00776AEB" w:rsidRDefault="00776AEB" w:rsidP="00776AEB">
      <w:pPr>
        <w:pStyle w:val="Definition"/>
        <w:ind w:left="432"/>
      </w:pPr>
      <w:r>
        <w:t>cb_ret_t(cb_action_t p, cb_action_t c) : parent(p), child(c)</w:t>
      </w:r>
      <w:r>
        <w:br/>
        <w:t xml:space="preserve">         {}</w:t>
      </w:r>
    </w:p>
    <w:p w:rsidR="00776AEB" w:rsidRDefault="00776AEB" w:rsidP="00776AEB">
      <w:pPr>
        <w:pStyle w:val="Definition"/>
        <w:ind w:left="432"/>
      </w:pPr>
      <w:r>
        <w:t>cb_action_t parent;</w:t>
      </w:r>
    </w:p>
    <w:p w:rsidR="00776AEB" w:rsidRDefault="00776AEB" w:rsidP="00776AEB">
      <w:pPr>
        <w:pStyle w:val="Definition"/>
        <w:ind w:left="432"/>
      </w:pPr>
      <w:r>
        <w:t>cb_action_t child;</w:t>
      </w:r>
    </w:p>
    <w:p w:rsidR="00776AEB" w:rsidRPr="00A14A88" w:rsidRDefault="00776AEB" w:rsidP="00776AEB">
      <w:pPr>
        <w:pStyle w:val="Definition"/>
      </w:pPr>
      <w:r>
        <w:t>}</w:t>
      </w:r>
    </w:p>
    <w:p w:rsidR="00A14A88" w:rsidRDefault="00B73CD4" w:rsidP="009A6F0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w:t>
      </w:r>
      <w:proofErr w:type="gramStart"/>
      <w:r w:rsidRPr="00B73CD4">
        <w:rPr>
          <w:rFonts w:ascii="Courier New" w:hAnsi="Courier New" w:cs="Courier New"/>
        </w:rPr>
        <w:t>registerEventCallback(</w:t>
      </w:r>
      <w:proofErr w:type="gramEnd"/>
      <w:r w:rsidRPr="00B73CD4">
        <w:rPr>
          <w:rFonts w:ascii="Courier New" w:hAnsi="Courier New" w:cs="Courier New"/>
        </w:rPr>
        <w:t>)</w:t>
      </w:r>
      <w:r>
        <w:t xml:space="preserve">.  </w:t>
      </w:r>
      <w:r w:rsidR="00BC252D">
        <w:t xml:space="preserve">A callback function can specify whether </w:t>
      </w:r>
      <w:r w:rsidR="00BC252D">
        <w:lastRenderedPageBreak/>
        <w:t xml:space="preserve">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t>
      </w:r>
      <w:r w:rsidR="00233FEF">
        <w:t>returns</w:t>
      </w:r>
      <w:r w:rsidR="00776AEB">
        <w:t xml:space="preserve">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rsidR="00776AEB" w:rsidRDefault="00776AEB" w:rsidP="009A6F0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rsidR="00BC252D" w:rsidRDefault="00BC252D" w:rsidP="00BC252D">
      <w:pPr>
        <w:pStyle w:val="Definition"/>
      </w:pPr>
      <w:r>
        <w:t xml:space="preserve">typedef </w:t>
      </w:r>
      <w:r w:rsidR="00931F60">
        <w:t>Process::</w:t>
      </w:r>
      <w:r>
        <w:t>cb_ret_t(*cb_func_t)(Event::const_ptr)</w:t>
      </w:r>
    </w:p>
    <w:p w:rsidR="00BC252D" w:rsidRDefault="00BC252D" w:rsidP="009A6F08">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rsidR="00265435" w:rsidRDefault="00265435" w:rsidP="00265435">
      <w:pPr>
        <w:pStyle w:val="Definition"/>
      </w:pPr>
      <w:r>
        <w:t>typedef enum {</w:t>
      </w:r>
    </w:p>
    <w:p w:rsidR="00265435" w:rsidRDefault="00265435" w:rsidP="00265435">
      <w:pPr>
        <w:pStyle w:val="Definition"/>
      </w:pPr>
      <w:r>
        <w:t xml:space="preserve">   OSNone,</w:t>
      </w:r>
    </w:p>
    <w:p w:rsidR="00265435" w:rsidRDefault="00265435" w:rsidP="00265435">
      <w:pPr>
        <w:pStyle w:val="Definition"/>
      </w:pPr>
      <w:r>
        <w:t xml:space="preserve">   Linux,</w:t>
      </w:r>
    </w:p>
    <w:p w:rsidR="00265435" w:rsidRDefault="00265435" w:rsidP="00265435">
      <w:pPr>
        <w:pStyle w:val="Definition"/>
      </w:pPr>
      <w:r>
        <w:t xml:space="preserve">   FreeBSD,</w:t>
      </w:r>
    </w:p>
    <w:p w:rsidR="00265435" w:rsidRDefault="00265435" w:rsidP="00265435">
      <w:pPr>
        <w:pStyle w:val="Definition"/>
      </w:pPr>
      <w:r>
        <w:t xml:space="preserve">   Windows</w:t>
      </w:r>
    </w:p>
    <w:p w:rsidR="00265435" w:rsidRDefault="00265435" w:rsidP="00265435">
      <w:pPr>
        <w:pStyle w:val="Definition"/>
      </w:pPr>
      <w:r>
        <w:t xml:space="preserve">   VxWorks</w:t>
      </w:r>
    </w:p>
    <w:p w:rsidR="00265435" w:rsidRDefault="00265435" w:rsidP="00265435">
      <w:pPr>
        <w:pStyle w:val="Definition"/>
      </w:pPr>
      <w:r>
        <w:t xml:space="preserve">   BlueGeneL</w:t>
      </w:r>
    </w:p>
    <w:p w:rsidR="00265435" w:rsidRDefault="00265435" w:rsidP="00265435">
      <w:pPr>
        <w:pStyle w:val="Definition"/>
      </w:pPr>
      <w:r>
        <w:t xml:space="preserve">   BlueGeneP</w:t>
      </w:r>
    </w:p>
    <w:p w:rsidR="00265435" w:rsidRDefault="00265435" w:rsidP="00265435">
      <w:pPr>
        <w:pStyle w:val="Definition"/>
      </w:pPr>
      <w:r>
        <w:t xml:space="preserve">   BlueGeneQ</w:t>
      </w:r>
    </w:p>
    <w:p w:rsidR="00265435" w:rsidRDefault="00265435" w:rsidP="00265435">
      <w:pPr>
        <w:pStyle w:val="Definition"/>
      </w:pPr>
      <w:r>
        <w:t>} Dyninst::OSType</w:t>
      </w:r>
      <w:r>
        <w:fldChar w:fldCharType="begin"/>
      </w:r>
      <w:r>
        <w:instrText xml:space="preserve"> XE "</w:instrText>
      </w:r>
      <w:r w:rsidRPr="008928FE">
        <w:instrText>OSType</w:instrText>
      </w:r>
      <w:r>
        <w:instrText xml:space="preserve">" </w:instrText>
      </w:r>
      <w:r>
        <w:fldChar w:fldCharType="end"/>
      </w:r>
    </w:p>
    <w:p w:rsidR="00265435" w:rsidRDefault="00265435" w:rsidP="009A6F08">
      <w:pPr>
        <w:pStyle w:val="APIBody"/>
      </w:pPr>
      <w:r>
        <w:t xml:space="preserve">A value from this enum is returned from </w:t>
      </w:r>
      <w:r w:rsidRPr="00265435">
        <w:rPr>
          <w:rFonts w:ascii="Courier New" w:hAnsi="Courier New" w:cs="Courier New"/>
        </w:rPr>
        <w:t>Process::getOS</w:t>
      </w:r>
      <w:r>
        <w:t xml:space="preserve"> and signifies the current OS on which the target process is running.</w:t>
      </w:r>
    </w:p>
    <w:p w:rsidR="00265435" w:rsidRDefault="00265435" w:rsidP="009A6F08">
      <w:pPr>
        <w:pStyle w:val="APIBody"/>
      </w:pPr>
      <w:r>
        <w:t xml:space="preserve">This type is used by </w:t>
      </w:r>
      <w:r w:rsidRPr="00265435">
        <w:rPr>
          <w:rFonts w:ascii="Courier New" w:hAnsi="Courier New" w:cs="Courier New"/>
        </w:rPr>
        <w:t>Process</w:t>
      </w:r>
      <w:r>
        <w:t xml:space="preserve">, but it is </w:t>
      </w:r>
      <w:r w:rsidR="00FC52AC">
        <w:t xml:space="preserve">declared </w:t>
      </w:r>
      <w:r>
        <w:t xml:space="preserve">in the </w:t>
      </w:r>
      <w:r w:rsidRPr="00265435">
        <w:rPr>
          <w:rFonts w:ascii="Courier New" w:hAnsi="Courier New" w:cs="Courier New"/>
        </w:rPr>
        <w:t>Dyninst</w:t>
      </w:r>
      <w:r>
        <w:t xml:space="preserve"> namespace in </w:t>
      </w:r>
      <w:r w:rsidRPr="00265435">
        <w:rPr>
          <w:rFonts w:ascii="Courier New" w:hAnsi="Courier New" w:cs="Courier New"/>
        </w:rPr>
        <w:t>dyntypes.h</w:t>
      </w:r>
      <w:r>
        <w:t>.</w:t>
      </w:r>
    </w:p>
    <w:p w:rsidR="00BE7330" w:rsidRDefault="00BE7330" w:rsidP="00BE7330">
      <w:pPr>
        <w:pStyle w:val="Definition"/>
      </w:pPr>
      <w:r w:rsidRPr="00BE7330">
        <w:t>typedef std::pair&lt;Dyninst::Address, Dyninst::Address&gt; MemoryRegion;</w:t>
      </w:r>
    </w:p>
    <w:p w:rsidR="00BE7330" w:rsidRDefault="00BE7330" w:rsidP="00BE7330">
      <w:pPr>
        <w:pStyle w:val="APIBody"/>
      </w:pPr>
      <w:r>
        <w:t xml:space="preserve">The </w:t>
      </w:r>
      <w:r w:rsidRPr="00BE7330">
        <w:rPr>
          <w:rFonts w:ascii="Courier New" w:hAnsi="Courier New" w:cs="Courier New"/>
        </w:rPr>
        <w:t>MemoryRegion</w:t>
      </w:r>
      <w:r>
        <w:t xml:space="preserve"> ty</w:t>
      </w:r>
      <w:r w:rsidR="0043020A">
        <w:t xml:space="preserve">pe </w:t>
      </w:r>
      <w:r w:rsidR="00D44E3A">
        <w:t xml:space="preserve">represents </w:t>
      </w:r>
      <w:r w:rsidR="000A21BB">
        <w:t xml:space="preserve">a region of </w:t>
      </w:r>
      <w:r>
        <w:t>allocated memory</w:t>
      </w:r>
      <w:r w:rsidR="00502830">
        <w:t>, and the f</w:t>
      </w:r>
      <w:r w:rsidR="00EC7566">
        <w:t>irst part of the pair</w:t>
      </w:r>
      <w:r w:rsidR="0043020A">
        <w:t xml:space="preserve"> </w:t>
      </w:r>
      <w:r w:rsidR="00497BC9">
        <w:t xml:space="preserve">is the start address, the </w:t>
      </w:r>
      <w:r w:rsidR="00EC7566">
        <w:t>second</w:t>
      </w:r>
      <w:r w:rsidR="00497BC9">
        <w:t>, the end.</w:t>
      </w:r>
    </w:p>
    <w:p w:rsidR="007B5521" w:rsidRPr="007B5521" w:rsidRDefault="00866DF0" w:rsidP="009A6F08">
      <w:pPr>
        <w:pStyle w:val="ClassHeading"/>
      </w:pPr>
      <w:r>
        <w:t xml:space="preserve">Process </w:t>
      </w:r>
      <w:r w:rsidR="00A77543">
        <w:t xml:space="preserve">Static </w:t>
      </w:r>
      <w:r w:rsidR="007B5521">
        <w:t>Member Functions:</w:t>
      </w:r>
    </w:p>
    <w:p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rsidR="005A008B" w:rsidRPr="00A14A88" w:rsidRDefault="005A008B" w:rsidP="00A14A88">
      <w:pPr>
        <w:pStyle w:val="Definition"/>
        <w:ind w:firstLine="432"/>
      </w:pPr>
      <w:r w:rsidRPr="00A14A88">
        <w:t>std::string executable,</w:t>
      </w:r>
    </w:p>
    <w:p w:rsidR="00B42BFD" w:rsidRDefault="005A008B" w:rsidP="00A14A88">
      <w:pPr>
        <w:pStyle w:val="Definition"/>
        <w:ind w:firstLine="432"/>
      </w:pPr>
      <w:r w:rsidRPr="00A14A88">
        <w:t>const std::vector&lt;std::string&gt; &amp;argv</w:t>
      </w:r>
      <w:r w:rsidR="00B42BFD">
        <w:t>,</w:t>
      </w:r>
    </w:p>
    <w:p w:rsidR="00A367E2" w:rsidRDefault="00B42BFD" w:rsidP="00A14A88">
      <w:pPr>
        <w:pStyle w:val="Definition"/>
        <w:ind w:firstLine="432"/>
      </w:pPr>
      <w:r>
        <w:t>const std::vector&lt;std::string&gt; &amp;envp</w:t>
      </w:r>
      <w:r w:rsidR="00A367E2">
        <w:t xml:space="preserve"> = emptyEnv,</w:t>
      </w:r>
    </w:p>
    <w:p w:rsidR="005A008B" w:rsidRPr="00A14A88" w:rsidRDefault="00A367E2" w:rsidP="00A14A88">
      <w:pPr>
        <w:pStyle w:val="Definition"/>
        <w:ind w:firstLine="432"/>
      </w:pPr>
      <w:r>
        <w:t>const std::map&lt;int,int&gt; &amp;fds = emptyFDs</w:t>
      </w:r>
      <w:r w:rsidR="005A008B" w:rsidRPr="00A14A88">
        <w:t>)</w:t>
      </w:r>
    </w:p>
    <w:p w:rsidR="005A008B" w:rsidRDefault="005A008B" w:rsidP="009A6F0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w:t>
      </w:r>
      <w:r w:rsidR="00B42BFD">
        <w:t xml:space="preserve"> the environment specified in </w:t>
      </w:r>
      <w:r w:rsidR="00B42BFD" w:rsidRPr="00B42BFD">
        <w:rPr>
          <w:rFonts w:ascii="Courier New" w:hAnsi="Courier New" w:cs="Courier New"/>
        </w:rPr>
        <w:t>envp</w:t>
      </w:r>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rsidR="00B1217C" w:rsidRDefault="00B1217C" w:rsidP="009A6F08">
      <w:pPr>
        <w:pStyle w:val="APIBody"/>
      </w:pPr>
      <w:r>
        <w:t>It is an error to call this function from a callback.</w:t>
      </w:r>
    </w:p>
    <w:p w:rsidR="00A367E2" w:rsidRPr="00931F60" w:rsidRDefault="00A367E2" w:rsidP="009A6F08">
      <w:pPr>
        <w:pStyle w:val="APIBody"/>
      </w:pPr>
      <w:r>
        <w:lastRenderedPageBreak/>
        <w:t xml:space="preserve">If the </w:t>
      </w:r>
      <w:r w:rsidRPr="00931F60">
        <w:rPr>
          <w:rFonts w:ascii="Courier New" w:hAnsi="Courier New" w:cs="Courier New"/>
        </w:rPr>
        <w:t>fds</w:t>
      </w:r>
      <w:r w:rsidR="00931F60" w:rsidRPr="00931F60">
        <w:t xml:space="preserve"> map</w:t>
      </w:r>
      <w:r w:rsidR="00931F60">
        <w:t xml:space="preserve"> is</w:t>
      </w:r>
      <w:r w:rsidR="007D697D">
        <w:t xml:space="preserve"> </w:t>
      </w:r>
      <w:r w:rsidR="00931F60">
        <w:t>n</w:t>
      </w:r>
      <w:r w:rsidR="007D697D">
        <w:t>o</w:t>
      </w:r>
      <w:r w:rsidR="00931F60">
        <w:t xml:space="preserve">t empty, then the new process will be created with the file descriptors from the </w:t>
      </w:r>
      <w:r w:rsidR="007D697D" w:rsidRPr="00913764">
        <w:rPr>
          <w:rFonts w:ascii="Courier New" w:hAnsi="Courier New" w:cs="Courier New"/>
        </w:rPr>
        <w:t>fds’</w:t>
      </w:r>
      <w:r w:rsidR="007D697D">
        <w:t xml:space="preserve"> </w:t>
      </w:r>
      <w:r w:rsidR="00931F60" w:rsidRPr="00931F60">
        <w:rPr>
          <w:rFonts w:ascii="Courier New" w:hAnsi="Courier New" w:cs="Courier New"/>
        </w:rPr>
        <w:t>first</w:t>
      </w:r>
      <w:r w:rsidR="00931F60">
        <w:t xml:space="preserve"> elements </w:t>
      </w:r>
      <w:r w:rsidR="00931F60" w:rsidRPr="00931F60">
        <w:rPr>
          <w:rFonts w:ascii="Courier New" w:hAnsi="Courier New" w:cs="Courier New"/>
        </w:rPr>
        <w:t>dup2</w:t>
      </w:r>
      <w:r w:rsidR="00931F60">
        <w:t xml:space="preserve"> </w:t>
      </w:r>
      <w:r w:rsidR="007D697D">
        <w:t>mapped to t</w:t>
      </w:r>
      <w:r w:rsidR="00931F60">
        <w:t xml:space="preserve">he file descriptors in </w:t>
      </w:r>
      <w:r w:rsidR="007D697D" w:rsidRPr="00913764">
        <w:rPr>
          <w:rFonts w:ascii="Courier New" w:hAnsi="Courier New" w:cs="Courier New"/>
        </w:rPr>
        <w:t>fds’</w:t>
      </w:r>
      <w:r w:rsidR="007D697D">
        <w:t xml:space="preserve"> </w:t>
      </w:r>
      <w:r w:rsidR="00931F60" w:rsidRPr="00931F60">
        <w:rPr>
          <w:rFonts w:ascii="Courier New" w:hAnsi="Courier New" w:cs="Courier New"/>
        </w:rPr>
        <w:t>second</w:t>
      </w:r>
      <w:r w:rsidR="007D697D" w:rsidRPr="00913764">
        <w:t xml:space="preserve"> elements</w:t>
      </w:r>
      <w:r w:rsidR="00931F60">
        <w:t>.</w:t>
      </w:r>
    </w:p>
    <w:p w:rsidR="00B42BFD" w:rsidRPr="00B42BFD" w:rsidRDefault="00B42BFD" w:rsidP="009A6F08">
      <w:pPr>
        <w:pStyle w:val="APIBody"/>
      </w:pPr>
      <w:r>
        <w:t xml:space="preserve">If </w:t>
      </w:r>
      <w:r>
        <w:rPr>
          <w:rFonts w:ascii="Courier New" w:hAnsi="Courier New" w:cs="Courier New"/>
        </w:rPr>
        <w:t xml:space="preserve">envp </w:t>
      </w:r>
      <w:r>
        <w:t>is empty, the environment will be inherited from the calling process.</w:t>
      </w:r>
    </w:p>
    <w:p w:rsidR="00B1217C" w:rsidRDefault="00B1217C" w:rsidP="009A6F08">
      <w:pPr>
        <w:pStyle w:val="APIBody"/>
      </w:pPr>
      <w:r>
        <w:t>ProcControlAPI may deliver callbacks when this function is called.</w:t>
      </w:r>
    </w:p>
    <w:p w:rsidR="003A685A" w:rsidRDefault="003A685A" w:rsidP="009A6F08">
      <w:pPr>
        <w:pStyle w:val="APIBody"/>
      </w:pPr>
      <w:r>
        <w:t>This function return</w:t>
      </w:r>
      <w:r w:rsidR="00B36283">
        <w:t>s</w:t>
      </w:r>
      <w:r>
        <w:t xml:space="preserve"> </w:t>
      </w:r>
      <w:r w:rsidRPr="003A685A">
        <w:rPr>
          <w:rFonts w:ascii="Courier New" w:hAnsi="Courier New" w:cs="Courier New"/>
        </w:rPr>
        <w:t>Process::</w:t>
      </w:r>
      <w:proofErr w:type="gramStart"/>
      <w:r w:rsidRPr="003A685A">
        <w:rPr>
          <w:rFonts w:ascii="Courier New" w:hAnsi="Courier New" w:cs="Courier New"/>
        </w:rPr>
        <w:t>ptr(</w:t>
      </w:r>
      <w:proofErr w:type="gramEnd"/>
      <w:r w:rsidRPr="003A685A">
        <w:rPr>
          <w:rFonts w:ascii="Courier New" w:hAnsi="Courier New" w:cs="Courier New"/>
        </w:rPr>
        <w:t>)</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3A685A" w:rsidRDefault="003A685A" w:rsidP="003A685A">
      <w:pPr>
        <w:pStyle w:val="Definition"/>
      </w:pPr>
      <w:r>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rsidR="003A685A" w:rsidRDefault="003A685A" w:rsidP="003A685A">
      <w:pPr>
        <w:pStyle w:val="Definition"/>
        <w:ind w:firstLine="720"/>
      </w:pPr>
      <w:r>
        <w:t xml:space="preserve">Dyninst::PID pid, </w:t>
      </w:r>
    </w:p>
    <w:p w:rsidR="003A685A" w:rsidRDefault="00B36283" w:rsidP="003A685A">
      <w:pPr>
        <w:pStyle w:val="Definition"/>
        <w:ind w:firstLine="720"/>
      </w:pPr>
      <w:r>
        <w:t>std::string executable = ""</w:t>
      </w:r>
      <w:r w:rsidR="003A685A">
        <w:t>)</w:t>
      </w:r>
    </w:p>
    <w:p w:rsidR="003A685A" w:rsidRDefault="003A685A" w:rsidP="009A6F08">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proofErr w:type="gramStart"/>
      <w:r w:rsidRPr="00A77543">
        <w:rPr>
          <w:rFonts w:ascii="Courier New" w:hAnsi="Courier New" w:cs="Courier New"/>
        </w:rPr>
        <w:t>pid</w:t>
      </w:r>
      <w:proofErr w:type="gramEnd"/>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rsidR="00B1217C" w:rsidRDefault="00B1217C" w:rsidP="009A6F08">
      <w:pPr>
        <w:pStyle w:val="APIBody"/>
      </w:pPr>
      <w:r>
        <w:t>It is an error to call this function from a callback.</w:t>
      </w:r>
    </w:p>
    <w:p w:rsidR="00B1217C" w:rsidRDefault="00B1217C" w:rsidP="009A6F08">
      <w:pPr>
        <w:pStyle w:val="APIBody"/>
      </w:pPr>
      <w:r>
        <w:t>ProcControlAPI may deliver callbacks when this function is called.</w:t>
      </w:r>
    </w:p>
    <w:p w:rsidR="00A77543" w:rsidRDefault="00A77543" w:rsidP="009A6F08">
      <w:pPr>
        <w:pStyle w:val="APIBody"/>
      </w:pPr>
      <w:r>
        <w:t xml:space="preserve">This function return </w:t>
      </w:r>
      <w:r w:rsidRPr="003A685A">
        <w:rPr>
          <w:rFonts w:ascii="Courier New" w:hAnsi="Courier New" w:cs="Courier New"/>
        </w:rPr>
        <w:t>Process::</w:t>
      </w:r>
      <w:proofErr w:type="gramStart"/>
      <w:r w:rsidRPr="003A685A">
        <w:rPr>
          <w:rFonts w:ascii="Courier New" w:hAnsi="Courier New" w:cs="Courier New"/>
        </w:rPr>
        <w:t>ptr(</w:t>
      </w:r>
      <w:proofErr w:type="gramEnd"/>
      <w:r w:rsidRPr="003A685A">
        <w:rPr>
          <w:rFonts w:ascii="Courier New" w:hAnsi="Courier New" w:cs="Courier New"/>
        </w:rPr>
        <w:t>)</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rsidR="00A77543" w:rsidRDefault="00A77543" w:rsidP="009A6F08">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220CBB">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220CBB">
        <w:t>0</w:t>
      </w:r>
      <w:r w:rsidR="000F4AA4">
        <w:fldChar w:fldCharType="end"/>
      </w:r>
      <w:r w:rsidR="007B477D">
        <w:t xml:space="preserve"> </w:t>
      </w:r>
      <w:r w:rsidR="00EE2D12">
        <w:t>for more details</w:t>
      </w:r>
      <w:r w:rsidR="007B477D">
        <w:t xml:space="preserve"> on EventNotify.</w:t>
      </w:r>
      <w:r w:rsidR="00B1217C">
        <w:t xml:space="preserve">  </w:t>
      </w:r>
    </w:p>
    <w:p w:rsidR="00C32EA5" w:rsidRDefault="00B1217C" w:rsidP="009A6F08">
      <w:pPr>
        <w:pStyle w:val="APIBody"/>
      </w:pPr>
      <w:r>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t>
      </w:r>
      <w:r w:rsidR="00233FEF">
        <w:t>returns</w:t>
      </w:r>
      <w:r>
        <w:t xml:space="preserve"> immediately if no events are ready to be handled.  </w:t>
      </w:r>
    </w:p>
    <w:p w:rsidR="00B1217C" w:rsidRDefault="00B1217C" w:rsidP="009A6F08">
      <w:pPr>
        <w:pStyle w:val="APIBody"/>
      </w:pPr>
      <w:r>
        <w:t xml:space="preserve">This </w:t>
      </w:r>
      <w:r w:rsidR="00866DF0">
        <w:t>function</w:t>
      </w:r>
      <w:r>
        <w:t xml:space="preserve"> returns true if it handled at least one event and false otherwise.</w:t>
      </w:r>
    </w:p>
    <w:p w:rsidR="00B1217C" w:rsidRDefault="00B1217C" w:rsidP="009A6F08">
      <w:pPr>
        <w:pStyle w:val="APIBody"/>
      </w:pPr>
      <w:r>
        <w:t>It is an error to call this function from a callback.</w:t>
      </w:r>
    </w:p>
    <w:p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rsidR="00861E21" w:rsidRDefault="00861E21" w:rsidP="009A6F08">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rsidR="00861E21" w:rsidRDefault="00861E21" w:rsidP="009A6F08">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w:t>
      </w:r>
      <w:r>
        <w:lastRenderedPageBreak/>
        <w:t>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rsidR="00861E21" w:rsidRDefault="00861E21" w:rsidP="009A6F08">
      <w:pPr>
        <w:pStyle w:val="APIBody"/>
      </w:pPr>
      <w:r>
        <w:t xml:space="preserve">This function </w:t>
      </w:r>
      <w:r w:rsidR="00233FEF">
        <w:t>returns</w:t>
      </w:r>
      <w:r>
        <w:t xml:space="preserve"> true on success and false on error.  Upon an error a subsequent call to </w:t>
      </w:r>
      <w:r w:rsidR="00CB718B">
        <w:rPr>
          <w:rFonts w:ascii="Courier New" w:hAnsi="Courier New" w:cs="Courier New"/>
        </w:rPr>
        <w:t>getLastError</w:t>
      </w:r>
      <w:r>
        <w:t xml:space="preserve"> </w:t>
      </w:r>
      <w:r w:rsidR="00233FEF">
        <w:t>returns</w:t>
      </w:r>
      <w:r>
        <w:t xml:space="preserve"> details on the error.</w:t>
      </w:r>
    </w:p>
    <w:p w:rsidR="00861E21" w:rsidRDefault="00861E21" w:rsidP="00861E21">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rsidR="00861E21" w:rsidRDefault="00861E21" w:rsidP="00861E21">
      <w:pPr>
        <w:pStyle w:val="Definition"/>
        <w:ind w:firstLine="720"/>
      </w:pPr>
      <w:r>
        <w:t xml:space="preserve">EventType evt, </w:t>
      </w:r>
    </w:p>
    <w:p w:rsidR="00861E21" w:rsidRDefault="00861E21" w:rsidP="00861E21">
      <w:pPr>
        <w:pStyle w:val="Definition"/>
        <w:ind w:left="720"/>
      </w:pPr>
      <w:r>
        <w:t>cb_func_t cbfunc)</w:t>
      </w:r>
    </w:p>
    <w:p w:rsidR="00861E21" w:rsidRDefault="001752D9" w:rsidP="009A6F08">
      <w:pPr>
        <w:pStyle w:val="APIBody"/>
      </w:pPr>
      <w:proofErr w:type="gramStart"/>
      <w:r>
        <w:t xml:space="preserve">This </w:t>
      </w:r>
      <w:r w:rsidR="00866DF0">
        <w:t>function</w:t>
      </w:r>
      <w:r>
        <w:t xml:space="preserve"> un-registers</w:t>
      </w:r>
      <w:proofErr w:type="gramEnd"/>
      <w:r>
        <w:t xml:space="preserve">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rsidR="001752D9" w:rsidRDefault="001752D9" w:rsidP="009A6F08">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rsidR="001752D9" w:rsidRDefault="00866DF0" w:rsidP="009A6F08">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rsidR="00866DF0" w:rsidRDefault="00866DF0" w:rsidP="009A6F08">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866DF0" w:rsidRDefault="00866DF0" w:rsidP="009A6F08">
      <w:pPr>
        <w:pStyle w:val="ClassHeading"/>
      </w:pPr>
      <w:r>
        <w:t>Process Member Functions:</w:t>
      </w:r>
    </w:p>
    <w:p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rsidR="00866DF0" w:rsidRDefault="00866DF0" w:rsidP="009A6F08">
      <w:pPr>
        <w:pStyle w:val="APIBody"/>
      </w:pPr>
      <w:r>
        <w:t xml:space="preserve">This function returns an OS handle referencing the process.  On UNIX systems this is the </w:t>
      </w:r>
      <w:proofErr w:type="gramStart"/>
      <w:r>
        <w:t>pid</w:t>
      </w:r>
      <w:proofErr w:type="gramEnd"/>
      <w:r>
        <w:t xml:space="preserve"> of the process.</w:t>
      </w:r>
      <w:r w:rsidR="00596FC9">
        <w:t xml:space="preserve">  </w:t>
      </w:r>
    </w:p>
    <w:p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rsidR="00596FC9" w:rsidRDefault="00866DF0" w:rsidP="009A6F08">
      <w:pPr>
        <w:pStyle w:val="APIBody"/>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B302BC">
        <w:fldChar w:fldCharType="begin"/>
      </w:r>
      <w:r w:rsidR="00B302BC">
        <w:instrText xml:space="preserve"> REF _Ref411330180 \r \h </w:instrText>
      </w:r>
      <w:r w:rsidR="00B302BC">
        <w:fldChar w:fldCharType="separate"/>
      </w:r>
      <w:r w:rsidR="00220CBB">
        <w:t>Appendix A</w:t>
      </w:r>
      <w:r w:rsidR="00B302BC">
        <w:fldChar w:fldCharType="end"/>
      </w:r>
      <w:r w:rsidR="00B302BC">
        <w:t xml:space="preserve"> </w:t>
      </w:r>
      <w:r w:rsidR="007B477D">
        <w:t xml:space="preserve">for the definition of </w:t>
      </w:r>
      <w:r w:rsidR="007B477D" w:rsidRPr="007B477D">
        <w:rPr>
          <w:rFonts w:ascii="Courier New" w:hAnsi="Courier New" w:cs="Courier New"/>
        </w:rPr>
        <w:t>Dyninst::Architecture</w:t>
      </w:r>
      <w:r w:rsidR="007B477D">
        <w:t>.</w:t>
      </w:r>
    </w:p>
    <w:p w:rsidR="00265435" w:rsidRDefault="00265435" w:rsidP="00265435">
      <w:pPr>
        <w:pStyle w:val="Definition"/>
      </w:pPr>
      <w:r>
        <w:t>Dyninst::</w:t>
      </w:r>
      <w:r w:rsidR="002E1E92">
        <w:t>OSType getOS</w:t>
      </w:r>
      <w:r w:rsidR="002E1E92" w:rsidRPr="002E1E92">
        <w:rPr>
          <w:rFonts w:asciiTheme="minorHAnsi" w:hAnsiTheme="minorHAnsi" w:cstheme="minorHAnsi"/>
        </w:rPr>
        <w:fldChar w:fldCharType="begin"/>
      </w:r>
      <w:r w:rsidR="002E1E92" w:rsidRPr="002E1E92">
        <w:rPr>
          <w:rFonts w:asciiTheme="minorHAnsi" w:hAnsiTheme="minorHAnsi" w:cstheme="minorHAnsi"/>
        </w:rPr>
        <w:instrText xml:space="preserve"> XE "getOS, Process" </w:instrText>
      </w:r>
      <w:r w:rsidR="002E1E92" w:rsidRPr="002E1E92">
        <w:rPr>
          <w:rFonts w:asciiTheme="minorHAnsi" w:hAnsiTheme="minorHAnsi" w:cstheme="minorHAnsi"/>
        </w:rPr>
        <w:fldChar w:fldCharType="end"/>
      </w:r>
      <w:r w:rsidR="002E1E92">
        <w:t xml:space="preserve"> () const</w:t>
      </w:r>
    </w:p>
    <w:p w:rsidR="002E1E92" w:rsidRDefault="002E1E92" w:rsidP="009A6F08">
      <w:pPr>
        <w:pStyle w:val="APIBody"/>
      </w:pPr>
      <w:r>
        <w:t xml:space="preserve">This function returns an enum that describes the OS of the target process.  See the beginning of this section for the definition of </w:t>
      </w:r>
      <w:r w:rsidRPr="002E1E92">
        <w:rPr>
          <w:rFonts w:ascii="Courier New" w:hAnsi="Courier New" w:cs="Courier New"/>
        </w:rPr>
        <w:t>Dyninst::OSType</w:t>
      </w:r>
      <w:r>
        <w:t>.</w:t>
      </w:r>
    </w:p>
    <w:p w:rsidR="002E1E92" w:rsidRDefault="002E1E92" w:rsidP="002E1E92">
      <w:pPr>
        <w:pStyle w:val="Definition"/>
      </w:pPr>
      <w:r>
        <w:t>bool supportsLWPEvents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"supportsLWPEvents,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target process can throw LWP create and destroy events</w:t>
      </w:r>
      <w:r w:rsidR="00851D54">
        <w:t xml:space="preserve"> </w:t>
      </w:r>
      <w:r>
        <w:t>and false otherwise.</w:t>
      </w:r>
    </w:p>
    <w:p w:rsidR="002E1E92" w:rsidRDefault="002E1E92" w:rsidP="002E1E92">
      <w:pPr>
        <w:pStyle w:val="Definition"/>
      </w:pPr>
      <w:r>
        <w:lastRenderedPageBreak/>
        <w:t>bool supportsUserThreadEvents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"supportsUserThreadEvents,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 xml:space="preserve">This function returns true if the target process can throw </w:t>
      </w:r>
      <w:r w:rsidR="00851D54">
        <w:t>u</w:t>
      </w:r>
      <w:r>
        <w:t>ser</w:t>
      </w:r>
      <w:r w:rsidR="00851D54">
        <w:t xml:space="preserve"> t</w:t>
      </w:r>
      <w:r>
        <w:t>hread create and destroy events and false otherwise.</w:t>
      </w:r>
    </w:p>
    <w:p w:rsidR="002E1E92" w:rsidRDefault="002E1E92" w:rsidP="002E1E92">
      <w:pPr>
        <w:pStyle w:val="Definition"/>
      </w:pPr>
      <w:r>
        <w:t>bool supportsFork</w:t>
      </w:r>
      <w:r w:rsidRPr="002E1E92">
        <w:rPr>
          <w:rFonts w:asciiTheme="minorHAnsi" w:hAnsiTheme="minorHAnsi" w:cstheme="minorHAnsi"/>
        </w:rPr>
        <w:fldChar w:fldCharType="begin"/>
      </w:r>
      <w:r w:rsidRPr="002E1E92">
        <w:rPr>
          <w:rFonts w:asciiTheme="minorHAnsi" w:hAnsiTheme="minorHAnsi" w:cstheme="minorHAnsi"/>
        </w:rPr>
        <w:instrText xml:space="preserve"> XE "supportsFork,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fork system call is supported in the target process and false otherwise.</w:t>
      </w:r>
    </w:p>
    <w:p w:rsidR="002E1E92" w:rsidRDefault="002E1E92" w:rsidP="002E1E92">
      <w:pPr>
        <w:pStyle w:val="Definition"/>
      </w:pPr>
      <w:r>
        <w:t>bool supportsExec</w:t>
      </w:r>
      <w:r w:rsidRPr="002E1E92">
        <w:rPr>
          <w:rFonts w:asciiTheme="minorHAnsi" w:hAnsiTheme="minorHAnsi" w:cstheme="minorHAnsi"/>
        </w:rPr>
        <w:fldChar w:fldCharType="begin"/>
      </w:r>
      <w:r w:rsidRPr="002E1E92">
        <w:rPr>
          <w:rFonts w:asciiTheme="minorHAnsi" w:hAnsiTheme="minorHAnsi" w:cstheme="minorHAnsi"/>
        </w:rPr>
        <w:instrText xml:space="preserve"> XE "supportsExec,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exec system call is supported in the target process and false otherwise.</w:t>
      </w:r>
    </w:p>
    <w:p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normally then this function </w:t>
      </w:r>
      <w:r w:rsidR="00233FEF">
        <w:t>returns</w:t>
      </w:r>
      <w:r>
        <w:t xml:space="preserve">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rsidR="00596FC9" w:rsidRDefault="00596FC9" w:rsidP="00596FC9">
      <w:pPr>
        <w:pStyle w:val="Definition"/>
      </w:pPr>
      <w:r>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exited because of a crash.  It returns false otherwise.</w:t>
      </w:r>
    </w:p>
    <w:p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because of a crash, then this function </w:t>
      </w:r>
      <w:r w:rsidR="00233FEF">
        <w:t>returns</w:t>
      </w:r>
      <w:r>
        <w:t xml:space="preserve">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603F55" w:rsidP="009A6F08">
      <w:pPr>
        <w:pStyle w:val="APIBody"/>
      </w:pPr>
      <w:r>
        <w:t xml:space="preserve">This function </w:t>
      </w:r>
      <w:r w:rsidR="00233FEF">
        <w:t>returns</w:t>
      </w:r>
      <w:r>
        <w:t xml:space="preserve"> true </w:t>
      </w:r>
      <w:r w:rsidR="007B477D">
        <w:t>i</w:t>
      </w:r>
      <w:r>
        <w:t xml:space="preserve">f the </w:t>
      </w:r>
      <w:r w:rsidR="001F61BC">
        <w:t>target</w:t>
      </w:r>
      <w:r>
        <w:t xml:space="preserve"> process has at least one thread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t xml:space="preserve"> details o</w:t>
      </w:r>
      <w:r w:rsidR="00005F12">
        <w:t>n</w:t>
      </w:r>
      <w:r>
        <w:t xml:space="preserve"> the error.</w:t>
      </w:r>
    </w:p>
    <w:p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7B477D" w:rsidP="009A6F08">
      <w:pPr>
        <w:pStyle w:val="APIBody"/>
      </w:pPr>
      <w:r>
        <w:t xml:space="preserve">This function </w:t>
      </w:r>
      <w:r w:rsidR="00233FEF">
        <w:t>returns</w:t>
      </w:r>
      <w:r>
        <w:t xml:space="preserve"> true i</w:t>
      </w:r>
      <w:r w:rsidR="00603F55">
        <w:t xml:space="preserve">f the </w:t>
      </w:r>
      <w:r w:rsidR="001F61BC">
        <w:t>target</w:t>
      </w:r>
      <w:r w:rsidR="00603F55">
        <w:t xml:space="preserve"> process has at least one thread in the running state.  It </w:t>
      </w:r>
      <w:r w:rsidR="00233FEF">
        <w:t>returns</w:t>
      </w:r>
      <w:r w:rsidR="00603F55">
        <w:t xml:space="preserve"> false otherwise or if an error occurs.  In the event of an error a call to </w:t>
      </w:r>
      <w:r w:rsidR="00603F55" w:rsidRPr="00603F55">
        <w:rPr>
          <w:rFonts w:ascii="Courier New" w:hAnsi="Courier New" w:cs="Courier New"/>
        </w:rPr>
        <w:t>getLastError</w:t>
      </w:r>
      <w:r w:rsidR="00603F55">
        <w:t xml:space="preserve"> </w:t>
      </w:r>
      <w:r w:rsidR="00233FEF">
        <w:t>returns</w:t>
      </w:r>
      <w:r w:rsidR="00005F12">
        <w:t xml:space="preserve"> details on the error</w:t>
      </w:r>
      <w:r w:rsidR="00603F55">
        <w:t>.</w:t>
      </w:r>
    </w:p>
    <w:p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rsidR="00603F55" w:rsidRDefault="00603F55" w:rsidP="00603F55">
      <w:pPr>
        <w:pStyle w:val="Definition"/>
      </w:pPr>
      <w:r w:rsidRPr="00603F55">
        <w:lastRenderedPageBreak/>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running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rsidR="00B42BFD" w:rsidRDefault="00B42BFD" w:rsidP="00B42BFD">
      <w:pPr>
        <w:pStyle w:val="Definition"/>
      </w:pPr>
      <w:r>
        <w:t>bool allThreadsRunningWhenAttached() const</w:t>
      </w:r>
    </w:p>
    <w:p w:rsidR="00B42BFD" w:rsidRPr="00603F55" w:rsidRDefault="00B42BFD" w:rsidP="009A6F08">
      <w:pPr>
        <w:pStyle w:val="APIBody"/>
      </w:pPr>
      <w:r>
        <w:t xml:space="preserve">This function </w:t>
      </w:r>
      <w:r w:rsidR="00233FEF">
        <w:t>returns</w:t>
      </w:r>
      <w:r>
        <w:t xml:space="preserve"> true if all threads were running when the controller process attached to this process. It </w:t>
      </w:r>
      <w:r w:rsidR="00233FEF">
        <w:t>returns</w:t>
      </w:r>
      <w:r>
        <w:t xml:space="preserve"> false if any threads were stopped. If the target process was created instead of attached, this function </w:t>
      </w:r>
      <w:r w:rsidR="00233FEF">
        <w:t>returns</w:t>
      </w:r>
      <w:r>
        <w:t xml:space="preserve"> true.</w:t>
      </w:r>
    </w:p>
    <w:p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running state.  This function </w:t>
      </w:r>
      <w:r w:rsidR="00233FEF">
        <w:t>returns</w:t>
      </w:r>
      <w:r>
        <w:t xml:space="preserve">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r w:rsidR="00CB718B">
        <w:rPr>
          <w:rFonts w:ascii="Courier New" w:hAnsi="Courier New" w:cs="Courier New"/>
        </w:rPr>
        <w:t>getLastError</w:t>
      </w:r>
      <w:r>
        <w:t xml:space="preserve"> </w:t>
      </w:r>
      <w:r w:rsidR="00233FEF">
        <w:t>returns</w:t>
      </w:r>
      <w:r>
        <w:t xml:space="preserve"> details on the error.</w:t>
      </w:r>
    </w:p>
    <w:p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stopped state.  This function </w:t>
      </w:r>
      <w:r w:rsidR="00233FEF">
        <w:t>returns</w:t>
      </w:r>
      <w:r>
        <w:t xml:space="preserve">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r w:rsidR="00CB718B">
        <w:rPr>
          <w:rFonts w:ascii="Courier New" w:hAnsi="Courier New" w:cs="Courier New"/>
        </w:rPr>
        <w:t>getLastError</w:t>
      </w:r>
      <w:r>
        <w:t xml:space="preserve"> </w:t>
      </w:r>
      <w:r w:rsidR="00233FEF">
        <w:t>returns</w:t>
      </w:r>
      <w:r>
        <w:t xml:space="preserve"> details on the error.</w:t>
      </w:r>
    </w:p>
    <w:p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r w:rsidR="0002725F">
        <w:t>bool leaveStopped = false</w:t>
      </w:r>
      <w:r>
        <w:t>)</w:t>
      </w:r>
    </w:p>
    <w:p w:rsidR="00815BA2" w:rsidRDefault="00603F55" w:rsidP="009A6F08">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t>
      </w:r>
      <w:r w:rsidR="00233FEF">
        <w:t>returns</w:t>
      </w:r>
      <w:r w:rsidR="008F360C">
        <w:t xml:space="preserve">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t>
      </w:r>
      <w:r w:rsidR="00233FEF">
        <w:t>returns</w:t>
      </w:r>
      <w:r w:rsidR="008F360C">
        <w:t xml:space="preserve"> details on the error.</w:t>
      </w:r>
    </w:p>
    <w:p w:rsidR="0002725F" w:rsidRDefault="0002725F" w:rsidP="009A6F08">
      <w:pPr>
        <w:pStyle w:val="APIBody"/>
      </w:pPr>
      <w:r>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 is in a stopped state, then the target process will be left in a stopped state after </w:t>
      </w:r>
      <w:proofErr w:type="gramStart"/>
      <w:r>
        <w:t>the detach</w:t>
      </w:r>
      <w:proofErr w:type="gramEnd"/>
      <w:r>
        <w:t xml:space="preserve">.  </w:t>
      </w:r>
    </w:p>
    <w:p w:rsidR="008F360C" w:rsidRDefault="008F360C" w:rsidP="009A6F08">
      <w:pPr>
        <w:pStyle w:val="APIBody"/>
      </w:pPr>
      <w:r>
        <w:t>It is an error to call this function from a callback.</w:t>
      </w:r>
    </w:p>
    <w:p w:rsidR="00815BA2" w:rsidRDefault="00815BA2" w:rsidP="00815BA2">
      <w:pPr>
        <w:pStyle w:val="Definition"/>
      </w:pPr>
      <w:r>
        <w:t>bool temporaryDetach</w:t>
      </w:r>
      <w:r w:rsidRPr="00815BA2">
        <w:rPr>
          <w:rFonts w:asciiTheme="minorHAnsi" w:hAnsiTheme="minorHAnsi" w:cstheme="minorHAnsi"/>
        </w:rPr>
        <w:fldChar w:fldCharType="begin"/>
      </w:r>
      <w:r w:rsidRPr="00815BA2">
        <w:rPr>
          <w:rFonts w:asciiTheme="minorHAnsi" w:hAnsiTheme="minorHAnsi" w:cstheme="minorHAnsi"/>
        </w:rPr>
        <w:instrText xml:space="preserve"> XE "temporaryDetach,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sidRPr="00815BA2">
        <w:rPr>
          <w:rFonts w:ascii="Courier New" w:hAnsi="Courier New" w:cs="Courier New"/>
        </w:rPr>
        <w:t>reAttach</w:t>
      </w:r>
      <w:r>
        <w:t xml:space="preserve"> function will reconnect the process after this call.</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815BA2" w:rsidRDefault="00815BA2" w:rsidP="00815BA2">
      <w:pPr>
        <w:pStyle w:val="Definition"/>
      </w:pPr>
      <w:r>
        <w:lastRenderedPageBreak/>
        <w:t>bool reAttach</w:t>
      </w:r>
      <w:r w:rsidRPr="00815BA2">
        <w:rPr>
          <w:rFonts w:asciiTheme="minorHAnsi" w:hAnsiTheme="minorHAnsi" w:cstheme="minorHAnsi"/>
        </w:rPr>
        <w:fldChar w:fldCharType="begin"/>
      </w:r>
      <w:r w:rsidRPr="00815BA2">
        <w:rPr>
          <w:rFonts w:asciiTheme="minorHAnsi" w:hAnsiTheme="minorHAnsi" w:cstheme="minorHAnsi"/>
        </w:rPr>
        <w:instrText xml:space="preserve"> XE "reAttach,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reconnects to the target process after a </w:t>
      </w:r>
      <w:r w:rsidRPr="00815BA2">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rsidR="008F360C" w:rsidRDefault="008F360C" w:rsidP="009A6F08">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t>
      </w:r>
      <w:r w:rsidR="00233FEF">
        <w:t>returns</w:t>
      </w:r>
      <w:r>
        <w:t xml:space="preserve">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t>
      </w:r>
      <w:r w:rsidR="00233FEF">
        <w:t>returns</w:t>
      </w:r>
      <w:r>
        <w:t xml:space="preserve"> details on the error.</w:t>
      </w:r>
    </w:p>
    <w:p w:rsidR="008F360C" w:rsidRDefault="008F360C" w:rsidP="009A6F08">
      <w:pPr>
        <w:pStyle w:val="APIBody"/>
      </w:pPr>
      <w:r>
        <w:t>It is an error to call this function from a callback.</w:t>
      </w:r>
    </w:p>
    <w:p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8F360C" w:rsidRDefault="008F360C" w:rsidP="008F360C">
      <w:pPr>
        <w:pStyle w:val="Definition"/>
      </w:pPr>
      <w:r>
        <w:t>ThreadPool &amp;threads()</w:t>
      </w:r>
    </w:p>
    <w:p w:rsidR="008F360C" w:rsidRDefault="008F360C" w:rsidP="009A6F08">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220CBB">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4A2955" w:rsidRDefault="007B477D" w:rsidP="004A2955">
      <w:pPr>
        <w:pStyle w:val="Definition"/>
      </w:pPr>
      <w:r>
        <w:t>Library</w:t>
      </w:r>
      <w:r w:rsidR="004A2955">
        <w:t>Pool &amp;libraries()</w:t>
      </w:r>
    </w:p>
    <w:p w:rsidR="004A2955" w:rsidRDefault="004A2955" w:rsidP="009A6F08">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220CBB">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rsidR="00D26811" w:rsidRDefault="00D26811" w:rsidP="00D26811">
      <w:pPr>
        <w:pStyle w:val="Definition"/>
      </w:pPr>
      <w:r>
        <w:t>bool addLibrary(std::string libname)</w:t>
      </w:r>
    </w:p>
    <w:p w:rsidR="00D26811" w:rsidRDefault="00D26811" w:rsidP="00D26811">
      <w:pPr>
        <w:pStyle w:val="APIBody"/>
      </w:pPr>
      <w:r>
        <w:t xml:space="preserve">This function causes the specified library to be loaded into the process. It will trigger an event (and thus a user callback) for each library loaded (including dependencies). </w:t>
      </w:r>
    </w:p>
    <w:p w:rsidR="00931F60" w:rsidRDefault="00931F60" w:rsidP="00931F60">
      <w:pPr>
        <w:pStyle w:val="Definition"/>
      </w:pPr>
      <w:r>
        <w:t>void *getData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"getData, Process" </w:instrText>
      </w:r>
      <w:r w:rsidR="00815BA2" w:rsidRPr="00815BA2">
        <w:rPr>
          <w:rFonts w:asciiTheme="minorHAnsi" w:hAnsiTheme="minorHAnsi" w:cstheme="minorHAnsi"/>
        </w:rPr>
        <w:fldChar w:fldCharType="end"/>
      </w:r>
      <w:r w:rsidR="00815BA2">
        <w:t xml:space="preserve"> </w:t>
      </w:r>
      <w:r>
        <w:t>() const</w:t>
      </w:r>
    </w:p>
    <w:p w:rsidR="00931F60" w:rsidRDefault="00931F60" w:rsidP="00931F60">
      <w:pPr>
        <w:pStyle w:val="Definition"/>
      </w:pPr>
      <w:r>
        <w:t>void setData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"setData, Process" </w:instrText>
      </w:r>
      <w:r w:rsidR="00815BA2" w:rsidRPr="00815BA2">
        <w:rPr>
          <w:rFonts w:asciiTheme="minorHAnsi" w:hAnsiTheme="minorHAnsi" w:cstheme="minorHAnsi"/>
        </w:rPr>
        <w:fldChar w:fldCharType="end"/>
      </w:r>
      <w:r w:rsidR="00815BA2">
        <w:t xml:space="preserve"> </w:t>
      </w:r>
      <w:r>
        <w:t>(void *p) const</w:t>
      </w:r>
    </w:p>
    <w:p w:rsidR="00931F60" w:rsidRDefault="00931F60" w:rsidP="009A6F08">
      <w:pPr>
        <w:pStyle w:val="APIBody"/>
      </w:pPr>
      <w:r>
        <w:t>These functions respectively get and set an opaque data object that can be associated with this process.  The data is not interpreted by ProcControlAPI, but remains associated with the process.</w:t>
      </w:r>
    </w:p>
    <w:p w:rsidR="001A2892" w:rsidRDefault="001A2892" w:rsidP="001A2892">
      <w:pPr>
        <w:pStyle w:val="Definition"/>
      </w:pPr>
      <w:r w:rsidRPr="001A2892">
        <w:t>unsigned getMemoryPageSize() const</w:t>
      </w:r>
    </w:p>
    <w:p w:rsidR="001A2892" w:rsidRDefault="001A2892" w:rsidP="009A6F08">
      <w:pPr>
        <w:pStyle w:val="APIBody"/>
      </w:pPr>
      <w:r>
        <w:t>This function retur</w:t>
      </w:r>
      <w:r w:rsidR="000A21BB">
        <w:t>ns memory page size for the</w:t>
      </w:r>
      <w:r w:rsidR="00176977">
        <w:t xml:space="preserve"> current</w:t>
      </w:r>
      <w:r w:rsidR="000A21BB">
        <w:t xml:space="preserve"> </w:t>
      </w:r>
      <w:r w:rsidR="008D0E17">
        <w:t>OS</w:t>
      </w:r>
      <w:r w:rsidR="00176977">
        <w:t xml:space="preserve"> on which the target process is running</w:t>
      </w:r>
      <w:r>
        <w:t>.</w:t>
      </w:r>
    </w:p>
    <w:p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rsidR="004A2955" w:rsidRDefault="004A2955" w:rsidP="004A2955">
      <w:pPr>
        <w:pStyle w:val="Definition"/>
      </w:pPr>
      <w:r>
        <w:t>Dyninst::Address mallocMemory(</w:t>
      </w:r>
    </w:p>
    <w:p w:rsidR="004A2955" w:rsidRDefault="004A2955" w:rsidP="004A2955">
      <w:pPr>
        <w:pStyle w:val="Definition"/>
        <w:ind w:firstLine="720"/>
      </w:pPr>
      <w:r>
        <w:t>size_t size,</w:t>
      </w:r>
    </w:p>
    <w:p w:rsidR="004A2955" w:rsidRDefault="004A2955" w:rsidP="004A2955">
      <w:pPr>
        <w:pStyle w:val="Definition"/>
        <w:ind w:firstLine="720"/>
      </w:pPr>
      <w:r>
        <w:t>Dyninst::Address addr)</w:t>
      </w:r>
    </w:p>
    <w:p w:rsidR="004A2955" w:rsidRDefault="004A2955" w:rsidP="009A6F08">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proofErr w:type="gramStart"/>
      <w:r w:rsidRPr="00CB718B">
        <w:rPr>
          <w:rFonts w:ascii="Courier New" w:hAnsi="Courier New" w:cs="Courier New"/>
        </w:rPr>
        <w:t>mallocMemory(</w:t>
      </w:r>
      <w:proofErr w:type="gramEnd"/>
      <w:r w:rsidRPr="00CB718B">
        <w:rPr>
          <w:rFonts w:ascii="Courier New" w:hAnsi="Courier New" w:cs="Courier New"/>
        </w:rPr>
        <w:t>size_t)</w:t>
      </w:r>
      <w:r>
        <w:t xml:space="preserve"> function will allocate memory at any available address.  The </w:t>
      </w:r>
      <w:proofErr w:type="gramStart"/>
      <w:r w:rsidRPr="00CB718B">
        <w:rPr>
          <w:rFonts w:ascii="Courier New" w:hAnsi="Courier New" w:cs="Courier New"/>
        </w:rPr>
        <w:t>mallocMemory(</w:t>
      </w:r>
      <w:proofErr w:type="gramEnd"/>
      <w:r w:rsidRPr="00CB718B">
        <w:rPr>
          <w:rFonts w:ascii="Courier New" w:hAnsi="Courier New" w:cs="Courier New"/>
        </w:rPr>
        <w:t xml:space="preserve">size_t, </w:t>
      </w:r>
      <w:r w:rsidRPr="00CB718B">
        <w:rPr>
          <w:rFonts w:ascii="Courier New" w:hAnsi="Courier New" w:cs="Courier New"/>
        </w:rPr>
        <w:lastRenderedPageBreak/>
        <w:t>Dyninst::Address)</w:t>
      </w:r>
      <w:r>
        <w:t xml:space="preserve"> function will only allocate memory at the specified address, </w:t>
      </w:r>
      <w:r w:rsidRPr="00CB718B">
        <w:rPr>
          <w:rFonts w:ascii="Courier New" w:hAnsi="Courier New" w:cs="Courier New"/>
        </w:rPr>
        <w:t>addr</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4A2955" w:rsidRDefault="004A2955" w:rsidP="009A6F08">
      <w:pPr>
        <w:pStyle w:val="APIBody"/>
      </w:pPr>
      <w:r>
        <w:t xml:space="preserve">Upon success these functions </w:t>
      </w:r>
      <w:r w:rsidR="00233FEF">
        <w:t>return</w:t>
      </w:r>
      <w:r>
        <w:t xml:space="preserve">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596FC9" w:rsidRDefault="00CB718B" w:rsidP="00CB718B">
      <w:pPr>
        <w:pStyle w:val="Definition"/>
      </w:pPr>
      <w:r>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rsidR="00CB718B" w:rsidRDefault="00CB718B" w:rsidP="009A6F08">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CB718B" w:rsidRDefault="00CB718B"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271B0" w:rsidRDefault="008271B0" w:rsidP="008271B0">
      <w:pPr>
        <w:pStyle w:val="Definition"/>
        <w:ind w:firstLine="720"/>
      </w:pPr>
      <w:r>
        <w:t>Dyninst::Address addr,</w:t>
      </w:r>
    </w:p>
    <w:p w:rsidR="008271B0" w:rsidRDefault="008271B0" w:rsidP="008271B0">
      <w:pPr>
        <w:pStyle w:val="Definition"/>
        <w:ind w:firstLine="720"/>
      </w:pPr>
      <w:r>
        <w:t>void *buffer,</w:t>
      </w:r>
    </w:p>
    <w:p w:rsidR="008271B0" w:rsidRDefault="008271B0" w:rsidP="008271B0">
      <w:pPr>
        <w:pStyle w:val="Definition"/>
        <w:ind w:firstLine="720"/>
      </w:pPr>
      <w:r>
        <w:t>size_t size)</w:t>
      </w:r>
      <w:r w:rsidR="00835712">
        <w:t xml:space="preserve"> const</w:t>
      </w:r>
    </w:p>
    <w:p w:rsidR="00835712" w:rsidRDefault="00F64DF5" w:rsidP="009A6F08">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pPr>
      <w:r>
        <w:tab/>
        <w:t>void *buffer,</w:t>
      </w:r>
    </w:p>
    <w:p w:rsidR="00835712" w:rsidRDefault="00835712" w:rsidP="00835712">
      <w:pPr>
        <w:pStyle w:val="Definition"/>
      </w:pPr>
      <w:r>
        <w:tab/>
        <w:t>Dyninst::Address addr,</w:t>
      </w:r>
    </w:p>
    <w:p w:rsidR="00835712" w:rsidRDefault="00835712" w:rsidP="00835712">
      <w:pPr>
        <w:pStyle w:val="Definition"/>
      </w:pPr>
      <w:r>
        <w:tab/>
        <w:t>size_t size) const</w:t>
      </w:r>
    </w:p>
    <w:p w:rsidR="00835712" w:rsidRDefault="00835712" w:rsidP="009A6F08">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A240C7" w:rsidRDefault="00D42909" w:rsidP="00D42909">
      <w:pPr>
        <w:pStyle w:val="Definition"/>
      </w:pPr>
      <w:r w:rsidRPr="00D42909">
        <w:lastRenderedPageBreak/>
        <w:t>bool getMemoryAccessRights(</w:t>
      </w:r>
    </w:p>
    <w:p w:rsidR="00A240C7" w:rsidRDefault="00A240C7" w:rsidP="00D42909">
      <w:pPr>
        <w:pStyle w:val="Definition"/>
      </w:pPr>
      <w:r>
        <w:t xml:space="preserve">     </w:t>
      </w:r>
      <w:r w:rsidR="00D42909" w:rsidRPr="00D42909">
        <w:t>Dyninst::Address addr,</w:t>
      </w:r>
    </w:p>
    <w:p w:rsidR="00D42909" w:rsidRDefault="00A240C7" w:rsidP="00D42909">
      <w:pPr>
        <w:pStyle w:val="Definition"/>
      </w:pPr>
      <w:r>
        <w:t xml:space="preserve">     mem_perm&amp; rights)</w:t>
      </w:r>
    </w:p>
    <w:p w:rsidR="00A240C7" w:rsidRDefault="00D42909" w:rsidP="00D42909">
      <w:pPr>
        <w:pStyle w:val="Definition"/>
      </w:pPr>
      <w:r w:rsidRPr="00D42909">
        <w:t>bool setMemoryAccessRights(</w:t>
      </w:r>
    </w:p>
    <w:p w:rsidR="00A240C7" w:rsidRDefault="00A240C7" w:rsidP="00D42909">
      <w:pPr>
        <w:pStyle w:val="Definition"/>
      </w:pPr>
      <w:r>
        <w:t xml:space="preserve">     </w:t>
      </w:r>
      <w:r w:rsidR="00D42909" w:rsidRPr="00D42909">
        <w:t>Dyninst::Address addr,</w:t>
      </w:r>
    </w:p>
    <w:p w:rsidR="00A240C7" w:rsidRDefault="00A240C7" w:rsidP="00D42909">
      <w:pPr>
        <w:pStyle w:val="Definition"/>
      </w:pPr>
      <w:r>
        <w:t xml:space="preserve">    </w:t>
      </w:r>
      <w:r w:rsidR="00D42909" w:rsidRPr="00D42909">
        <w:t xml:space="preserve"> size_t size,</w:t>
      </w:r>
    </w:p>
    <w:p w:rsidR="00A240C7" w:rsidRDefault="00A240C7" w:rsidP="00D42909">
      <w:pPr>
        <w:pStyle w:val="Definition"/>
      </w:pPr>
      <w:r>
        <w:t xml:space="preserve">    </w:t>
      </w:r>
      <w:r w:rsidR="00D42909" w:rsidRPr="00D42909">
        <w:t xml:space="preserve"> mem_pe</w:t>
      </w:r>
      <w:r>
        <w:t>rm rights,</w:t>
      </w:r>
    </w:p>
    <w:p w:rsidR="00D42909" w:rsidRDefault="00A240C7" w:rsidP="00D42909">
      <w:pPr>
        <w:pStyle w:val="Definition"/>
      </w:pPr>
      <w:r>
        <w:t xml:space="preserve">     mem_perm&amp; oldRights)</w:t>
      </w:r>
    </w:p>
    <w:p w:rsidR="00D42909" w:rsidRDefault="00D42909" w:rsidP="009A6F08">
      <w:pPr>
        <w:pStyle w:val="APIBody"/>
        <w:rPr>
          <w:rFonts w:ascii="Courier New" w:hAnsi="Courier New" w:cs="Courier New"/>
          <w:noProof/>
          <w:szCs w:val="26"/>
        </w:rPr>
      </w:pPr>
      <w:r>
        <w:t>These functions respectively get and set memory permission</w:t>
      </w:r>
      <w:r w:rsidR="009D07B2">
        <w:t xml:space="preserve"> </w:t>
      </w:r>
      <w:r w:rsidR="00AE4941">
        <w:t>at</w:t>
      </w:r>
      <w:r w:rsidR="009D07B2">
        <w:t xml:space="preserve"> </w:t>
      </w:r>
      <w:r w:rsidR="00AE4941">
        <w:t xml:space="preserve">the specified </w:t>
      </w:r>
      <w:r w:rsidR="009D07B2">
        <w:t>address</w:t>
      </w:r>
      <w:r w:rsidR="00AE4941">
        <w:t xml:space="preserve">, </w:t>
      </w:r>
      <w:r w:rsidR="00AE4941" w:rsidRPr="00AE4941">
        <w:rPr>
          <w:rFonts w:ascii="Courier New" w:hAnsi="Courier New" w:cs="Courier New"/>
          <w:noProof/>
          <w:szCs w:val="26"/>
        </w:rPr>
        <w:t>addr</w:t>
      </w:r>
      <w:r w:rsidR="005916DA">
        <w:t>.</w:t>
      </w:r>
      <w:r w:rsidR="00B760DD">
        <w:t xml:space="preserve"> The </w:t>
      </w:r>
      <w:r w:rsidR="00B760DD" w:rsidRPr="00B760DD">
        <w:rPr>
          <w:rFonts w:ascii="Courier New" w:hAnsi="Courier New" w:cs="Courier New"/>
          <w:noProof/>
          <w:szCs w:val="26"/>
        </w:rPr>
        <w:t>setMemoryAccessRights</w:t>
      </w:r>
      <w:r w:rsidR="00B760DD">
        <w:t xml:space="preserve"> function also affect</w:t>
      </w:r>
      <w:r w:rsidR="00732090">
        <w:t>s</w:t>
      </w:r>
      <w:r w:rsidR="00B760DD">
        <w:t xml:space="preserve"> </w:t>
      </w:r>
      <w:r w:rsidR="00FC6321">
        <w:t xml:space="preserve">a region of memory in the target process’s </w:t>
      </w:r>
      <w:r w:rsidR="00B760DD">
        <w:t xml:space="preserve">address space of size </w:t>
      </w:r>
      <w:r w:rsidR="00B760DD" w:rsidRPr="00AE4941">
        <w:rPr>
          <w:rFonts w:ascii="Courier New" w:hAnsi="Courier New" w:cs="Courier New"/>
          <w:noProof/>
          <w:szCs w:val="26"/>
        </w:rPr>
        <w:t>size</w:t>
      </w:r>
      <w:r w:rsidR="00B760DD">
        <w:rPr>
          <w:rFonts w:ascii="Courier New" w:hAnsi="Courier New" w:cs="Courier New"/>
          <w:noProof/>
          <w:szCs w:val="26"/>
        </w:rPr>
        <w:t>.</w:t>
      </w:r>
    </w:p>
    <w:p w:rsidR="00114BDD" w:rsidRDefault="00114BDD" w:rsidP="00114BDD">
      <w:pPr>
        <w:pStyle w:val="Definition"/>
      </w:pPr>
      <w:r w:rsidRPr="00114BDD">
        <w:t>bool findAllocatedRegionAround(</w:t>
      </w:r>
    </w:p>
    <w:p w:rsidR="00114BDD" w:rsidRDefault="00114BDD" w:rsidP="00114BDD">
      <w:pPr>
        <w:pStyle w:val="Definition"/>
      </w:pPr>
      <w:r>
        <w:t xml:space="preserve">     </w:t>
      </w:r>
      <w:r w:rsidRPr="00114BDD">
        <w:t xml:space="preserve">Dyninst::Address addr, </w:t>
      </w:r>
    </w:p>
    <w:p w:rsidR="00114BDD" w:rsidRDefault="00114BDD" w:rsidP="00114BDD">
      <w:pPr>
        <w:pStyle w:val="Definition"/>
      </w:pPr>
      <w:r>
        <w:t xml:space="preserve">     </w:t>
      </w:r>
      <w:r w:rsidRPr="00114BDD">
        <w:t>MemoryRegion&amp; memRegion)</w:t>
      </w:r>
    </w:p>
    <w:p w:rsidR="00114BDD" w:rsidRDefault="00114BDD" w:rsidP="00114BDD">
      <w:pPr>
        <w:pStyle w:val="APIBody"/>
      </w:pPr>
      <w:r>
        <w:t xml:space="preserve">This function finds a region of allocated memory </w:t>
      </w:r>
      <w:r>
        <w:rPr>
          <w:rFonts w:ascii="Courier New" w:hAnsi="Courier New" w:cs="Courier New"/>
        </w:rPr>
        <w:t>memRegion</w:t>
      </w:r>
      <w:r>
        <w:t xml:space="preserve"> </w:t>
      </w:r>
      <w:r w:rsidR="0084620D">
        <w:t>contains</w:t>
      </w:r>
      <w:r w:rsidR="00233FEF">
        <w:t xml:space="preserve"> </w:t>
      </w:r>
      <w:r>
        <w:t xml:space="preserve">address </w:t>
      </w:r>
      <w:r w:rsidRPr="00EE2D12">
        <w:rPr>
          <w:rFonts w:ascii="Courier New" w:hAnsi="Courier New" w:cs="Courier New"/>
        </w:rPr>
        <w:t>addr</w:t>
      </w:r>
      <w:r w:rsidR="00233FEF">
        <w:t xml:space="preserve">, and returns </w:t>
      </w:r>
      <w:r w:rsidR="00233FEF" w:rsidRPr="00233FEF">
        <w:rPr>
          <w:rFonts w:ascii="Courier New" w:hAnsi="Courier New" w:cs="Courier New"/>
          <w:noProof/>
          <w:szCs w:val="26"/>
        </w:rPr>
        <w:t>true</w:t>
      </w:r>
      <w:r w:rsidR="00233FEF">
        <w:t xml:space="preserve"> on success, otherwise </w:t>
      </w:r>
      <w:r w:rsidR="00233FEF" w:rsidRPr="00233FEF">
        <w:rPr>
          <w:rFonts w:ascii="Courier New" w:hAnsi="Courier New" w:cs="Courier New"/>
          <w:noProof/>
          <w:szCs w:val="26"/>
        </w:rPr>
        <w:t>false</w:t>
      </w:r>
      <w:r w:rsidR="00233FEF">
        <w:t>.</w:t>
      </w:r>
    </w:p>
    <w:p w:rsidR="00835712" w:rsidRDefault="00835712" w:rsidP="00835712">
      <w:pPr>
        <w:pStyle w:val="Definition"/>
      </w:pPr>
      <w:r>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ind w:firstLine="720"/>
      </w:pPr>
      <w:r>
        <w:t>Dyninst::Address addr,</w:t>
      </w:r>
    </w:p>
    <w:p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835712" w:rsidRDefault="00114BDD" w:rsidP="009A6F08">
      <w:pPr>
        <w:pStyle w:val="APIBody"/>
      </w:pPr>
      <w:r>
        <w:t xml:space="preserve">This function </w:t>
      </w:r>
      <w:r w:rsidR="00835712">
        <w:t>insert</w:t>
      </w:r>
      <w:r>
        <w:t>s</w:t>
      </w:r>
      <w:r w:rsidR="00835712">
        <w:t xml:space="preserve"> </w:t>
      </w:r>
      <w:r w:rsidR="00EE2D12">
        <w:t>the</w:t>
      </w:r>
      <w:r w:rsidR="00835712">
        <w:t xml:space="preserve"> </w:t>
      </w:r>
      <w:r w:rsidR="00835712" w:rsidRPr="00EE2D12">
        <w:rPr>
          <w:rFonts w:ascii="Courier New" w:hAnsi="Courier New" w:cs="Courier New"/>
        </w:rPr>
        <w:t>Breakpoint</w:t>
      </w:r>
      <w:r w:rsidR="00835712">
        <w:t xml:space="preserve"> </w:t>
      </w:r>
      <w:r w:rsidR="00EE2D12">
        <w:t xml:space="preserve">specified by </w:t>
      </w:r>
      <w:r w:rsidR="00EE2D12" w:rsidRPr="00EE2D12">
        <w:rPr>
          <w:rFonts w:ascii="Courier New" w:hAnsi="Courier New" w:cs="Courier New"/>
        </w:rPr>
        <w:t>bp</w:t>
      </w:r>
      <w:r w:rsidR="00EE2D12">
        <w:t xml:space="preserve"> in</w:t>
      </w:r>
      <w:r w:rsidR="00835712">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220CBB">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rsidR="00EE2D12" w:rsidRDefault="00EE2D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EE2D12" w:rsidRDefault="00114BDD" w:rsidP="009A6F08">
      <w:pPr>
        <w:pStyle w:val="APIBody"/>
      </w:pPr>
      <w:r>
        <w:t xml:space="preserve">This function </w:t>
      </w:r>
      <w:r w:rsidR="00EE2D12">
        <w:t>return</w:t>
      </w:r>
      <w:r>
        <w:t>s</w:t>
      </w:r>
      <w:r w:rsidR="00EE2D12">
        <w:t xml:space="preserve"> </w:t>
      </w:r>
      <w:r w:rsidR="00EE2D12" w:rsidRPr="00835712">
        <w:rPr>
          <w:rFonts w:ascii="Courier New" w:hAnsi="Courier New" w:cs="Courier New"/>
        </w:rPr>
        <w:t>true</w:t>
      </w:r>
      <w:r w:rsidR="00EE2D12">
        <w:t xml:space="preserve"> on success and </w:t>
      </w:r>
      <w:r w:rsidR="00EE2D12" w:rsidRPr="00835712">
        <w:rPr>
          <w:rFonts w:ascii="Courier New" w:hAnsi="Courier New" w:cs="Courier New"/>
        </w:rPr>
        <w:t>false</w:t>
      </w:r>
      <w:r w:rsidR="00EE2D12">
        <w:t xml:space="preserve"> on error.  Upon an error a subsequent call to </w:t>
      </w:r>
      <w:r w:rsidR="00EE2D12">
        <w:rPr>
          <w:rFonts w:ascii="Courier New" w:hAnsi="Courier New" w:cs="Courier New"/>
        </w:rPr>
        <w:t>getLastError</w:t>
      </w:r>
      <w:r>
        <w:t xml:space="preserve"> </w:t>
      </w:r>
      <w:r w:rsidR="00EE2D12">
        <w:t>return</w:t>
      </w:r>
      <w:r>
        <w:t>s</w:t>
      </w:r>
      <w:r w:rsidR="00EE2D12">
        <w:t xml:space="preserve"> details on the error.</w:t>
      </w:r>
    </w:p>
    <w:p w:rsidR="00EE2D12" w:rsidRDefault="00EE2D12" w:rsidP="00EE2D12">
      <w:pPr>
        <w:pStyle w:val="Definition"/>
      </w:pPr>
      <w:r>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EE2D12" w:rsidRDefault="00EE2D12" w:rsidP="00EE2D12">
      <w:pPr>
        <w:pStyle w:val="Definition"/>
      </w:pPr>
      <w:r>
        <w:tab/>
        <w:t>Dyninst::Address addr,</w:t>
      </w:r>
    </w:p>
    <w:p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EE2D12" w:rsidRDefault="00114BDD" w:rsidP="009A6F08">
      <w:pPr>
        <w:pStyle w:val="APIBody"/>
      </w:pPr>
      <w:r>
        <w:t xml:space="preserve">This function </w:t>
      </w:r>
      <w:r w:rsidR="00EE2D12">
        <w:t>remove</w:t>
      </w:r>
      <w:r>
        <w:t>s</w:t>
      </w:r>
      <w:r w:rsidR="00EE2D12">
        <w:t xml:space="preserve"> the </w:t>
      </w:r>
      <w:r w:rsidR="00EE2D12" w:rsidRPr="00EE2D12">
        <w:rPr>
          <w:rFonts w:ascii="Courier New" w:hAnsi="Courier New" w:cs="Courier New"/>
        </w:rPr>
        <w:t>Breakpoint</w:t>
      </w:r>
      <w:r w:rsidR="00EE2D12">
        <w:t xml:space="preserve"> specified by </w:t>
      </w:r>
      <w:r w:rsidR="00EE2D12" w:rsidRPr="00EE2D12">
        <w:rPr>
          <w:rFonts w:ascii="Courier New" w:hAnsi="Courier New" w:cs="Courier New"/>
        </w:rPr>
        <w:t>bp</w:t>
      </w:r>
      <w:r w:rsidR="00EE2D12">
        <w:t xml:space="preserve"> at address </w:t>
      </w:r>
      <w:r w:rsidR="00EE2D12" w:rsidRPr="00EE2D12">
        <w:rPr>
          <w:rFonts w:ascii="Courier New" w:hAnsi="Courier New" w:cs="Courier New"/>
        </w:rPr>
        <w:t>addr</w:t>
      </w:r>
      <w:r w:rsidR="00EE2D12">
        <w:t xml:space="preserve"> from the </w:t>
      </w:r>
      <w:r w:rsidR="001F61BC">
        <w:t>target</w:t>
      </w:r>
      <w:r w:rsidR="00EE2D12">
        <w:t xml:space="preserve"> process.  See the section </w:t>
      </w:r>
      <w:r w:rsidR="000F4AA4">
        <w:fldChar w:fldCharType="begin"/>
      </w:r>
      <w:r w:rsidR="007650F8">
        <w:instrText xml:space="preserve"> REF _Ref273363416 \r \h </w:instrText>
      </w:r>
      <w:r w:rsidR="000F4AA4">
        <w:fldChar w:fldCharType="separate"/>
      </w:r>
      <w:r w:rsidR="00220CBB">
        <w:t>3.4</w:t>
      </w:r>
      <w:r w:rsidR="000F4AA4">
        <w:fldChar w:fldCharType="end"/>
      </w:r>
      <w:r w:rsidR="007650F8">
        <w:t xml:space="preserve"> </w:t>
      </w:r>
      <w:r w:rsidR="00EE2D12">
        <w:t xml:space="preserve">on </w:t>
      </w:r>
      <w:r w:rsidR="00EE2D12" w:rsidRPr="007650F8">
        <w:rPr>
          <w:rFonts w:ascii="Courier New" w:hAnsi="Courier New" w:cs="Courier New"/>
        </w:rPr>
        <w:t>Breakpoint</w:t>
      </w:r>
      <w:r w:rsidR="00EE2D12">
        <w:t xml:space="preserve"> for more details.</w:t>
      </w:r>
    </w:p>
    <w:p w:rsidR="007650F8" w:rsidRDefault="00114BDD" w:rsidP="009A6F08">
      <w:pPr>
        <w:pStyle w:val="APIBody"/>
      </w:pPr>
      <w:r>
        <w:t xml:space="preserve">This function </w:t>
      </w:r>
      <w:r w:rsidR="007650F8">
        <w:t>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rsidR="007650F8" w:rsidRDefault="007650F8" w:rsidP="009A6F0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rsidR="006F21B4">
        <w:t xml:space="preserve">.  ProcControlAPI </w:t>
      </w:r>
      <w:r>
        <w:t>select</w:t>
      </w:r>
      <w:r w:rsidR="006F21B4">
        <w:t>s</w:t>
      </w:r>
      <w:r>
        <w:t xml:space="preserve">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220CBB">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220CBB">
        <w:t>3.5</w:t>
      </w:r>
      <w:r w:rsidR="000F4AA4">
        <w:fldChar w:fldCharType="end"/>
      </w:r>
      <w:r>
        <w:t xml:space="preserve">  for more information on </w:t>
      </w:r>
      <w:r w:rsidR="00475278">
        <w:t>i</w:t>
      </w:r>
      <w:r>
        <w:t>RPCs.</w:t>
      </w:r>
    </w:p>
    <w:p w:rsidR="00A56B60" w:rsidRDefault="00A56B60"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7650F8" w:rsidRDefault="006F21B4" w:rsidP="009A6F08">
      <w:pPr>
        <w:pStyle w:val="APIBody"/>
      </w:pPr>
      <w:r>
        <w:t>This function</w:t>
      </w:r>
      <w:r w:rsidR="007650F8">
        <w:t xml:space="preserve"> 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rsidR="00815BA2" w:rsidRDefault="00815BA2" w:rsidP="00815BA2">
      <w:pPr>
        <w:pStyle w:val="Definition"/>
      </w:pPr>
      <w:r>
        <w:lastRenderedPageBreak/>
        <w:t>bool runIRPCSync</w:t>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"runIRPCSync, Process" </w:instrText>
      </w:r>
      <w:r w:rsidR="00DE44FD" w:rsidRPr="00DE44FD">
        <w:rPr>
          <w:rFonts w:asciiTheme="minorHAnsi" w:hAnsiTheme="minorHAnsi" w:cstheme="minorHAnsi"/>
        </w:rPr>
        <w:fldChar w:fldCharType="end"/>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"IRPC" </w:instrText>
      </w:r>
      <w:r w:rsidR="00DE44FD" w:rsidRPr="00DE44FD">
        <w:rPr>
          <w:rFonts w:asciiTheme="minorHAnsi" w:hAnsiTheme="minorHAnsi" w:cstheme="minorHAnsi"/>
        </w:rPr>
        <w:fldChar w:fldCharType="end"/>
      </w:r>
      <w:r>
        <w:t xml:space="preserve">(IRPC::ptr </w:t>
      </w:r>
      <w:r w:rsidR="00920669">
        <w:t>i</w:t>
      </w:r>
      <w:r>
        <w:t>rpc)</w:t>
      </w:r>
    </w:p>
    <w:p w:rsidR="00815BA2" w:rsidRDefault="00DE44FD" w:rsidP="009A6F08">
      <w:pPr>
        <w:pStyle w:val="APIBody"/>
      </w:pPr>
      <w:r>
        <w:t xml:space="preserve">This function posts an irpc, similar to </w:t>
      </w:r>
      <w:r w:rsidRPr="00DE44FD">
        <w:rPr>
          <w:rFonts w:ascii="Courier New" w:hAnsi="Courier New" w:cs="Courier New"/>
        </w:rPr>
        <w:t>Process::postIRPC</w:t>
      </w:r>
      <w:r w:rsidR="00920669">
        <w:t>;</w:t>
      </w:r>
      <w:r>
        <w:t xml:space="preserve"> continue</w:t>
      </w:r>
      <w:r w:rsidR="00851D54">
        <w:t>s</w:t>
      </w:r>
      <w:r>
        <w:t xml:space="preserve"> the thread the </w:t>
      </w:r>
      <w:r w:rsidR="00920669">
        <w:rPr>
          <w:rFonts w:ascii="Courier New" w:hAnsi="Courier New" w:cs="Courier New"/>
        </w:rPr>
        <w:t>irpc</w:t>
      </w:r>
      <w:r>
        <w:t xml:space="preserve"> was posted to</w:t>
      </w:r>
      <w:r w:rsidR="00920669">
        <w:t>;</w:t>
      </w:r>
      <w:r>
        <w:t xml:space="preserve"> and return</w:t>
      </w:r>
      <w:r w:rsidR="00851D54">
        <w:t>s</w:t>
      </w:r>
      <w:r>
        <w:t xml:space="preserve"> when the </w:t>
      </w:r>
      <w:r w:rsidR="00920669">
        <w:rPr>
          <w:rFonts w:ascii="Courier New" w:hAnsi="Courier New" w:cs="Courier New"/>
        </w:rPr>
        <w:t>irpc</w:t>
      </w:r>
      <w:r w:rsidR="00851D54">
        <w:t xml:space="preserve"> </w:t>
      </w:r>
      <w:r>
        <w:t>has completed running.  The thread will be returned to its original running state when this function returns.</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w:t>
      </w:r>
      <w:proofErr w:type="gramStart"/>
      <w:r>
        <w:t>run,</w:t>
      </w:r>
      <w:proofErr w:type="gramEnd"/>
      <w:r>
        <w:t xml:space="preserve"> and false otherwise.  Note that stopping the thread that is running the </w:t>
      </w:r>
      <w:r w:rsidRPr="00DE44FD">
        <w:rPr>
          <w:rFonts w:ascii="Courier New" w:hAnsi="Courier New" w:cs="Courier New"/>
        </w:rPr>
        <w:t>irpc</w:t>
      </w:r>
      <w:r>
        <w:t xml:space="preserve"> while this function waits for </w:t>
      </w:r>
      <w:r w:rsidRPr="00DE44FD">
        <w:rPr>
          <w:rFonts w:ascii="Courier New" w:hAnsi="Courier New" w:cs="Courier New"/>
        </w:rPr>
        <w:t>irpc</w:t>
      </w:r>
      <w:r>
        <w:t xml:space="preserve"> completion causes this function to return an error.</w:t>
      </w:r>
    </w:p>
    <w:p w:rsidR="00DE44FD" w:rsidRDefault="00DE44FD" w:rsidP="009A6F08">
      <w:pPr>
        <w:pStyle w:val="APIBody"/>
      </w:pPr>
      <w:r>
        <w:t>It is an error to call this function from a callback.</w:t>
      </w:r>
    </w:p>
    <w:p w:rsidR="00DE44FD" w:rsidRDefault="00DE44FD" w:rsidP="00DE44FD">
      <w:pPr>
        <w:pStyle w:val="Definition"/>
      </w:pPr>
      <w:r>
        <w:t>bool runIRPCAsync</w:t>
      </w:r>
      <w:r w:rsidRPr="00DE44FD">
        <w:rPr>
          <w:rFonts w:asciiTheme="minorHAnsi" w:hAnsiTheme="minorHAnsi" w:cstheme="minorHAnsi"/>
        </w:rPr>
        <w:fldChar w:fldCharType="begin"/>
      </w:r>
      <w:r w:rsidRPr="00DE44FD">
        <w:rPr>
          <w:rFonts w:asciiTheme="minorHAnsi" w:hAnsiTheme="minorHAnsi" w:cstheme="minorHAnsi"/>
        </w:rPr>
        <w:instrText xml:space="preserve"> XE "runIRPCAsync, Process" </w:instrText>
      </w:r>
      <w:r w:rsidRPr="00DE44FD">
        <w:rPr>
          <w:rFonts w:asciiTheme="minorHAnsi" w:hAnsiTheme="minorHAnsi" w:cstheme="minorHAnsi"/>
        </w:rPr>
        <w:fldChar w:fldCharType="end"/>
      </w:r>
      <w:r w:rsidRPr="00DE44FD">
        <w:rPr>
          <w:rFonts w:asciiTheme="minorHAnsi" w:hAnsiTheme="minorHAnsi" w:cstheme="minorHAnsi"/>
        </w:rPr>
        <w:fldChar w:fldCharType="begin"/>
      </w:r>
      <w:r w:rsidRPr="00DE44FD">
        <w:rPr>
          <w:rFonts w:asciiTheme="minorHAnsi" w:hAnsiTheme="minorHAnsi" w:cstheme="minorHAnsi"/>
        </w:rPr>
        <w:instrText xml:space="preserve"> XE "IRPC" </w:instrText>
      </w:r>
      <w:r w:rsidRPr="00DE44FD">
        <w:rPr>
          <w:rFonts w:asciiTheme="minorHAnsi" w:hAnsiTheme="minorHAnsi" w:cstheme="minorHAnsi"/>
        </w:rPr>
        <w:fldChar w:fldCharType="end"/>
      </w:r>
      <w:r>
        <w:t>(IRPC::ptr irpc)</w:t>
      </w:r>
    </w:p>
    <w:p w:rsidR="00DE44FD" w:rsidRDefault="00DE44FD" w:rsidP="009A6F08">
      <w:pPr>
        <w:pStyle w:val="APIBody"/>
      </w:pPr>
      <w:r>
        <w:t xml:space="preserve">This function posts an </w:t>
      </w:r>
      <w:r w:rsidRPr="00DE44FD">
        <w:rPr>
          <w:rFonts w:ascii="Courier New" w:hAnsi="Courier New" w:cs="Courier New"/>
        </w:rPr>
        <w:t>irpc</w:t>
      </w:r>
      <w:r>
        <w:t xml:space="preserve">, similar to </w:t>
      </w:r>
      <w:r w:rsidRPr="00DE44FD">
        <w:rPr>
          <w:rFonts w:ascii="Courier New" w:hAnsi="Courier New" w:cs="Courier New"/>
        </w:rPr>
        <w:t>Process::postIRPC</w:t>
      </w:r>
      <w:r>
        <w:t xml:space="preserve">, </w:t>
      </w:r>
      <w:r w:rsidR="00851D54">
        <w:t xml:space="preserve">and </w:t>
      </w:r>
      <w:r>
        <w:t xml:space="preserve">then continues the thread the </w:t>
      </w:r>
      <w:r w:rsidRPr="00DE44FD">
        <w:rPr>
          <w:rFonts w:ascii="Courier New" w:hAnsi="Courier New" w:cs="Courier New"/>
        </w:rPr>
        <w:t>irpc</w:t>
      </w:r>
      <w:r>
        <w:t xml:space="preserve"> was posted to.</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posted and run, and false otherwise.</w:t>
      </w:r>
    </w:p>
    <w:p w:rsidR="00DE44FD" w:rsidRDefault="00DE44FD" w:rsidP="009A6F08">
      <w:pPr>
        <w:pStyle w:val="APIBody"/>
      </w:pPr>
      <w:r>
        <w:t>It is an error to call this function from a callback.</w:t>
      </w:r>
    </w:p>
    <w:p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rsidR="005103C4" w:rsidRDefault="005103C4" w:rsidP="009A6F08">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w:t>
      </w:r>
      <w:proofErr w:type="gramStart"/>
      <w:r w:rsidRPr="005103C4">
        <w:rPr>
          <w:rFonts w:ascii="Courier New" w:hAnsi="Courier New" w:cs="Courier New"/>
        </w:rPr>
        <w:t>getRunningIRPC</w:t>
      </w:r>
      <w:r>
        <w:t>(</w:t>
      </w:r>
      <w:proofErr w:type="gramEnd"/>
      <w:r>
        <w:t>) for this functionality.</w:t>
      </w:r>
    </w:p>
    <w:p w:rsidR="005103C4" w:rsidRDefault="006F21B4" w:rsidP="009A6F08">
      <w:pPr>
        <w:pStyle w:val="APIBody"/>
      </w:pPr>
      <w:r>
        <w:t xml:space="preserve">This function </w:t>
      </w:r>
      <w:r w:rsidR="005103C4">
        <w:t>return</w:t>
      </w:r>
      <w:r>
        <w:t>s</w:t>
      </w:r>
      <w:r w:rsidR="005103C4">
        <w:t xml:space="preserve"> </w:t>
      </w:r>
      <w:r w:rsidR="005103C4" w:rsidRPr="00835712">
        <w:rPr>
          <w:rFonts w:ascii="Courier New" w:hAnsi="Courier New" w:cs="Courier New"/>
        </w:rPr>
        <w:t>true</w:t>
      </w:r>
      <w:r w:rsidR="005103C4">
        <w:t xml:space="preserve"> on success and </w:t>
      </w:r>
      <w:r w:rsidR="005103C4" w:rsidRPr="00835712">
        <w:rPr>
          <w:rFonts w:ascii="Courier New" w:hAnsi="Courier New" w:cs="Courier New"/>
        </w:rPr>
        <w:t>false</w:t>
      </w:r>
      <w:r w:rsidR="005103C4">
        <w:t xml:space="preserve"> on error.  Upon an error a subsequent call to </w:t>
      </w:r>
      <w:r w:rsidR="005103C4">
        <w:rPr>
          <w:rFonts w:ascii="Courier New" w:hAnsi="Courier New" w:cs="Courier New"/>
        </w:rPr>
        <w:t>getLastError</w:t>
      </w:r>
      <w:r>
        <w:t xml:space="preserve"> </w:t>
      </w:r>
      <w:r w:rsidR="005103C4">
        <w:t>return</w:t>
      </w:r>
      <w:r>
        <w:t>s</w:t>
      </w:r>
      <w:r w:rsidR="005103C4">
        <w:t xml:space="preserve"> details on the error.</w:t>
      </w:r>
    </w:p>
    <w:p w:rsidR="003938E9" w:rsidRDefault="003938E9" w:rsidP="003938E9">
      <w:pPr>
        <w:pStyle w:val="Heading3"/>
      </w:pPr>
      <w:bookmarkStart w:id="51" w:name="_Toc426969469"/>
      <w:r>
        <w:t>mem_perm</w:t>
      </w:r>
      <w:bookmarkEnd w:id="51"/>
    </w:p>
    <w:p w:rsidR="0039020E" w:rsidRDefault="003938E9" w:rsidP="0039020E">
      <w:r>
        <w:t xml:space="preserve">The </w:t>
      </w:r>
      <w:r w:rsidRPr="003938E9">
        <w:rPr>
          <w:rFonts w:ascii="Courier New" w:hAnsi="Courier New" w:cs="Courier New"/>
        </w:rPr>
        <w:t>mem_perm</w:t>
      </w:r>
      <w:r>
        <w:t xml:space="preserve"> </w:t>
      </w:r>
      <w:r w:rsidR="0039020E">
        <w:t xml:space="preserve">nested </w:t>
      </w:r>
      <w:r>
        <w:t>class</w:t>
      </w:r>
      <w:r w:rsidR="0039020E">
        <w:t xml:space="preserve">, which defined within </w:t>
      </w:r>
      <w:r w:rsidR="0039020E" w:rsidRPr="0039020E">
        <w:rPr>
          <w:rFonts w:ascii="Courier New" w:hAnsi="Courier New" w:cs="Courier New"/>
        </w:rPr>
        <w:t xml:space="preserve">Process </w:t>
      </w:r>
      <w:r w:rsidR="0039020E">
        <w:t xml:space="preserve">class, </w:t>
      </w:r>
      <w:r>
        <w:t xml:space="preserve">represents general memory </w:t>
      </w:r>
      <w:r w:rsidR="0039020E">
        <w:t xml:space="preserve">page </w:t>
      </w:r>
      <w:r>
        <w:t xml:space="preserve">permission </w:t>
      </w:r>
      <w:r w:rsidR="00372AF8">
        <w:t xml:space="preserve">for the given memory page </w:t>
      </w:r>
      <w:r>
        <w:t>in the process.</w:t>
      </w:r>
    </w:p>
    <w:p w:rsidR="003938E9" w:rsidRDefault="0039020E" w:rsidP="0039020E">
      <w:pPr>
        <w:pStyle w:val="ClassHeading"/>
      </w:pPr>
      <w:proofErr w:type="gramStart"/>
      <w:r>
        <w:t>mem_perm</w:t>
      </w:r>
      <w:proofErr w:type="gramEnd"/>
      <w:r w:rsidR="003938E9">
        <w:t xml:space="preserve"> Declared In: </w:t>
      </w:r>
    </w:p>
    <w:p w:rsidR="003938E9" w:rsidRPr="00A14A88" w:rsidRDefault="003938E9" w:rsidP="003938E9">
      <w:pPr>
        <w:pStyle w:val="Definition"/>
      </w:pPr>
      <w:r>
        <w:t>PCProcess.h</w:t>
      </w:r>
    </w:p>
    <w:p w:rsidR="003938E9" w:rsidRDefault="0039020E" w:rsidP="003938E9">
      <w:pPr>
        <w:pStyle w:val="ClassHeading"/>
      </w:pPr>
      <w:proofErr w:type="gramStart"/>
      <w:r>
        <w:t>mem_perm</w:t>
      </w:r>
      <w:proofErr w:type="gramEnd"/>
      <w:r w:rsidR="003938E9">
        <w:t xml:space="preserve"> Types:</w:t>
      </w:r>
    </w:p>
    <w:p w:rsidR="003938E9" w:rsidRDefault="00EC58BE" w:rsidP="003938E9">
      <w:pPr>
        <w:pStyle w:val="Definition"/>
      </w:pPr>
      <w:r>
        <w:t>Process::mem_perm::read</w:t>
      </w:r>
    </w:p>
    <w:p w:rsidR="003938E9" w:rsidRDefault="00EC58BE" w:rsidP="003938E9">
      <w:pPr>
        <w:pStyle w:val="Definition"/>
      </w:pPr>
      <w:r>
        <w:t>Process::mem_perm::write</w:t>
      </w:r>
    </w:p>
    <w:p w:rsidR="003938E9" w:rsidRDefault="00EC58BE" w:rsidP="003938E9">
      <w:pPr>
        <w:pStyle w:val="Definition"/>
      </w:pPr>
      <w:r>
        <w:t>Process::mem_perm::execute</w:t>
      </w:r>
    </w:p>
    <w:p w:rsidR="00EC58BE" w:rsidRDefault="00EC58BE" w:rsidP="003938E9">
      <w:pPr>
        <w:pStyle w:val="Definition"/>
      </w:pPr>
    </w:p>
    <w:p w:rsidR="00EC58BE" w:rsidRDefault="00EC58BE" w:rsidP="00EC58BE">
      <w:pPr>
        <w:pStyle w:val="APIBody"/>
      </w:pPr>
      <w:r>
        <w:t>The Process::mem_perm::read</w:t>
      </w:r>
      <w:r>
        <w:rPr>
          <w:rFonts w:hint="eastAsia"/>
        </w:rPr>
        <w:t xml:space="preserve">, </w:t>
      </w:r>
      <w:r>
        <w:t>Process::mem_perm::write</w:t>
      </w:r>
      <w:r>
        <w:rPr>
          <w:rFonts w:hint="eastAsia"/>
        </w:rPr>
        <w:t xml:space="preserve">, and </w:t>
      </w:r>
      <w:r>
        <w:t>Process::mem_perm::execute</w:t>
      </w:r>
      <w:r>
        <w:rPr>
          <w:rFonts w:hint="eastAsia"/>
        </w:rPr>
        <w:t xml:space="preserve">, just as their names imply, </w:t>
      </w:r>
      <w:r>
        <w:t xml:space="preserve">respectively represent </w:t>
      </w:r>
      <w:r>
        <w:rPr>
          <w:rFonts w:hint="eastAsia"/>
          <w:lang w:eastAsia="zh-CN"/>
        </w:rPr>
        <w:t xml:space="preserve">read, write, </w:t>
      </w:r>
      <w:r>
        <w:t xml:space="preserve">and </w:t>
      </w:r>
      <w:r>
        <w:rPr>
          <w:rFonts w:hint="eastAsia"/>
          <w:lang w:eastAsia="zh-CN"/>
        </w:rPr>
        <w:t>execution permission of given memory page</w:t>
      </w:r>
      <w:r>
        <w:t xml:space="preserve">.  </w:t>
      </w:r>
    </w:p>
    <w:p w:rsidR="00EC58BE" w:rsidRPr="007B5521" w:rsidRDefault="00EC58BE" w:rsidP="00EC58BE">
      <w:pPr>
        <w:pStyle w:val="ClassHeading"/>
      </w:pPr>
      <w:proofErr w:type="gramStart"/>
      <w:r>
        <w:lastRenderedPageBreak/>
        <w:t>mem_perm</w:t>
      </w:r>
      <w:proofErr w:type="gramEnd"/>
      <w:r>
        <w:t xml:space="preserve"> Member Functions:</w:t>
      </w:r>
    </w:p>
    <w:p w:rsidR="00EC58BE" w:rsidRDefault="0039020E" w:rsidP="007B0B1C">
      <w:pPr>
        <w:pStyle w:val="Definition"/>
      </w:pPr>
      <w:r>
        <w:t xml:space="preserve">mem_perm() : read(false), write(false), execute(false) {} </w:t>
      </w:r>
    </w:p>
    <w:p w:rsidR="007B0B1C" w:rsidRDefault="0039020E" w:rsidP="007B0B1C">
      <w:pPr>
        <w:pStyle w:val="Definition"/>
      </w:pPr>
      <w:r>
        <w:t>mem_perm(const mem_perm&amp; p) : read(p.read), write(p.write), execute(p.execute) {}</w:t>
      </w:r>
    </w:p>
    <w:p w:rsidR="00EC58BE" w:rsidRDefault="00EC58BE" w:rsidP="007B0B1C">
      <w:pPr>
        <w:pStyle w:val="Definition"/>
      </w:pPr>
      <w:r>
        <w:t xml:space="preserve">mem_perm(bool r, bool w, bool x) : read(r), write(w), execute(x) {} </w:t>
      </w:r>
    </w:p>
    <w:p w:rsidR="00EC58BE" w:rsidRDefault="007B0B1C" w:rsidP="007B0B1C">
      <w:pPr>
        <w:pStyle w:val="APIBody"/>
      </w:pPr>
      <w:r>
        <w:rPr>
          <w:rFonts w:hint="eastAsia"/>
        </w:rPr>
        <w:t>These constructors provide a convenient way to create</w:t>
      </w:r>
      <w:r w:rsidR="005E50E7">
        <w:t xml:space="preserve"> the</w:t>
      </w:r>
      <w:r>
        <w:rPr>
          <w:rFonts w:hint="eastAsia"/>
        </w:rPr>
        <w:t xml:space="preserve"> specific memory permission for the given page.</w:t>
      </w:r>
    </w:p>
    <w:p w:rsidR="00EC58BE" w:rsidRDefault="00EC58BE" w:rsidP="00EC58BE">
      <w:pPr>
        <w:pStyle w:val="Definition"/>
      </w:pPr>
      <w:r>
        <w:t>bool getR() const</w:t>
      </w:r>
    </w:p>
    <w:p w:rsidR="00EC58BE" w:rsidRDefault="00EC58BE" w:rsidP="00EC58BE">
      <w:pPr>
        <w:pStyle w:val="Definition"/>
      </w:pPr>
      <w:r>
        <w:t>bool getW() const</w:t>
      </w:r>
    </w:p>
    <w:p w:rsidR="00EC58BE" w:rsidRDefault="00EC58BE" w:rsidP="00EC58BE">
      <w:pPr>
        <w:pStyle w:val="Definition"/>
      </w:pPr>
      <w:r>
        <w:t>bool getX() const</w:t>
      </w:r>
    </w:p>
    <w:p w:rsidR="007B0B1C" w:rsidRDefault="007B0B1C" w:rsidP="007B0B1C">
      <w:pPr>
        <w:pStyle w:val="APIBody"/>
        <w:rPr>
          <w:lang w:eastAsia="zh-CN"/>
        </w:rPr>
      </w:pPr>
      <w:r>
        <w:rPr>
          <w:rFonts w:hint="eastAsia"/>
        </w:rPr>
        <w:t xml:space="preserve">These functions return </w:t>
      </w:r>
      <w:r w:rsidR="005E50E7">
        <w:t xml:space="preserve">true if </w:t>
      </w:r>
      <w:r w:rsidR="005E50E7">
        <w:rPr>
          <w:rFonts w:hint="eastAsia"/>
        </w:rPr>
        <w:t xml:space="preserve">the </w:t>
      </w:r>
      <w:r w:rsidR="005E50E7">
        <w:rPr>
          <w:rFonts w:hint="eastAsia"/>
          <w:lang w:eastAsia="zh-CN"/>
        </w:rPr>
        <w:t xml:space="preserve">given </w:t>
      </w:r>
      <w:r w:rsidR="005E50E7">
        <w:rPr>
          <w:lang w:eastAsia="zh-CN"/>
        </w:rPr>
        <w:t xml:space="preserve">memory </w:t>
      </w:r>
      <w:r w:rsidR="005E50E7">
        <w:rPr>
          <w:rFonts w:hint="eastAsia"/>
          <w:lang w:eastAsia="zh-CN"/>
        </w:rPr>
        <w:t>page</w:t>
      </w:r>
      <w:r w:rsidR="005E50E7">
        <w:rPr>
          <w:rFonts w:hint="eastAsia"/>
        </w:rPr>
        <w:t xml:space="preserve"> </w:t>
      </w:r>
      <w:r w:rsidR="005E50E7">
        <w:t xml:space="preserve">has </w:t>
      </w:r>
      <w:r>
        <w:rPr>
          <w:rFonts w:hint="eastAsia"/>
        </w:rPr>
        <w:t>read, wri</w:t>
      </w:r>
      <w:r w:rsidR="005E50E7">
        <w:rPr>
          <w:rFonts w:hint="eastAsia"/>
        </w:rPr>
        <w:t>te, and execution permission</w:t>
      </w:r>
      <w:r>
        <w:rPr>
          <w:rFonts w:hint="eastAsia"/>
          <w:lang w:eastAsia="zh-CN"/>
        </w:rPr>
        <w:t>, respectively</w:t>
      </w:r>
      <w:r w:rsidR="005E50E7">
        <w:rPr>
          <w:lang w:eastAsia="zh-CN"/>
        </w:rPr>
        <w:t>, and false otherwise</w:t>
      </w:r>
      <w:r>
        <w:rPr>
          <w:rFonts w:hint="eastAsia"/>
          <w:lang w:eastAsia="zh-CN"/>
        </w:rPr>
        <w:t>.</w:t>
      </w:r>
    </w:p>
    <w:p w:rsidR="00EC58BE" w:rsidRDefault="00EC58BE" w:rsidP="00EC58BE">
      <w:pPr>
        <w:pStyle w:val="Definition"/>
      </w:pPr>
      <w:r>
        <w:t>bool isNone() const</w:t>
      </w:r>
    </w:p>
    <w:p w:rsidR="00EC58BE" w:rsidRDefault="00EC58BE" w:rsidP="00EC58BE">
      <w:pPr>
        <w:pStyle w:val="Definition"/>
      </w:pPr>
      <w:r>
        <w:t>bool isR()    const</w:t>
      </w:r>
    </w:p>
    <w:p w:rsidR="00EC58BE" w:rsidRDefault="00EC58BE" w:rsidP="00EC58BE">
      <w:pPr>
        <w:pStyle w:val="Definition"/>
      </w:pPr>
      <w:r>
        <w:t>bool isX()    const</w:t>
      </w:r>
    </w:p>
    <w:p w:rsidR="00EC58BE" w:rsidRDefault="00EC58BE" w:rsidP="00EC58BE">
      <w:pPr>
        <w:pStyle w:val="Definition"/>
      </w:pPr>
      <w:r>
        <w:t>bool isRW()   const</w:t>
      </w:r>
    </w:p>
    <w:p w:rsidR="00EC58BE" w:rsidRDefault="00EC58BE" w:rsidP="00EC58BE">
      <w:pPr>
        <w:pStyle w:val="Definition"/>
      </w:pPr>
      <w:r>
        <w:t>bool isRX()   const</w:t>
      </w:r>
    </w:p>
    <w:p w:rsidR="00EC58BE" w:rsidRDefault="00EC58BE" w:rsidP="00EC58BE">
      <w:pPr>
        <w:pStyle w:val="Definition"/>
      </w:pPr>
      <w:r>
        <w:t>bool isRWX()  const</w:t>
      </w:r>
    </w:p>
    <w:p w:rsidR="007B0B1C" w:rsidRDefault="007B0B1C" w:rsidP="007B0B1C">
      <w:pPr>
        <w:pStyle w:val="APIBody"/>
        <w:rPr>
          <w:lang w:eastAsia="zh-CN"/>
        </w:rPr>
      </w:pPr>
      <w:r>
        <w:rPr>
          <w:rFonts w:hint="eastAsia"/>
        </w:rPr>
        <w:t xml:space="preserve">These functions return </w:t>
      </w:r>
      <w:r w:rsidR="008F5FC2">
        <w:rPr>
          <w:rFonts w:hint="eastAsia"/>
          <w:lang w:eastAsia="zh-CN"/>
        </w:rPr>
        <w:t xml:space="preserve">true if the </w:t>
      </w:r>
      <w:r w:rsidR="005E50E7">
        <w:rPr>
          <w:lang w:eastAsia="zh-CN"/>
        </w:rPr>
        <w:t xml:space="preserve">permission of </w:t>
      </w:r>
      <w:r w:rsidR="008F5FC2">
        <w:rPr>
          <w:rFonts w:hint="eastAsia"/>
          <w:lang w:eastAsia="zh-CN"/>
        </w:rPr>
        <w:t xml:space="preserve">given memory page </w:t>
      </w:r>
      <w:r w:rsidR="005E50E7">
        <w:rPr>
          <w:lang w:eastAsia="zh-CN"/>
        </w:rPr>
        <w:t>is</w:t>
      </w:r>
      <w:r w:rsidR="00175B9F">
        <w:rPr>
          <w:rFonts w:hint="eastAsia"/>
          <w:lang w:eastAsia="zh-CN"/>
        </w:rPr>
        <w:t xml:space="preserve"> NO</w:t>
      </w:r>
      <w:r w:rsidR="00175B9F">
        <w:rPr>
          <w:lang w:eastAsia="zh-CN"/>
        </w:rPr>
        <w:t>_</w:t>
      </w:r>
      <w:r w:rsidR="00175B9F">
        <w:rPr>
          <w:rFonts w:hint="eastAsia"/>
          <w:lang w:eastAsia="zh-CN"/>
        </w:rPr>
        <w:t>A</w:t>
      </w:r>
      <w:r w:rsidR="00175B9F">
        <w:rPr>
          <w:lang w:eastAsia="zh-CN"/>
        </w:rPr>
        <w:t>CCESS, READ_ONLY</w:t>
      </w:r>
      <w:r>
        <w:rPr>
          <w:rFonts w:hint="eastAsia"/>
        </w:rPr>
        <w:t xml:space="preserve">, </w:t>
      </w:r>
      <w:r w:rsidR="00175B9F">
        <w:t>EXECUTE</w:t>
      </w:r>
      <w:r>
        <w:rPr>
          <w:rFonts w:hint="eastAsia"/>
        </w:rPr>
        <w:t xml:space="preserve">, </w:t>
      </w:r>
      <w:r w:rsidR="00175B9F">
        <w:t>READ_WRITE, READ_EXECUTE</w:t>
      </w:r>
      <w:r w:rsidR="005E50E7">
        <w:t xml:space="preserve">, and </w:t>
      </w:r>
      <w:r w:rsidR="00175B9F">
        <w:t xml:space="preserve">READ_WRITE_EXECUTE, </w:t>
      </w:r>
      <w:r w:rsidR="005E50E7">
        <w:t xml:space="preserve">respectively, </w:t>
      </w:r>
      <w:r w:rsidR="00175B9F">
        <w:t>and false otherwise</w:t>
      </w:r>
      <w:r>
        <w:rPr>
          <w:rFonts w:hint="eastAsia"/>
          <w:lang w:eastAsia="zh-CN"/>
        </w:rPr>
        <w:t>.</w:t>
      </w:r>
    </w:p>
    <w:p w:rsidR="00EC58BE" w:rsidRDefault="007B0B1C" w:rsidP="00EC58BE">
      <w:pPr>
        <w:pStyle w:val="Definition"/>
      </w:pPr>
      <w:r>
        <w:rPr>
          <w:rFonts w:hint="eastAsia"/>
          <w:lang w:eastAsia="zh-CN"/>
        </w:rPr>
        <w:t>Process::</w:t>
      </w:r>
      <w:r w:rsidR="00EC58BE">
        <w:t>mem_perm&amp; setR()</w:t>
      </w:r>
    </w:p>
    <w:p w:rsidR="00EC58BE" w:rsidRDefault="007B0B1C" w:rsidP="00EC58BE">
      <w:pPr>
        <w:pStyle w:val="Definition"/>
      </w:pPr>
      <w:r>
        <w:rPr>
          <w:rFonts w:hint="eastAsia"/>
          <w:lang w:eastAsia="zh-CN"/>
        </w:rPr>
        <w:t>Process::</w:t>
      </w:r>
      <w:r w:rsidR="00EC58BE">
        <w:t>mem_perm&amp; setW()</w:t>
      </w:r>
    </w:p>
    <w:p w:rsidR="00EC58BE" w:rsidRDefault="007B0B1C" w:rsidP="00EC58BE">
      <w:pPr>
        <w:pStyle w:val="Definition"/>
      </w:pPr>
      <w:r>
        <w:rPr>
          <w:rFonts w:hint="eastAsia"/>
          <w:lang w:eastAsia="zh-CN"/>
        </w:rPr>
        <w:t>Process::</w:t>
      </w:r>
      <w:r w:rsidR="00EC58BE">
        <w:t>mem_perm&amp; setX()</w:t>
      </w:r>
    </w:p>
    <w:p w:rsidR="007B0B1C" w:rsidRDefault="007B0B1C" w:rsidP="007B0B1C">
      <w:pPr>
        <w:pStyle w:val="APIBody"/>
        <w:rPr>
          <w:lang w:eastAsia="zh-CN"/>
        </w:rPr>
      </w:pPr>
      <w:r>
        <w:rPr>
          <w:rFonts w:hint="eastAsia"/>
        </w:rPr>
        <w:t xml:space="preserve">These functions </w:t>
      </w:r>
      <w:r w:rsidR="0021677E">
        <w:t xml:space="preserve">enable </w:t>
      </w:r>
      <w:r>
        <w:rPr>
          <w:rFonts w:hint="eastAsia"/>
        </w:rPr>
        <w:t xml:space="preserve">read, write, and execution permission for the </w:t>
      </w:r>
      <w:r>
        <w:rPr>
          <w:rFonts w:hint="eastAsia"/>
          <w:lang w:eastAsia="zh-CN"/>
        </w:rPr>
        <w:t>given page, respectively</w:t>
      </w:r>
      <w:r w:rsidR="0021677E">
        <w:rPr>
          <w:lang w:eastAsia="zh-CN"/>
        </w:rPr>
        <w:t xml:space="preserve">, </w:t>
      </w:r>
      <w:r w:rsidR="00372AF8">
        <w:rPr>
          <w:lang w:eastAsia="zh-CN"/>
        </w:rPr>
        <w:t xml:space="preserve">and return this </w:t>
      </w:r>
      <w:r w:rsidR="00372AF8" w:rsidRPr="0021677E">
        <w:rPr>
          <w:rFonts w:ascii="Courier New" w:hAnsi="Courier New" w:cs="Courier New"/>
          <w:noProof/>
          <w:szCs w:val="26"/>
        </w:rPr>
        <w:t>mem_perm</w:t>
      </w:r>
      <w:r w:rsidR="00372AF8">
        <w:rPr>
          <w:rFonts w:hint="eastAsia"/>
          <w:lang w:eastAsia="zh-CN"/>
        </w:rPr>
        <w:t>.</w:t>
      </w:r>
    </w:p>
    <w:p w:rsidR="00EC58BE" w:rsidRDefault="007B0B1C" w:rsidP="00EC58BE">
      <w:pPr>
        <w:pStyle w:val="Definition"/>
      </w:pPr>
      <w:r>
        <w:rPr>
          <w:rFonts w:hint="eastAsia"/>
          <w:lang w:eastAsia="zh-CN"/>
        </w:rPr>
        <w:t>Process::</w:t>
      </w:r>
      <w:r w:rsidR="00EC58BE">
        <w:t>mem_perm&amp; clrR()</w:t>
      </w:r>
    </w:p>
    <w:p w:rsidR="00EC58BE" w:rsidRDefault="007B0B1C" w:rsidP="00EC58BE">
      <w:pPr>
        <w:pStyle w:val="Definition"/>
      </w:pPr>
      <w:r>
        <w:rPr>
          <w:rFonts w:hint="eastAsia"/>
          <w:lang w:eastAsia="zh-CN"/>
        </w:rPr>
        <w:t>Process::</w:t>
      </w:r>
      <w:r w:rsidR="00EC58BE">
        <w:t>mem_perm&amp; clrW()</w:t>
      </w:r>
    </w:p>
    <w:p w:rsidR="00EC58BE" w:rsidRDefault="007B0B1C" w:rsidP="00EC58BE">
      <w:pPr>
        <w:pStyle w:val="Definition"/>
      </w:pPr>
      <w:r>
        <w:rPr>
          <w:rFonts w:hint="eastAsia"/>
          <w:lang w:eastAsia="zh-CN"/>
        </w:rPr>
        <w:t>Process::</w:t>
      </w:r>
      <w:r w:rsidR="00EC58BE">
        <w:t>mem_perm&amp; clrX()</w:t>
      </w:r>
    </w:p>
    <w:p w:rsidR="0021677E" w:rsidRDefault="0021677E" w:rsidP="0021677E">
      <w:pPr>
        <w:pStyle w:val="APIBody"/>
        <w:rPr>
          <w:lang w:eastAsia="zh-CN"/>
        </w:rPr>
      </w:pPr>
      <w:r>
        <w:rPr>
          <w:rFonts w:hint="eastAsia"/>
        </w:rPr>
        <w:t xml:space="preserve">These functions </w:t>
      </w:r>
      <w:r>
        <w:t xml:space="preserve">disable </w:t>
      </w:r>
      <w:r>
        <w:rPr>
          <w:rFonts w:hint="eastAsia"/>
        </w:rPr>
        <w:t xml:space="preserve">read, write, and execution permission for the </w:t>
      </w:r>
      <w:r>
        <w:rPr>
          <w:rFonts w:hint="eastAsia"/>
          <w:lang w:eastAsia="zh-CN"/>
        </w:rPr>
        <w:t>given page, respectively</w:t>
      </w:r>
      <w:r>
        <w:rPr>
          <w:lang w:eastAsia="zh-CN"/>
        </w:rPr>
        <w:t xml:space="preserve">, and return this </w:t>
      </w:r>
      <w:r w:rsidRPr="0021677E">
        <w:rPr>
          <w:rFonts w:ascii="Courier New" w:hAnsi="Courier New" w:cs="Courier New"/>
          <w:noProof/>
          <w:szCs w:val="26"/>
        </w:rPr>
        <w:t>mem_perm</w:t>
      </w:r>
      <w:r>
        <w:rPr>
          <w:rFonts w:hint="eastAsia"/>
          <w:lang w:eastAsia="zh-CN"/>
        </w:rPr>
        <w:t>.</w:t>
      </w:r>
    </w:p>
    <w:p w:rsidR="00EC58BE" w:rsidRDefault="00EC58BE" w:rsidP="00EC58BE">
      <w:pPr>
        <w:pStyle w:val="Definition"/>
      </w:pPr>
      <w:r>
        <w:t>bool operator==(const mem_perm&amp; p) const</w:t>
      </w:r>
    </w:p>
    <w:p w:rsidR="0018537D" w:rsidRDefault="0018537D" w:rsidP="0018537D">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t xml:space="preserve">memory permission </w:t>
      </w:r>
      <w:r w:rsidRPr="0018537D">
        <w:rPr>
          <w:rFonts w:ascii="Courier New" w:hAnsi="Courier New" w:cs="Courier New"/>
          <w:noProof/>
          <w:szCs w:val="26"/>
        </w:rPr>
        <w:t xml:space="preserve">p </w:t>
      </w:r>
      <w:r>
        <w:t xml:space="preserve">is the same as this </w:t>
      </w:r>
      <w:r w:rsidRPr="005E50E7">
        <w:rPr>
          <w:rFonts w:ascii="Courier New" w:hAnsi="Courier New" w:cs="Courier New"/>
          <w:noProof/>
          <w:szCs w:val="26"/>
        </w:rPr>
        <w:t>mem_perm</w:t>
      </w:r>
      <w:r>
        <w:t xml:space="preserve"> and false otherwise</w:t>
      </w:r>
      <w:r>
        <w:rPr>
          <w:rFonts w:hint="eastAsia"/>
          <w:lang w:eastAsia="zh-CN"/>
        </w:rPr>
        <w:t>.</w:t>
      </w:r>
    </w:p>
    <w:p w:rsidR="00EC58BE" w:rsidRDefault="00EC58BE" w:rsidP="00EC58BE">
      <w:pPr>
        <w:pStyle w:val="Definition"/>
      </w:pPr>
      <w:r>
        <w:t>bool operator!=(const mem_perm&amp; p) const</w:t>
      </w:r>
    </w:p>
    <w:p w:rsidR="007B0B1C" w:rsidRDefault="0018537D" w:rsidP="007B0B1C">
      <w:pPr>
        <w:pStyle w:val="APIBody"/>
        <w:rPr>
          <w:lang w:eastAsia="zh-CN"/>
        </w:rPr>
      </w:pPr>
      <w:r>
        <w:rPr>
          <w:rFonts w:hint="eastAsia"/>
        </w:rPr>
        <w:t>Th</w:t>
      </w:r>
      <w:r>
        <w:t>is</w:t>
      </w:r>
      <w:r>
        <w:rPr>
          <w:rFonts w:hint="eastAsia"/>
        </w:rPr>
        <w:t xml:space="preserve"> function</w:t>
      </w:r>
      <w:r w:rsidR="007B0B1C">
        <w:rPr>
          <w:rFonts w:hint="eastAsia"/>
        </w:rPr>
        <w:t xml:space="preserve"> return</w:t>
      </w:r>
      <w:r>
        <w:t>s true if</w:t>
      </w:r>
      <w:r w:rsidR="007B0B1C">
        <w:rPr>
          <w:rFonts w:hint="eastAsia"/>
        </w:rPr>
        <w:t xml:space="preserve"> </w:t>
      </w:r>
      <w:r>
        <w:t xml:space="preserve">memory permission </w:t>
      </w:r>
      <w:r w:rsidRPr="0018537D">
        <w:rPr>
          <w:rFonts w:ascii="Courier New" w:hAnsi="Courier New" w:cs="Courier New"/>
          <w:noProof/>
          <w:szCs w:val="26"/>
        </w:rPr>
        <w:t xml:space="preserve">p </w:t>
      </w:r>
      <w:r>
        <w:t xml:space="preserve">is different from this </w:t>
      </w:r>
      <w:r w:rsidRPr="005E50E7">
        <w:rPr>
          <w:rFonts w:ascii="Courier New" w:hAnsi="Courier New" w:cs="Courier New"/>
          <w:noProof/>
          <w:szCs w:val="26"/>
        </w:rPr>
        <w:t>mem_perm</w:t>
      </w:r>
      <w:r>
        <w:t xml:space="preserve"> and false otherwise</w:t>
      </w:r>
      <w:r w:rsidR="007B0B1C">
        <w:rPr>
          <w:rFonts w:hint="eastAsia"/>
          <w:lang w:eastAsia="zh-CN"/>
        </w:rPr>
        <w:t>.</w:t>
      </w:r>
    </w:p>
    <w:p w:rsidR="00414E67" w:rsidRDefault="00414E67" w:rsidP="00414E67">
      <w:pPr>
        <w:pStyle w:val="Definition"/>
      </w:pPr>
      <w:r>
        <w:t>bool oper</w:t>
      </w:r>
      <w:r w:rsidR="000B2B36">
        <w:t>ator&lt;(const mem_perm&amp; p</w:t>
      </w:r>
      <w:r>
        <w:t>) const</w:t>
      </w:r>
    </w:p>
    <w:p w:rsidR="00414E67" w:rsidRDefault="00414E67" w:rsidP="00414E67">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rsidR="000B2B36">
        <w:t>this</w:t>
      </w:r>
      <w:r>
        <w:t xml:space="preserve"> </w:t>
      </w:r>
      <w:r w:rsidR="000B2B36">
        <w:rPr>
          <w:rFonts w:ascii="Courier New" w:hAnsi="Courier New" w:cs="Courier New"/>
          <w:noProof/>
          <w:szCs w:val="26"/>
        </w:rPr>
        <w:t>mem_perm</w:t>
      </w:r>
      <w:r w:rsidRPr="0018537D">
        <w:rPr>
          <w:rFonts w:ascii="Courier New" w:hAnsi="Courier New" w:cs="Courier New"/>
          <w:noProof/>
          <w:szCs w:val="26"/>
        </w:rPr>
        <w:t xml:space="preserve"> </w:t>
      </w:r>
      <w:r>
        <w:t xml:space="preserve">is less than </w:t>
      </w:r>
      <w:r w:rsidRPr="005E50E7">
        <w:rPr>
          <w:rFonts w:ascii="Courier New" w:hAnsi="Courier New" w:cs="Courier New"/>
          <w:noProof/>
          <w:szCs w:val="26"/>
        </w:rPr>
        <w:t>p</w:t>
      </w:r>
      <w:r>
        <w:t xml:space="preserve"> according to the notation that read permission encodes</w:t>
      </w:r>
      <w:r w:rsidR="00C865BA">
        <w:t xml:space="preserve"> to</w:t>
      </w:r>
      <w:r>
        <w:t xml:space="preserve"> 4, write, 2, and execute, 1, and false otherwise</w:t>
      </w:r>
      <w:r>
        <w:rPr>
          <w:rFonts w:hint="eastAsia"/>
          <w:lang w:eastAsia="zh-CN"/>
        </w:rPr>
        <w:t>.</w:t>
      </w:r>
    </w:p>
    <w:p w:rsidR="00EC58BE" w:rsidRPr="003938E9" w:rsidRDefault="00EC58BE" w:rsidP="00EC58BE">
      <w:pPr>
        <w:pStyle w:val="Definition"/>
      </w:pPr>
      <w:r>
        <w:t>std::string getPermName()</w:t>
      </w:r>
    </w:p>
    <w:p w:rsidR="007B0B1C" w:rsidRDefault="005E50E7" w:rsidP="007B0B1C">
      <w:pPr>
        <w:pStyle w:val="APIBody"/>
        <w:rPr>
          <w:lang w:eastAsia="zh-CN"/>
        </w:rPr>
      </w:pPr>
      <w:r>
        <w:t>R</w:t>
      </w:r>
      <w:r w:rsidR="007B0B1C">
        <w:rPr>
          <w:rFonts w:hint="eastAsia"/>
        </w:rPr>
        <w:t xml:space="preserve">eturn </w:t>
      </w:r>
      <w:r w:rsidR="00D07FA8">
        <w:t xml:space="preserve">the </w:t>
      </w:r>
      <w:r>
        <w:t>memory permission</w:t>
      </w:r>
      <w:r w:rsidR="0021677E">
        <w:t xml:space="preserve"> name</w:t>
      </w:r>
      <w:r>
        <w:t xml:space="preserve"> for this </w:t>
      </w:r>
      <w:r w:rsidRPr="005E50E7">
        <w:rPr>
          <w:rFonts w:ascii="Courier New" w:hAnsi="Courier New" w:cs="Courier New"/>
          <w:noProof/>
          <w:szCs w:val="26"/>
        </w:rPr>
        <w:t>mem_perm</w:t>
      </w:r>
      <w:r w:rsidR="007B0B1C">
        <w:rPr>
          <w:rFonts w:hint="eastAsia"/>
          <w:lang w:eastAsia="zh-CN"/>
        </w:rPr>
        <w:t>.</w:t>
      </w:r>
    </w:p>
    <w:p w:rsidR="00AB7FE1" w:rsidRDefault="00AB7FE1" w:rsidP="009A6F08">
      <w:pPr>
        <w:pStyle w:val="Heading2"/>
      </w:pPr>
      <w:bookmarkStart w:id="52" w:name="_Toc273362645"/>
      <w:bookmarkStart w:id="53" w:name="_Toc274055822"/>
      <w:bookmarkStart w:id="54" w:name="_Toc426969470"/>
      <w:r>
        <w:lastRenderedPageBreak/>
        <w:t>Thread</w:t>
      </w:r>
      <w:bookmarkEnd w:id="52"/>
      <w:bookmarkEnd w:id="53"/>
      <w:bookmarkEnd w:id="54"/>
    </w:p>
    <w:p w:rsidR="00AD747D" w:rsidRDefault="00AB7FE1" w:rsidP="0039020E">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rsidR="006F21B4">
        <w:t xml:space="preserve"> has</w:t>
      </w:r>
      <w:r>
        <w:t xml:space="preser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rsidR="006F21B4">
        <w:t xml:space="preserve"> has</w:t>
      </w:r>
      <w:r>
        <w:t xml:space="preser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rsidR="0094165F" w:rsidRDefault="004E54B7" w:rsidP="009A6F08">
      <w:pPr>
        <w:pStyle w:val="ClassHeading"/>
      </w:pPr>
      <w:r>
        <w:t>Thread</w:t>
      </w:r>
      <w:r w:rsidR="0094165F">
        <w:t xml:space="preserve"> </w:t>
      </w:r>
      <w:r w:rsidR="00FC52AC">
        <w:t>Declared In</w:t>
      </w:r>
      <w:r w:rsidR="0094165F">
        <w:t xml:space="preserve">: </w:t>
      </w:r>
    </w:p>
    <w:p w:rsidR="0094165F" w:rsidRPr="00A14A88" w:rsidRDefault="00A367E2" w:rsidP="00B91872">
      <w:pPr>
        <w:pStyle w:val="Definition"/>
      </w:pPr>
      <w:r>
        <w:t>PCProcess.h</w:t>
      </w:r>
    </w:p>
    <w:p w:rsidR="0094165F" w:rsidRDefault="0094165F" w:rsidP="009A6F08">
      <w:pPr>
        <w:pStyle w:val="ClassHeading"/>
      </w:pPr>
      <w:r>
        <w:t>Thread Types:</w:t>
      </w:r>
    </w:p>
    <w:p w:rsidR="0094165F" w:rsidRPr="00A14A88" w:rsidRDefault="0094165F" w:rsidP="0094165F">
      <w:pPr>
        <w:pStyle w:val="Definition"/>
      </w:pPr>
      <w:r>
        <w:t>Thread</w:t>
      </w:r>
      <w:r w:rsidRPr="00A14A88">
        <w:t>::ptr</w:t>
      </w:r>
    </w:p>
    <w:p w:rsidR="0094165F" w:rsidRPr="00A14A88" w:rsidRDefault="0094165F" w:rsidP="0094165F">
      <w:pPr>
        <w:pStyle w:val="Definition"/>
      </w:pPr>
      <w:r>
        <w:t>Thread</w:t>
      </w:r>
      <w:r w:rsidRPr="00A14A88">
        <w:t>::const_ptr</w:t>
      </w:r>
    </w:p>
    <w:p w:rsidR="0094165F" w:rsidRDefault="0094165F" w:rsidP="009A6F08">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w:t>
      </w:r>
      <w:r w:rsidR="006F21B4">
        <w:t xml:space="preserve"> are reference counted and </w:t>
      </w:r>
      <w:r>
        <w:t xml:space="preserve">cause the underlying </w:t>
      </w:r>
      <w:r>
        <w:rPr>
          <w:rFonts w:ascii="Courier New" w:hAnsi="Courier New" w:cs="Courier New"/>
        </w:rPr>
        <w:t>Thread</w:t>
      </w:r>
      <w:r>
        <w:t xml:space="preserve"> object </w:t>
      </w:r>
      <w:r w:rsidR="00005F12">
        <w:t>to</w:t>
      </w:r>
      <w:r>
        <w:t xml:space="preserve"> be cleaned when there are no more r</w:t>
      </w:r>
      <w:r w:rsidR="006F21B4">
        <w:t xml:space="preserve">eferences.  ProcControlAPI </w:t>
      </w:r>
      <w:r>
        <w:t>maintain</w:t>
      </w:r>
      <w:r w:rsidR="006F21B4">
        <w:t>s</w:t>
      </w:r>
      <w:r>
        <w:t xml:space="preserve"> internal references to any </w:t>
      </w:r>
      <w:proofErr w:type="gramStart"/>
      <w:r>
        <w:rPr>
          <w:rFonts w:ascii="Courier New" w:hAnsi="Courier New" w:cs="Courier New"/>
        </w:rPr>
        <w:t>Thread</w:t>
      </w:r>
      <w:proofErr w:type="gramEnd"/>
      <w:r>
        <w:t xml:space="preserve"> it actively controls, relinquishing those references when the </w:t>
      </w:r>
      <w:r w:rsidR="006222A3">
        <w:t>thread</w:t>
      </w:r>
      <w:r>
        <w:t xml:space="preserve"> exits or is detached.</w:t>
      </w:r>
    </w:p>
    <w:p w:rsidR="0094165F" w:rsidRPr="007B5521" w:rsidRDefault="0094165F" w:rsidP="009A6F08">
      <w:pPr>
        <w:pStyle w:val="ClassHeading"/>
      </w:pPr>
      <w:r>
        <w:t>Thread Member Functions:</w:t>
      </w:r>
    </w:p>
    <w:p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94165F" w:rsidRDefault="00C0518B" w:rsidP="009A6F08">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 xml:space="preserve">On FreeBSD, this returns </w:t>
      </w:r>
      <w:proofErr w:type="gramStart"/>
      <w:r w:rsidR="00005F12">
        <w:t>a</w:t>
      </w:r>
      <w:proofErr w:type="gramEnd"/>
      <w:r w:rsidR="00005F12">
        <w:t xml:space="preserve"> lwpid_t.</w:t>
      </w:r>
    </w:p>
    <w:p w:rsidR="00A56B60" w:rsidRDefault="00A56B60" w:rsidP="00A56B60">
      <w:pPr>
        <w:pStyle w:val="Definition"/>
      </w:pPr>
      <w:r>
        <w:t>Process::ptr getProcess()</w:t>
      </w:r>
    </w:p>
    <w:p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A56B60" w:rsidP="009A6F08">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stopped state and false otherwise.</w:t>
      </w:r>
    </w:p>
    <w:p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running state and false otherwise.</w:t>
      </w:r>
    </w:p>
    <w:p w:rsidR="00C0518B" w:rsidRDefault="00C0518B" w:rsidP="00C0518B">
      <w:pPr>
        <w:pStyle w:val="Definition"/>
      </w:pPr>
      <w:r>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alive, and it returns false if this thread has been destroyed.</w:t>
      </w:r>
    </w:p>
    <w:p w:rsidR="00DE44FD" w:rsidRDefault="00DE44FD" w:rsidP="00DE44FD">
      <w:pPr>
        <w:pStyle w:val="Definition"/>
      </w:pPr>
      <w:r>
        <w:t>bool isDetached</w:t>
      </w:r>
      <w:r w:rsidRPr="00DE44FD">
        <w:rPr>
          <w:rFonts w:asciiTheme="minorHAnsi" w:hAnsiTheme="minorHAnsi" w:cstheme="minorHAnsi"/>
        </w:rPr>
        <w:fldChar w:fldCharType="begin"/>
      </w:r>
      <w:r w:rsidRPr="00DE44FD">
        <w:rPr>
          <w:rFonts w:asciiTheme="minorHAnsi" w:hAnsiTheme="minorHAnsi" w:cstheme="minorHAnsi"/>
        </w:rPr>
        <w:instrText xml:space="preserve"> XE "isDetached, Thread" </w:instrText>
      </w:r>
      <w:r w:rsidRPr="00DE44FD">
        <w:rPr>
          <w:rFonts w:asciiTheme="minorHAnsi" w:hAnsiTheme="minorHAnsi" w:cstheme="minorHAnsi"/>
        </w:rPr>
        <w:fldChar w:fldCharType="end"/>
      </w:r>
      <w:r>
        <w:t>() const</w:t>
      </w:r>
    </w:p>
    <w:p w:rsidR="00DE44FD" w:rsidRDefault="00DE44FD" w:rsidP="009A6F08">
      <w:pPr>
        <w:pStyle w:val="APIBody"/>
      </w:pPr>
      <w:r>
        <w:t xml:space="preserve">This function returns true if this thread has been detached via </w:t>
      </w:r>
      <w:r w:rsidRPr="00DE44FD">
        <w:rPr>
          <w:rFonts w:ascii="Courier New" w:hAnsi="Courier New" w:cs="Courier New"/>
        </w:rPr>
        <w:t>Process::temporaryDetach</w:t>
      </w:r>
      <w:r>
        <w:fldChar w:fldCharType="begin"/>
      </w:r>
      <w:r>
        <w:instrText xml:space="preserve"> XE "</w:instrText>
      </w:r>
      <w:r w:rsidRPr="00413374">
        <w:instrText>temporaryDetach, Process</w:instrText>
      </w:r>
      <w:r>
        <w:instrText xml:space="preserve">" </w:instrText>
      </w:r>
      <w:r>
        <w:fldChar w:fldCharType="end"/>
      </w:r>
      <w:r>
        <w:t xml:space="preserve"> and false otherwise.</w:t>
      </w:r>
    </w:p>
    <w:p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4E54B7" w:rsidRDefault="004E54B7" w:rsidP="009A6F08">
      <w:pPr>
        <w:pStyle w:val="APIBody"/>
      </w:pPr>
      <w:r>
        <w:t>This function returns true if this thread is the initial thread for the process and false otherwise.</w:t>
      </w:r>
    </w:p>
    <w:p w:rsidR="004E54B7" w:rsidRDefault="004E54B7" w:rsidP="004E54B7">
      <w:pPr>
        <w:pStyle w:val="Definition"/>
      </w:pPr>
      <w:r>
        <w:lastRenderedPageBreak/>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4E54B7" w:rsidRDefault="004E54B7" w:rsidP="009A6F08">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rsidR="004E54B7" w:rsidRDefault="004E54B7" w:rsidP="009A6F08">
      <w:pPr>
        <w:pStyle w:val="APIBody"/>
      </w:pPr>
      <w:r>
        <w:t>ProcControlAPI may deliver callbacks when this function is called.</w:t>
      </w:r>
    </w:p>
    <w:p w:rsidR="004E54B7" w:rsidRDefault="006F21B4" w:rsidP="009A6F08">
      <w:pPr>
        <w:pStyle w:val="APIBody"/>
      </w:pPr>
      <w:r>
        <w:t xml:space="preserve">Upon success this function </w:t>
      </w:r>
      <w:r w:rsidR="004E54B7">
        <w:t>return</w:t>
      </w:r>
      <w:r>
        <w:t>s</w:t>
      </w:r>
      <w:r w:rsidR="004E54B7">
        <w:t xml:space="preserve"> </w:t>
      </w:r>
      <w:r w:rsidR="004E54B7" w:rsidRPr="00CB718B">
        <w:rPr>
          <w:rFonts w:ascii="Courier New" w:hAnsi="Courier New" w:cs="Courier New"/>
        </w:rPr>
        <w:t>true</w:t>
      </w:r>
      <w:r>
        <w:t xml:space="preserve">, otherwise it </w:t>
      </w:r>
      <w:r w:rsidR="004E54B7">
        <w:t>return</w:t>
      </w:r>
      <w:r>
        <w:t>s</w:t>
      </w:r>
      <w:r w:rsidR="004E54B7">
        <w:t xml:space="preserve"> </w:t>
      </w:r>
      <w:r w:rsidR="004E54B7" w:rsidRPr="00CB718B">
        <w:rPr>
          <w:rFonts w:ascii="Courier New" w:hAnsi="Courier New" w:cs="Courier New"/>
        </w:rPr>
        <w:t>false</w:t>
      </w:r>
      <w:r w:rsidR="004E54B7">
        <w:t xml:space="preserve">.  Upon an error a subsequent call to </w:t>
      </w:r>
      <w:r w:rsidR="004E54B7">
        <w:rPr>
          <w:rFonts w:ascii="Courier New" w:hAnsi="Courier New" w:cs="Courier New"/>
        </w:rPr>
        <w:t>getLastError</w:t>
      </w:r>
      <w:r>
        <w:t xml:space="preserve"> </w:t>
      </w:r>
      <w:r w:rsidR="004E54B7">
        <w:t>return</w:t>
      </w:r>
      <w:r>
        <w:t>s</w:t>
      </w:r>
      <w:r w:rsidR="004E54B7">
        <w:t xml:space="preserve"> details on the error.</w:t>
      </w:r>
    </w:p>
    <w:p w:rsidR="004E54B7" w:rsidRDefault="004E54B7" w:rsidP="004E54B7">
      <w:pPr>
        <w:pStyle w:val="Definition"/>
      </w:pPr>
      <w:r>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rsidR="004E54B7" w:rsidRDefault="004E54B7" w:rsidP="009A6F08">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rsidR="00DE5099" w:rsidRDefault="00DE5099" w:rsidP="009A6F08">
      <w:pPr>
        <w:pStyle w:val="APIBody"/>
      </w:pPr>
      <w:r>
        <w:t>ProcControlAPI may deliver callbacks when this function is called.</w:t>
      </w:r>
    </w:p>
    <w:p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rsidR="00DE5099" w:rsidRDefault="00DE5099" w:rsidP="009A6F08">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proofErr w:type="gramStart"/>
      <w:r w:rsidRPr="00DE5099">
        <w:rPr>
          <w:rFonts w:ascii="Courier New" w:hAnsi="Courier New" w:cs="Courier New"/>
        </w:rPr>
        <w:t>val</w:t>
      </w:r>
      <w:proofErr w:type="gramEnd"/>
      <w:r>
        <w:t xml:space="preserve"> parameter.</w:t>
      </w:r>
      <w:r w:rsidR="0033046D">
        <w:t xml:space="preserve">  </w:t>
      </w:r>
      <w:proofErr w:type="gramStart"/>
      <w:r w:rsidR="0033046D">
        <w:t xml:space="preserve">See </w:t>
      </w:r>
      <w:r w:rsidR="005B19AA">
        <w:t xml:space="preserve"> </w:t>
      </w:r>
      <w:proofErr w:type="gramEnd"/>
      <w:r w:rsidR="005B19AA">
        <w:fldChar w:fldCharType="begin"/>
      </w:r>
      <w:r w:rsidR="005B19AA">
        <w:instrText xml:space="preserve"> REF _Ref411330180 \r \h </w:instrText>
      </w:r>
      <w:r w:rsidR="005B19AA">
        <w:fldChar w:fldCharType="separate"/>
      </w:r>
      <w:r w:rsidR="00220CBB">
        <w:t>Appendix A</w:t>
      </w:r>
      <w:r w:rsidR="005B19AA">
        <w:fldChar w:fldCharType="end"/>
      </w:r>
      <w:r w:rsidR="00412E8B">
        <w:t xml:space="preserve"> </w:t>
      </w:r>
      <w:r w:rsidR="0033046D">
        <w:t xml:space="preserve">for an explanation of the </w:t>
      </w:r>
      <w:r w:rsidR="0033046D" w:rsidRPr="0033046D">
        <w:rPr>
          <w:rFonts w:ascii="Courier New" w:hAnsi="Courier New" w:cs="Courier New"/>
        </w:rPr>
        <w:t>MachRegister</w:t>
      </w:r>
      <w:r w:rsidR="0033046D">
        <w:t xml:space="preserve"> class.</w:t>
      </w:r>
    </w:p>
    <w:p w:rsidR="00DE5099" w:rsidRDefault="00DE5099" w:rsidP="009A6F08">
      <w:pPr>
        <w:pStyle w:val="APIBody"/>
      </w:pPr>
      <w:r>
        <w:t>It is an error to call this function on a thread that is not in the stopped state.</w:t>
      </w:r>
    </w:p>
    <w:p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rsidR="00FB1350" w:rsidRDefault="00FB1350" w:rsidP="009A6F08">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220CBB">
        <w:t>3.8</w:t>
      </w:r>
      <w:r w:rsidR="000F4AA4">
        <w:fldChar w:fldCharType="end"/>
      </w:r>
      <w:r>
        <w:t xml:space="preserve"> for a discussion of the RegisterPool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rsidR="00DE5099" w:rsidRDefault="00DE5099" w:rsidP="009A6F08">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proofErr w:type="gramStart"/>
      <w:r w:rsidR="000410FC" w:rsidRPr="000410FC">
        <w:rPr>
          <w:rFonts w:ascii="Courier New" w:hAnsi="Courier New" w:cs="Courier New"/>
        </w:rPr>
        <w:t>val</w:t>
      </w:r>
      <w:proofErr w:type="gramEnd"/>
      <w:r w:rsidR="000410FC">
        <w:t xml:space="preserve"> parameter.</w:t>
      </w:r>
      <w:r w:rsidR="0033046D">
        <w:t xml:space="preserve">  See </w:t>
      </w:r>
      <w:r w:rsidR="005B19AA">
        <w:fldChar w:fldCharType="begin"/>
      </w:r>
      <w:r w:rsidR="005B19AA">
        <w:instrText xml:space="preserve"> REF _Ref411330180 \r \h </w:instrText>
      </w:r>
      <w:r w:rsidR="005B19AA">
        <w:fldChar w:fldCharType="separate"/>
      </w:r>
      <w:r w:rsidR="00220CBB">
        <w:t>Appendix A</w:t>
      </w:r>
      <w:r w:rsidR="005B19AA">
        <w:fldChar w:fldCharType="end"/>
      </w:r>
      <w:r w:rsidR="005B19AA">
        <w:t xml:space="preserve"> </w:t>
      </w:r>
      <w:r w:rsidR="0033046D">
        <w:t xml:space="preserve">for an explanation of the </w:t>
      </w:r>
      <w:r w:rsidR="0033046D" w:rsidRPr="0033046D">
        <w:rPr>
          <w:rFonts w:ascii="Courier New" w:hAnsi="Courier New" w:cs="Courier New"/>
        </w:rPr>
        <w:t>MachRegister</w:t>
      </w:r>
      <w:r w:rsidR="0033046D">
        <w:t xml:space="preserve"> class.</w:t>
      </w:r>
    </w:p>
    <w:p w:rsidR="000410FC" w:rsidRDefault="000410FC" w:rsidP="009A6F08">
      <w:pPr>
        <w:pStyle w:val="APIBody"/>
      </w:pPr>
      <w:r>
        <w:t>It is an error to call this function on a thread that is not in the stopped state.</w:t>
      </w:r>
    </w:p>
    <w:p w:rsidR="000410FC" w:rsidRDefault="000410FC" w:rsidP="009A6F08">
      <w:pPr>
        <w:pStyle w:val="APIBody"/>
      </w:pPr>
      <w:r>
        <w:lastRenderedPageBreak/>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rsidR="00FB1350" w:rsidRDefault="00FB1350" w:rsidP="009A6F08">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220CBB">
        <w:t>3.8</w:t>
      </w:r>
      <w:r w:rsidR="000F4AA4">
        <w:fldChar w:fldCharType="end"/>
      </w:r>
      <w:r>
        <w:t xml:space="preserve"> for a discussion of the </w:t>
      </w:r>
      <w:r w:rsidRPr="007C7FDC">
        <w:rPr>
          <w:rFonts w:ascii="Courier New" w:hAnsi="Courier New" w:cs="Courier New"/>
        </w:rPr>
        <w:t>RegisterPool</w:t>
      </w:r>
      <w:r>
        <w:t xml:space="preserve">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531294" w:rsidRDefault="00531294" w:rsidP="00531294">
      <w:pPr>
        <w:pStyle w:val="Definition"/>
      </w:pPr>
      <w:r>
        <w:t>bool haveUserThreadInfo</w:t>
      </w:r>
      <w:r w:rsidR="00A54A1F" w:rsidRPr="00B302BC">
        <w:rPr>
          <w:rFonts w:asciiTheme="minorHAnsi" w:hAnsiTheme="minorHAnsi"/>
        </w:rPr>
        <w:fldChar w:fldCharType="begin"/>
      </w:r>
      <w:r w:rsidR="00A54A1F" w:rsidRPr="00B302BC">
        <w:rPr>
          <w:rFonts w:asciiTheme="minorHAnsi" w:hAnsiTheme="minorHAnsi"/>
        </w:rPr>
        <w:instrText xml:space="preserve"> XE "haveUserThreadInfo, Thread" </w:instrText>
      </w:r>
      <w:r w:rsidR="00A54A1F" w:rsidRPr="00B302BC">
        <w:rPr>
          <w:rFonts w:asciiTheme="minorHAnsi" w:hAnsiTheme="minorHAnsi"/>
        </w:rPr>
        <w:fldChar w:fldCharType="end"/>
      </w:r>
      <w:r>
        <w:t>() const;</w:t>
      </w:r>
    </w:p>
    <w:p w:rsidR="00531294" w:rsidRPr="00531294" w:rsidRDefault="00531294" w:rsidP="009A6F08">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rsidR="00531294" w:rsidRDefault="00531294" w:rsidP="00531294">
      <w:pPr>
        <w:pStyle w:val="Definition"/>
      </w:pPr>
      <w:r>
        <w:t>Dyninst::THR_ID getTID</w:t>
      </w:r>
      <w:r w:rsidR="00A54A1F" w:rsidRPr="00B302BC">
        <w:rPr>
          <w:rFonts w:asciiTheme="minorHAnsi" w:hAnsiTheme="minorHAnsi"/>
        </w:rPr>
        <w:fldChar w:fldCharType="begin"/>
      </w:r>
      <w:r w:rsidR="00A54A1F" w:rsidRPr="00B302BC">
        <w:rPr>
          <w:rFonts w:asciiTheme="minorHAnsi" w:hAnsiTheme="minorHAnsi"/>
        </w:rPr>
        <w:instrText xml:space="preserve"> XE "getTID, Thread" </w:instrText>
      </w:r>
      <w:r w:rsidR="00A54A1F" w:rsidRPr="00B302BC">
        <w:rPr>
          <w:rFonts w:asciiTheme="minorHAnsi" w:hAnsiTheme="minorHAnsi"/>
        </w:rPr>
        <w:fldChar w:fldCharType="end"/>
      </w:r>
      <w:r>
        <w:t>() const;</w:t>
      </w:r>
    </w:p>
    <w:p w:rsidR="00531294" w:rsidRPr="008B004C" w:rsidRDefault="00531294" w:rsidP="009A6F08">
      <w:pPr>
        <w:pStyle w:val="APIBody"/>
        <w:rPr>
          <w:rFonts w:cstheme="minorHAnsi"/>
        </w:rPr>
      </w:pPr>
      <w:r>
        <w:t xml:space="preserve">This function returns the unique identifier for the user-level thread. This value is only valid if </w:t>
      </w:r>
      <w:r w:rsidR="008B004C">
        <w:rPr>
          <w:rFonts w:ascii="Courier New" w:hAnsi="Courier New" w:cs="Courier New"/>
        </w:rPr>
        <w:t>haveUserThreadInfo</w:t>
      </w:r>
      <w:r w:rsidR="008B004C">
        <w:rPr>
          <w:rFonts w:cstheme="minorHAnsi"/>
        </w:rPr>
        <w:t xml:space="preserve"> returns true.</w:t>
      </w:r>
    </w:p>
    <w:p w:rsidR="00531294" w:rsidRDefault="00531294" w:rsidP="00531294">
      <w:pPr>
        <w:pStyle w:val="Definition"/>
      </w:pPr>
      <w:r>
        <w:t>Dyninst::Address getStartFunction</w:t>
      </w:r>
      <w:r w:rsidR="00A54A1F" w:rsidRPr="00B302BC">
        <w:rPr>
          <w:rFonts w:asciiTheme="minorHAnsi" w:hAnsiTheme="minorHAnsi"/>
        </w:rPr>
        <w:fldChar w:fldCharType="begin"/>
      </w:r>
      <w:r w:rsidR="00A54A1F" w:rsidRPr="00B302BC">
        <w:rPr>
          <w:rFonts w:asciiTheme="minorHAnsi" w:hAnsiTheme="minorHAnsi"/>
        </w:rPr>
        <w:instrText xml:space="preserve"> XE "getStartFunction, Thread" </w:instrText>
      </w:r>
      <w:r w:rsidR="00A54A1F" w:rsidRPr="00B302BC">
        <w:rPr>
          <w:rFonts w:asciiTheme="minorHAnsi" w:hAnsiTheme="minorHAnsi"/>
        </w:rPr>
        <w:fldChar w:fldCharType="end"/>
      </w:r>
      <w:r>
        <w:t>() const;</w:t>
      </w:r>
    </w:p>
    <w:p w:rsidR="008B004C" w:rsidRPr="008B004C" w:rsidRDefault="008B004C" w:rsidP="009A6F08">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getStackBase</w:t>
      </w:r>
      <w:r w:rsidR="00A54A1F" w:rsidRPr="00B302BC">
        <w:rPr>
          <w:rFonts w:asciiTheme="minorHAnsi" w:hAnsiTheme="minorHAnsi"/>
        </w:rPr>
        <w:fldChar w:fldCharType="begin"/>
      </w:r>
      <w:r w:rsidR="00A54A1F" w:rsidRPr="00B302BC">
        <w:rPr>
          <w:rFonts w:asciiTheme="minorHAnsi" w:hAnsiTheme="minorHAnsi"/>
        </w:rPr>
        <w:instrText xml:space="preserve"> XE "getStackBase, Thread" </w:instrText>
      </w:r>
      <w:r w:rsidR="00A54A1F" w:rsidRPr="00B302BC">
        <w:rPr>
          <w:rFonts w:asciiTheme="minorHAnsi" w:hAnsiTheme="minorHAnsi"/>
        </w:rPr>
        <w:fldChar w:fldCharType="end"/>
      </w:r>
      <w:r>
        <w:t>() const;</w:t>
      </w:r>
    </w:p>
    <w:p w:rsidR="008B004C" w:rsidRDefault="008B004C" w:rsidP="009A6F08">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unsigned long getStackSize</w:t>
      </w:r>
      <w:r w:rsidR="00A54A1F" w:rsidRPr="00B302BC">
        <w:rPr>
          <w:rFonts w:asciiTheme="minorHAnsi" w:hAnsiTheme="minorHAnsi"/>
        </w:rPr>
        <w:fldChar w:fldCharType="begin"/>
      </w:r>
      <w:r w:rsidR="00A54A1F" w:rsidRPr="00B302BC">
        <w:rPr>
          <w:rFonts w:asciiTheme="minorHAnsi" w:hAnsiTheme="minorHAnsi"/>
        </w:rPr>
        <w:instrText xml:space="preserve"> XE "getStackSize, Thread" </w:instrText>
      </w:r>
      <w:r w:rsidR="00A54A1F" w:rsidRPr="00B302BC">
        <w:rPr>
          <w:rFonts w:asciiTheme="minorHAnsi" w:hAnsiTheme="minorHAnsi"/>
        </w:rPr>
        <w:fldChar w:fldCharType="end"/>
      </w:r>
      <w:r>
        <w:t>() const;</w:t>
      </w:r>
    </w:p>
    <w:p w:rsidR="008B004C" w:rsidRDefault="008B004C" w:rsidP="009A6F08">
      <w:pPr>
        <w:pStyle w:val="APIBody"/>
      </w:pPr>
      <w:r>
        <w:t>This function returns the size in bytes of the use</w:t>
      </w:r>
      <w:r w:rsidR="004C144D">
        <w:t>r-level thread’s allocated stack</w:t>
      </w:r>
      <w:r>
        <w:t xml:space="preserve">.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getTLS</w:t>
      </w:r>
      <w:r w:rsidR="00A54A1F" w:rsidRPr="00B302BC">
        <w:rPr>
          <w:rFonts w:asciiTheme="minorHAnsi" w:hAnsiTheme="minorHAnsi"/>
        </w:rPr>
        <w:fldChar w:fldCharType="begin"/>
      </w:r>
      <w:r w:rsidR="00A54A1F" w:rsidRPr="00B302BC">
        <w:rPr>
          <w:rFonts w:asciiTheme="minorHAnsi" w:hAnsiTheme="minorHAnsi"/>
        </w:rPr>
        <w:instrText xml:space="preserve"> XE "getTLS, Thread" </w:instrText>
      </w:r>
      <w:r w:rsidR="00A54A1F" w:rsidRPr="00B302BC">
        <w:rPr>
          <w:rFonts w:asciiTheme="minorHAnsi" w:hAnsiTheme="minorHAnsi"/>
        </w:rPr>
        <w:fldChar w:fldCharType="end"/>
      </w:r>
      <w:r>
        <w:t>() const;</w:t>
      </w:r>
    </w:p>
    <w:p w:rsidR="00412E8B" w:rsidRDefault="008B004C" w:rsidP="009A6F08">
      <w:pPr>
        <w:pStyle w:val="APIBody"/>
        <w:rPr>
          <w:rFonts w:cstheme="minorHAnsi"/>
        </w:rPr>
      </w:pPr>
      <w:r>
        <w:t>This function re</w:t>
      </w:r>
      <w:r w:rsidR="004C144D">
        <w:t>turns the address of the user-level thread’s thread local storage area</w:t>
      </w:r>
      <w:r>
        <w:t xml:space="preserve">. This value is only valid if </w:t>
      </w:r>
      <w:r>
        <w:rPr>
          <w:rFonts w:ascii="Courier New" w:hAnsi="Courier New" w:cs="Courier New"/>
        </w:rPr>
        <w:t>haveUserThreadInfo</w:t>
      </w:r>
      <w:r>
        <w:rPr>
          <w:rFonts w:cstheme="minorHAnsi"/>
        </w:rPr>
        <w:t xml:space="preserve"> returns true.</w:t>
      </w:r>
    </w:p>
    <w:p w:rsidR="00412E8B" w:rsidRDefault="00412E8B" w:rsidP="00B302BC">
      <w:pPr>
        <w:pStyle w:val="Definition"/>
      </w:pPr>
      <w:r>
        <w:t>bool readThreadLocalMemory</w:t>
      </w:r>
      <w:r w:rsidR="00A54A1F" w:rsidRPr="00B302BC">
        <w:rPr>
          <w:rFonts w:asciiTheme="minorHAnsi" w:hAnsiTheme="minorHAnsi" w:cs="Times New Roman"/>
        </w:rPr>
        <w:fldChar w:fldCharType="begin"/>
      </w:r>
      <w:r w:rsidR="00A54A1F" w:rsidRPr="00B302BC">
        <w:rPr>
          <w:rFonts w:asciiTheme="minorHAnsi" w:hAnsiTheme="minorHAnsi" w:cs="Times New Roman"/>
        </w:rPr>
        <w:instrText xml:space="preserve"> XE "readThreadLocalMemory, Thread" </w:instrText>
      </w:r>
      <w:r w:rsidR="00A54A1F" w:rsidRPr="00B302BC">
        <w:rPr>
          <w:rFonts w:asciiTheme="minorHAnsi" w:hAnsiTheme="minorHAnsi" w:cs="Times New Roman"/>
        </w:rPr>
        <w:fldChar w:fldCharType="end"/>
      </w:r>
      <w:r>
        <w:t>(</w:t>
      </w:r>
    </w:p>
    <w:p w:rsidR="00412E8B" w:rsidRDefault="00412E8B" w:rsidP="00B302BC">
      <w:pPr>
        <w:pStyle w:val="Definition"/>
        <w:ind w:firstLine="720"/>
      </w:pPr>
      <w:r>
        <w:t>void *buffer,</w:t>
      </w:r>
    </w:p>
    <w:p w:rsidR="00531294" w:rsidRDefault="00412E8B" w:rsidP="00B302BC">
      <w:pPr>
        <w:pStyle w:val="Definition"/>
        <w:ind w:firstLine="720"/>
      </w:pPr>
      <w:r>
        <w:t>Library::const_ptr lib,</w:t>
      </w:r>
    </w:p>
    <w:p w:rsidR="00412E8B" w:rsidRDefault="00412E8B" w:rsidP="00B302BC">
      <w:pPr>
        <w:pStyle w:val="Definition"/>
        <w:ind w:firstLine="720"/>
      </w:pPr>
      <w:r>
        <w:t>Dyninst::Offset tls_symbol_offset,</w:t>
      </w:r>
    </w:p>
    <w:p w:rsidR="00412E8B" w:rsidRDefault="00412E8B" w:rsidP="00B302BC">
      <w:pPr>
        <w:pStyle w:val="Definition"/>
        <w:ind w:firstLine="720"/>
      </w:pPr>
      <w:r>
        <w:t>size_t size)</w:t>
      </w:r>
      <w:r w:rsidR="004E4C71">
        <w:t xml:space="preserve"> const</w:t>
      </w:r>
    </w:p>
    <w:p w:rsidR="00412E8B" w:rsidRDefault="00412E8B" w:rsidP="00412E8B">
      <w:pPr>
        <w:pStyle w:val="APIBody"/>
      </w:pPr>
      <w:r>
        <w:t xml:space="preserve">This function reads from </w:t>
      </w:r>
      <w:r w:rsidR="00A54A1F">
        <w:t xml:space="preserve">a symbol in </w:t>
      </w:r>
      <w:r>
        <w:t xml:space="preserve">thread local </w:t>
      </w:r>
      <w:r w:rsidR="00884A65">
        <w:t xml:space="preserve">storage (TLS) </w:t>
      </w:r>
      <w:r>
        <w:t xml:space="preserve">memory. </w:t>
      </w:r>
      <w:r w:rsidR="00884A65">
        <w:t xml:space="preserve">TLS is memory that is local to a thread and has a lifetime matching the thread. The </w:t>
      </w:r>
      <w:r w:rsidR="00884A65" w:rsidRPr="00B302BC">
        <w:rPr>
          <w:rFonts w:ascii="Courier New" w:hAnsi="Courier New" w:cs="Courier New"/>
        </w:rPr>
        <w:t>tls_symbol_offset</w:t>
      </w:r>
      <w:r w:rsidR="00884A65">
        <w:t xml:space="preserve"> is the TLS symbol’s offset in </w:t>
      </w:r>
      <w:r w:rsidR="00884A65" w:rsidRPr="00B302BC">
        <w:rPr>
          <w:rFonts w:ascii="Courier New" w:hAnsi="Courier New" w:cs="Courier New"/>
        </w:rPr>
        <w:t>lib</w:t>
      </w:r>
      <w:r w:rsidR="00884A65">
        <w:t>, and can be found by reading a TLS symbol’s value</w:t>
      </w:r>
      <w:r w:rsidR="00A54A1F">
        <w:t>.</w:t>
      </w:r>
      <w:r w:rsidR="00884A65">
        <w:t xml:space="preserve"> The </w:t>
      </w:r>
      <w:r w:rsidR="00884A65" w:rsidRPr="00B302BC">
        <w:rPr>
          <w:rFonts w:ascii="Courier New" w:hAnsi="Courier New" w:cs="Courier New"/>
        </w:rPr>
        <w:t>lib</w:t>
      </w:r>
      <w:r w:rsidR="00884A65">
        <w:t xml:space="preserve"> parameter can point to a library or the executable.</w:t>
      </w:r>
      <w:r>
        <w:t xml:space="preserve"> The </w:t>
      </w:r>
      <w:r w:rsidRPr="00835712">
        <w:rPr>
          <w:rFonts w:ascii="Courier New" w:hAnsi="Courier New" w:cs="Courier New"/>
        </w:rPr>
        <w:t>buffer</w:t>
      </w:r>
      <w:r>
        <w:t xml:space="preserve"> parameter specifies an address in the controller process where ProcControlAPI should write the copied bytes.  </w:t>
      </w:r>
    </w:p>
    <w:p w:rsidR="00884A65" w:rsidRDefault="00412E8B" w:rsidP="00B302BC">
      <w:pPr>
        <w:pStyle w:val="APIBody"/>
      </w:pPr>
      <w:r>
        <w:lastRenderedPageBreak/>
        <w:t xml:space="preserve">It is an error to call this function on a </w:t>
      </w:r>
      <w:r w:rsidR="00884A65">
        <w:rPr>
          <w:rFonts w:ascii="Courier New" w:hAnsi="Courier New" w:cs="Courier New"/>
        </w:rPr>
        <w:t>Thread</w:t>
      </w:r>
      <w:r>
        <w:t xml:space="preserve"> that </w:t>
      </w:r>
      <w:r w:rsidR="00884A65">
        <w:t>is not in</w:t>
      </w:r>
      <w:r>
        <w:t xml:space="preserve"> a </w:t>
      </w:r>
      <w:r w:rsidRPr="00835712">
        <w:rPr>
          <w:rFonts w:ascii="Courier New" w:hAnsi="Courier New" w:cs="Courier New"/>
        </w:rPr>
        <w:t>stopped</w:t>
      </w:r>
      <w:r>
        <w:t xml:space="preserve"> state.</w:t>
      </w:r>
      <w:r w:rsidR="00884A65">
        <w:t xml:space="preserve"> It is also an error to call this function on a </w:t>
      </w:r>
      <w:r w:rsidR="00884A65" w:rsidRPr="00B302BC">
        <w:rPr>
          <w:rFonts w:ascii="Courier New" w:hAnsi="Courier New" w:cs="Courier New"/>
        </w:rPr>
        <w:t>Thread</w:t>
      </w:r>
      <w:r w:rsidR="00884A65">
        <w:t xml:space="preserve"> that has not have user-level thread information, which can be tested with </w:t>
      </w:r>
      <w:r w:rsidR="00884A65" w:rsidRPr="00B302BC">
        <w:rPr>
          <w:rFonts w:ascii="Courier New" w:hAnsi="Courier New" w:cs="Courier New"/>
        </w:rPr>
        <w:t>haveUserThreadInfo</w:t>
      </w:r>
      <w:r w:rsidR="00884A65">
        <w:t>.</w:t>
      </w:r>
    </w:p>
    <w:p w:rsidR="00412E8B" w:rsidRDefault="00412E8B" w:rsidP="00B302BC">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A54A1F" w:rsidRDefault="00A54A1F" w:rsidP="00A54A1F">
      <w:pPr>
        <w:pStyle w:val="Definition"/>
      </w:pPr>
      <w:r>
        <w:t>bool writeThreadLocalMemory</w:t>
      </w:r>
      <w:r w:rsidRPr="000D56DC">
        <w:rPr>
          <w:rFonts w:asciiTheme="minorHAnsi" w:hAnsiTheme="minorHAnsi" w:cs="Times New Roman"/>
        </w:rPr>
        <w:fldChar w:fldCharType="begin"/>
      </w:r>
      <w:r w:rsidRPr="000D56DC">
        <w:rPr>
          <w:rFonts w:asciiTheme="minorHAnsi" w:hAnsiTheme="minorHAnsi" w:cs="Times New Roman"/>
        </w:rPr>
        <w:instrText xml:space="preserve"> XE "</w:instrText>
      </w:r>
      <w:r>
        <w:rPr>
          <w:rFonts w:asciiTheme="minorHAnsi" w:hAnsiTheme="minorHAnsi" w:cs="Times New Roman"/>
        </w:rPr>
        <w:instrText>write</w:instrText>
      </w:r>
      <w:r w:rsidRPr="000D56DC">
        <w:rPr>
          <w:rFonts w:asciiTheme="minorHAnsi" w:hAnsiTheme="minorHAnsi" w:cs="Times New Roman"/>
        </w:rPr>
        <w:instrText xml:space="preserve">ThreadLocalMemory, Thread" </w:instrText>
      </w:r>
      <w:r w:rsidRPr="000D56DC">
        <w:rPr>
          <w:rFonts w:asciiTheme="minorHAnsi" w:hAnsiTheme="minorHAnsi" w:cs="Times New Roman"/>
        </w:rPr>
        <w:fldChar w:fldCharType="end"/>
      </w:r>
      <w:r>
        <w:t>(</w:t>
      </w:r>
    </w:p>
    <w:p w:rsidR="00A54A1F" w:rsidRDefault="00A54A1F" w:rsidP="00A54A1F">
      <w:pPr>
        <w:pStyle w:val="Definition"/>
        <w:ind w:firstLine="720"/>
      </w:pPr>
      <w:r>
        <w:t>Library::const_ptr lib,</w:t>
      </w:r>
    </w:p>
    <w:p w:rsidR="00A54A1F" w:rsidRDefault="00A54A1F" w:rsidP="00A54A1F">
      <w:pPr>
        <w:pStyle w:val="Definition"/>
        <w:ind w:firstLine="720"/>
      </w:pPr>
      <w:r>
        <w:t>Dyninst::Offset tls_symbol_offset,</w:t>
      </w:r>
    </w:p>
    <w:p w:rsidR="00A54A1F" w:rsidRDefault="00A54A1F" w:rsidP="00A54A1F">
      <w:pPr>
        <w:pStyle w:val="Definition"/>
        <w:ind w:firstLine="720"/>
      </w:pPr>
      <w:r>
        <w:t>const void *buffer,</w:t>
      </w:r>
    </w:p>
    <w:p w:rsidR="00A54A1F" w:rsidRDefault="00A54A1F" w:rsidP="00A54A1F">
      <w:pPr>
        <w:pStyle w:val="Definition"/>
        <w:ind w:firstLine="720"/>
      </w:pPr>
      <w:r>
        <w:t>size_t size)</w:t>
      </w:r>
      <w:r w:rsidR="004E4C71">
        <w:t xml:space="preserve"> const</w:t>
      </w:r>
    </w:p>
    <w:p w:rsidR="00A54A1F" w:rsidRDefault="00A54A1F" w:rsidP="00A54A1F">
      <w:pPr>
        <w:pStyle w:val="APIBody"/>
      </w:pPr>
      <w:r>
        <w:t xml:space="preserve">This function writes to a symbol in thread local storage (TLS) memory. TLS is memory that is local to a thread and has a lifetime matching the thread. The </w:t>
      </w:r>
      <w:r w:rsidRPr="000D56DC">
        <w:rPr>
          <w:rFonts w:ascii="Courier New" w:hAnsi="Courier New" w:cs="Courier New"/>
        </w:rPr>
        <w:t>tls_symbol_offset</w:t>
      </w:r>
      <w:r>
        <w:t xml:space="preserve"> is the TLS symbol’s offset in </w:t>
      </w:r>
      <w:r w:rsidRPr="000D56DC">
        <w:rPr>
          <w:rFonts w:ascii="Courier New" w:hAnsi="Courier New" w:cs="Courier New"/>
        </w:rPr>
        <w:t>lib</w:t>
      </w:r>
      <w:r>
        <w:t xml:space="preserve">, and can be found by reading a TLS symbol’s value. The </w:t>
      </w:r>
      <w:r w:rsidRPr="000D56DC">
        <w:rPr>
          <w:rFonts w:ascii="Courier New" w:hAnsi="Courier New" w:cs="Courier New"/>
        </w:rPr>
        <w:t>lib</w:t>
      </w:r>
      <w:r>
        <w:t xml:space="preserve"> parameter can point to a library or the executable. The </w:t>
      </w:r>
      <w:r w:rsidRPr="00835712">
        <w:rPr>
          <w:rFonts w:ascii="Courier New" w:hAnsi="Courier New" w:cs="Courier New"/>
        </w:rPr>
        <w:t>buffer</w:t>
      </w:r>
      <w:r>
        <w:t xml:space="preserve"> parameter specifies an address in the controller process where ProcControlAPI should read the bytes to be copied.</w:t>
      </w:r>
    </w:p>
    <w:p w:rsidR="00A54A1F" w:rsidRDefault="00A54A1F" w:rsidP="00A54A1F">
      <w:pPr>
        <w:pStyle w:val="APIBody"/>
      </w:pPr>
      <w:r>
        <w:t xml:space="preserve">It is an error to call this function on a </w:t>
      </w:r>
      <w:r>
        <w:rPr>
          <w:rFonts w:ascii="Courier New" w:hAnsi="Courier New" w:cs="Courier New"/>
        </w:rPr>
        <w:t>Thread</w:t>
      </w:r>
      <w:r>
        <w:t xml:space="preserve"> that is not in a </w:t>
      </w:r>
      <w:r w:rsidRPr="00835712">
        <w:rPr>
          <w:rFonts w:ascii="Courier New" w:hAnsi="Courier New" w:cs="Courier New"/>
        </w:rPr>
        <w:t>stopped</w:t>
      </w:r>
      <w:r>
        <w:t xml:space="preserve"> state. It is also an error to call this function on a </w:t>
      </w:r>
      <w:r w:rsidRPr="000D56DC">
        <w:rPr>
          <w:rFonts w:ascii="Courier New" w:hAnsi="Courier New" w:cs="Courier New"/>
        </w:rPr>
        <w:t>Thread</w:t>
      </w:r>
      <w:r>
        <w:t xml:space="preserve"> that has not have user-level thread information, which can be tested with </w:t>
      </w:r>
      <w:r w:rsidRPr="000D56DC">
        <w:rPr>
          <w:rFonts w:ascii="Courier New" w:hAnsi="Courier New" w:cs="Courier New"/>
        </w:rPr>
        <w:t>haveUserThreadInfo</w:t>
      </w:r>
      <w:r>
        <w:t>.</w:t>
      </w:r>
    </w:p>
    <w:p w:rsidR="00A54A1F" w:rsidRDefault="00A54A1F" w:rsidP="00A54A1F">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A54A1F" w:rsidRDefault="00A54A1F" w:rsidP="00A54A1F">
      <w:pPr>
        <w:pStyle w:val="Definition"/>
      </w:pPr>
      <w:r>
        <w:t>bool getThreadLocalAddress</w:t>
      </w:r>
      <w:r w:rsidRPr="000D56DC">
        <w:rPr>
          <w:rFonts w:asciiTheme="minorHAnsi" w:hAnsiTheme="minorHAnsi" w:cs="Times New Roman"/>
        </w:rPr>
        <w:fldChar w:fldCharType="begin"/>
      </w:r>
      <w:r w:rsidRPr="000D56DC">
        <w:rPr>
          <w:rFonts w:asciiTheme="minorHAnsi" w:hAnsiTheme="minorHAnsi" w:cs="Times New Roman"/>
        </w:rPr>
        <w:instrText xml:space="preserve"> XE "</w:instrText>
      </w:r>
      <w:r>
        <w:rPr>
          <w:rFonts w:asciiTheme="minorHAnsi" w:hAnsiTheme="minorHAnsi" w:cs="Times New Roman"/>
        </w:rPr>
        <w:instrText>get</w:instrText>
      </w:r>
      <w:r w:rsidRPr="000D56DC">
        <w:rPr>
          <w:rFonts w:asciiTheme="minorHAnsi" w:hAnsiTheme="minorHAnsi" w:cs="Times New Roman"/>
        </w:rPr>
        <w:instrText>ThreadLocal</w:instrText>
      </w:r>
      <w:r>
        <w:rPr>
          <w:rFonts w:asciiTheme="minorHAnsi" w:hAnsiTheme="minorHAnsi" w:cs="Times New Roman"/>
        </w:rPr>
        <w:instrText>Address</w:instrText>
      </w:r>
      <w:r w:rsidRPr="000D56DC">
        <w:rPr>
          <w:rFonts w:asciiTheme="minorHAnsi" w:hAnsiTheme="minorHAnsi" w:cs="Times New Roman"/>
        </w:rPr>
        <w:instrText xml:space="preserve">, Thread" </w:instrText>
      </w:r>
      <w:r w:rsidRPr="000D56DC">
        <w:rPr>
          <w:rFonts w:asciiTheme="minorHAnsi" w:hAnsiTheme="minorHAnsi" w:cs="Times New Roman"/>
        </w:rPr>
        <w:fldChar w:fldCharType="end"/>
      </w:r>
      <w:r>
        <w:t>(</w:t>
      </w:r>
    </w:p>
    <w:p w:rsidR="00A54A1F" w:rsidRDefault="00A54A1F" w:rsidP="00A54A1F">
      <w:pPr>
        <w:pStyle w:val="Definition"/>
        <w:ind w:firstLine="720"/>
      </w:pPr>
      <w:r>
        <w:t>Library::const_ptr lib,</w:t>
      </w:r>
    </w:p>
    <w:p w:rsidR="00A54A1F" w:rsidRDefault="00A54A1F" w:rsidP="00A54A1F">
      <w:pPr>
        <w:pStyle w:val="Definition"/>
        <w:ind w:firstLine="720"/>
      </w:pPr>
      <w:r>
        <w:t>Dyninst::Offset tls_symbol_offset,</w:t>
      </w:r>
    </w:p>
    <w:p w:rsidR="00A54A1F" w:rsidRDefault="00A54A1F" w:rsidP="00A54A1F">
      <w:pPr>
        <w:pStyle w:val="Definition"/>
        <w:ind w:firstLine="720"/>
      </w:pPr>
      <w:r>
        <w:t>Dyninst::Address &amp;result_addr)</w:t>
      </w:r>
      <w:r w:rsidR="004E4C71">
        <w:t xml:space="preserve"> const</w:t>
      </w:r>
    </w:p>
    <w:p w:rsidR="00A54A1F" w:rsidRDefault="00A54A1F" w:rsidP="00A54A1F">
      <w:pPr>
        <w:pStyle w:val="APIBody"/>
      </w:pPr>
      <w:r>
        <w:t xml:space="preserve">This function looks up the address of a symbol in thread local storage (TLS) memory. The </w:t>
      </w:r>
      <w:r w:rsidRPr="000D56DC">
        <w:rPr>
          <w:rFonts w:ascii="Courier New" w:hAnsi="Courier New" w:cs="Courier New"/>
        </w:rPr>
        <w:t>tls_symbol_offset</w:t>
      </w:r>
      <w:r>
        <w:t xml:space="preserve"> is the TLS symbol’s offset in </w:t>
      </w:r>
      <w:r w:rsidRPr="000D56DC">
        <w:rPr>
          <w:rFonts w:ascii="Courier New" w:hAnsi="Courier New" w:cs="Courier New"/>
        </w:rPr>
        <w:t>lib</w:t>
      </w:r>
      <w:r>
        <w:t xml:space="preserve">, and can be found by reading a TLS symbol’s value. The </w:t>
      </w:r>
      <w:r w:rsidRPr="000D56DC">
        <w:rPr>
          <w:rFonts w:ascii="Courier New" w:hAnsi="Courier New" w:cs="Courier New"/>
        </w:rPr>
        <w:t>lib</w:t>
      </w:r>
      <w:r>
        <w:t xml:space="preserve"> parameter can point to a library or the executable. The </w:t>
      </w:r>
      <w:r w:rsidRPr="00B302BC">
        <w:rPr>
          <w:rFonts w:ascii="Courier New" w:hAnsi="Courier New" w:cs="Courier New"/>
        </w:rPr>
        <w:t>result_addr</w:t>
      </w:r>
      <w:r>
        <w:t xml:space="preserve"> parameter will be set to the target address for the TLS symbol in this Thread.</w:t>
      </w:r>
    </w:p>
    <w:p w:rsidR="00A54A1F" w:rsidRDefault="00A54A1F" w:rsidP="00A54A1F">
      <w:pPr>
        <w:pStyle w:val="APIBody"/>
      </w:pPr>
      <w:r>
        <w:t xml:space="preserve">It is an error to call this function on a </w:t>
      </w:r>
      <w:r>
        <w:rPr>
          <w:rFonts w:ascii="Courier New" w:hAnsi="Courier New" w:cs="Courier New"/>
        </w:rPr>
        <w:t>Thread</w:t>
      </w:r>
      <w:r>
        <w:t xml:space="preserve"> that is not in a </w:t>
      </w:r>
      <w:r w:rsidRPr="00835712">
        <w:rPr>
          <w:rFonts w:ascii="Courier New" w:hAnsi="Courier New" w:cs="Courier New"/>
        </w:rPr>
        <w:t>stopped</w:t>
      </w:r>
      <w:r>
        <w:t xml:space="preserve"> state. It is also an error to call this function on a </w:t>
      </w:r>
      <w:r w:rsidRPr="000D56DC">
        <w:rPr>
          <w:rFonts w:ascii="Courier New" w:hAnsi="Courier New" w:cs="Courier New"/>
        </w:rPr>
        <w:t>Thread</w:t>
      </w:r>
      <w:r>
        <w:t xml:space="preserve"> that has not have user-level thread information, which can be tested with </w:t>
      </w:r>
      <w:r w:rsidRPr="000D56DC">
        <w:rPr>
          <w:rFonts w:ascii="Courier New" w:hAnsi="Courier New" w:cs="Courier New"/>
        </w:rPr>
        <w:t>haveUserThreadInfo</w:t>
      </w:r>
      <w:r>
        <w:t>.</w:t>
      </w:r>
    </w:p>
    <w:p w:rsidR="00A54A1F" w:rsidRDefault="00A54A1F" w:rsidP="00B302BC">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0410FC" w:rsidRDefault="000410FC" w:rsidP="000410FC">
      <w:pPr>
        <w:pStyle w:val="Definition"/>
      </w:pPr>
      <w:r>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rsidR="00934722" w:rsidRDefault="00934722" w:rsidP="009A6F08">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w:t>
      </w:r>
      <w:r w:rsidR="00B302BC">
        <w:t xml:space="preserve">be run when ready.  See Section </w:t>
      </w:r>
      <w:r w:rsidR="00B302BC">
        <w:fldChar w:fldCharType="begin"/>
      </w:r>
      <w:r w:rsidR="00B302BC">
        <w:instrText xml:space="preserve"> REF _Ref274049439 \r \h </w:instrText>
      </w:r>
      <w:r w:rsidR="00B302BC">
        <w:fldChar w:fldCharType="separate"/>
      </w:r>
      <w:r w:rsidR="00220CBB">
        <w:t>2.3</w:t>
      </w:r>
      <w:r w:rsidR="00B302BC">
        <w:fldChar w:fldCharType="end"/>
      </w:r>
      <w:r>
        <w:t xml:space="preserve"> for more information on posting </w:t>
      </w:r>
      <w:r w:rsidRPr="00934722">
        <w:rPr>
          <w:rFonts w:ascii="Courier New" w:hAnsi="Courier New" w:cs="Courier New"/>
        </w:rPr>
        <w:t>IRPCs</w:t>
      </w:r>
      <w:r>
        <w:t>.</w:t>
      </w:r>
    </w:p>
    <w:p w:rsidR="00934722" w:rsidRDefault="00934722"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934722" w:rsidRDefault="00934722" w:rsidP="009A6F08">
      <w:pPr>
        <w:pStyle w:val="APIBody"/>
      </w:pPr>
      <w:r>
        <w:lastRenderedPageBreak/>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rsidR="007F40A5" w:rsidRDefault="007F40A5" w:rsidP="009A6F08">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rsidR="00934722" w:rsidRDefault="007F40A5"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7F40A5" w:rsidRDefault="007F40A5" w:rsidP="009A6F08">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w:t>
      </w:r>
      <w:proofErr w:type="gramStart"/>
      <w:r w:rsidRPr="007F40A5">
        <w:rPr>
          <w:rFonts w:ascii="Courier New" w:hAnsi="Courier New" w:cs="Courier New"/>
        </w:rPr>
        <w:t>ptr(</w:t>
      </w:r>
      <w:proofErr w:type="gramEnd"/>
      <w:r w:rsidRPr="007F40A5">
        <w:rPr>
          <w:rFonts w:ascii="Courier New" w:hAnsi="Courier New" w:cs="Courier New"/>
        </w:rPr>
        <w:t>)</w:t>
      </w:r>
      <w:r>
        <w:t>.</w:t>
      </w:r>
    </w:p>
    <w:p w:rsidR="002731E8" w:rsidRDefault="002731E8" w:rsidP="002731E8">
      <w:pPr>
        <w:pStyle w:val="Definition"/>
      </w:pPr>
      <w:r>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rsidR="002731E8" w:rsidRDefault="002731E8" w:rsidP="009A6F0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rsidR="002731E8" w:rsidRDefault="002731E8" w:rsidP="009A6F08">
      <w:pPr>
        <w:pStyle w:val="APIBody"/>
      </w:pPr>
      <w:r>
        <w:t xml:space="preserve">A </w:t>
      </w:r>
      <w:r w:rsidRPr="002731E8">
        <w:rPr>
          <w:rFonts w:ascii="Courier New" w:hAnsi="Courier New" w:cs="Courier New"/>
        </w:rPr>
        <w:t>Thread</w:t>
      </w:r>
      <w:r>
        <w:t xml:space="preserve"> in single-step mode will </w:t>
      </w:r>
      <w:proofErr w:type="gramStart"/>
      <w:r>
        <w:t>pause</w:t>
      </w:r>
      <w:proofErr w:type="gramEnd"/>
      <w:r>
        <w:t xml:space="preserv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rsidR="002731E8" w:rsidRDefault="002731E8" w:rsidP="009A6F0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rsidR="00C34E52" w:rsidRDefault="00C34E52" w:rsidP="00C34E52">
      <w:pPr>
        <w:pStyle w:val="Definition"/>
      </w:pPr>
      <w:r>
        <w:t>void *getData</w:t>
      </w:r>
      <w:r w:rsidRPr="00C34E52">
        <w:rPr>
          <w:rFonts w:asciiTheme="minorHAnsi" w:hAnsiTheme="minorHAnsi" w:cstheme="minorHAnsi"/>
        </w:rPr>
        <w:fldChar w:fldCharType="begin"/>
      </w:r>
      <w:r w:rsidRPr="00C34E52">
        <w:rPr>
          <w:rFonts w:asciiTheme="minorHAnsi" w:hAnsiTheme="minorHAnsi" w:cstheme="minorHAnsi"/>
        </w:rPr>
        <w:instrText xml:space="preserve"> XE "getData, Thread" </w:instrText>
      </w:r>
      <w:r w:rsidRPr="00C34E52">
        <w:rPr>
          <w:rFonts w:asciiTheme="minorHAnsi" w:hAnsiTheme="minorHAnsi" w:cstheme="minorHAnsi"/>
        </w:rPr>
        <w:fldChar w:fldCharType="end"/>
      </w:r>
      <w:r>
        <w:t>() const</w:t>
      </w:r>
    </w:p>
    <w:p w:rsidR="00C34E52" w:rsidRDefault="00C34E52" w:rsidP="00C34E52">
      <w:pPr>
        <w:pStyle w:val="Definition"/>
      </w:pPr>
      <w:r>
        <w:t>void setData</w:t>
      </w:r>
      <w:r w:rsidRPr="00C34E52">
        <w:rPr>
          <w:rFonts w:asciiTheme="minorHAnsi" w:hAnsiTheme="minorHAnsi" w:cstheme="minorHAnsi"/>
        </w:rPr>
        <w:fldChar w:fldCharType="begin"/>
      </w:r>
      <w:r w:rsidRPr="00C34E52">
        <w:rPr>
          <w:rFonts w:asciiTheme="minorHAnsi" w:hAnsiTheme="minorHAnsi" w:cstheme="minorHAnsi"/>
        </w:rPr>
        <w:instrText xml:space="preserve"> XE "setData, Thread" </w:instrText>
      </w:r>
      <w:r w:rsidRPr="00C34E52">
        <w:rPr>
          <w:rFonts w:asciiTheme="minorHAnsi" w:hAnsiTheme="minorHAnsi" w:cstheme="minorHAnsi"/>
        </w:rPr>
        <w:fldChar w:fldCharType="end"/>
      </w:r>
      <w:r>
        <w:t>(void *p) const</w:t>
      </w:r>
    </w:p>
    <w:p w:rsidR="000410FC" w:rsidRDefault="00C34E52" w:rsidP="009A6F08">
      <w:pPr>
        <w:pStyle w:val="APIBody"/>
      </w:pPr>
      <w:r>
        <w:t xml:space="preserve">These functions respectively get and set an opaque data object that can be associated with this </w:t>
      </w:r>
      <w:r w:rsidR="00851D54" w:rsidRPr="00913764">
        <w:rPr>
          <w:rFonts w:ascii="Courier New" w:hAnsi="Courier New" w:cs="Courier New"/>
        </w:rPr>
        <w:t>Thread</w:t>
      </w:r>
      <w:r>
        <w:t xml:space="preserve">.  The data is not interpreted by ProcControlAPI, but remains associated with the </w:t>
      </w:r>
      <w:r w:rsidR="00851D54" w:rsidRPr="00913764">
        <w:rPr>
          <w:rFonts w:ascii="Courier New" w:hAnsi="Courier New" w:cs="Courier New"/>
        </w:rPr>
        <w:t>Thread</w:t>
      </w:r>
      <w:r>
        <w:t>.</w:t>
      </w:r>
    </w:p>
    <w:p w:rsidR="000410FC" w:rsidRDefault="000410FC" w:rsidP="009A6F08">
      <w:pPr>
        <w:pStyle w:val="Heading2"/>
      </w:pPr>
      <w:bookmarkStart w:id="55" w:name="_Toc273362646"/>
      <w:bookmarkStart w:id="56" w:name="_Toc274055823"/>
      <w:bookmarkStart w:id="57" w:name="_Toc426969471"/>
      <w:r>
        <w:t>Library</w:t>
      </w:r>
      <w:bookmarkEnd w:id="55"/>
      <w:bookmarkEnd w:id="56"/>
      <w:bookmarkEnd w:id="57"/>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rsidR="00304F3A" w:rsidRDefault="00A55342" w:rsidP="009A6F08">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proofErr w:type="gramStart"/>
      <w:r w:rsidR="00304F3A" w:rsidRPr="00E54BA8">
        <w:rPr>
          <w:rFonts w:ascii="Courier New" w:hAnsi="Courier New" w:cs="Courier New"/>
        </w:rPr>
        <w:t>Process</w:t>
      </w:r>
      <w:r w:rsidR="00304F3A">
        <w:t>’</w:t>
      </w:r>
      <w:proofErr w:type="gramEnd"/>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rsidR="00A55342" w:rsidRDefault="00A55342" w:rsidP="009A6F08">
      <w:r>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rsidR="00840906" w:rsidRDefault="00840906" w:rsidP="009A6F08">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220CBB">
        <w:t>3.7</w:t>
      </w:r>
      <w:r w:rsidR="000F4AA4">
        <w:fldChar w:fldCharType="end"/>
      </w:r>
      <w:r w:rsidR="005E0CE2">
        <w:t xml:space="preserve">).  </w:t>
      </w:r>
    </w:p>
    <w:p w:rsidR="00304F3A" w:rsidRDefault="002D5A1D" w:rsidP="009A6F08">
      <w:pPr>
        <w:pStyle w:val="ClassHeading"/>
      </w:pPr>
      <w:r>
        <w:lastRenderedPageBreak/>
        <w:t xml:space="preserve">Library </w:t>
      </w:r>
      <w:r w:rsidR="00304F3A">
        <w:t>Types</w:t>
      </w:r>
    </w:p>
    <w:p w:rsidR="002D5A1D" w:rsidRDefault="002D5A1D" w:rsidP="002D5A1D">
      <w:pPr>
        <w:pStyle w:val="Definition"/>
      </w:pPr>
      <w:r>
        <w:t>Library::ptr</w:t>
      </w:r>
      <w:r>
        <w:br/>
        <w:t xml:space="preserve">Library::const_ptr </w:t>
      </w:r>
    </w:p>
    <w:p w:rsidR="002D5A1D" w:rsidRDefault="002D5A1D" w:rsidP="009A6F08">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rsidR="00840906" w:rsidRDefault="00840906" w:rsidP="009A6F08">
      <w:pPr>
        <w:pStyle w:val="APIBody"/>
      </w:pPr>
      <w:r>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rsidR="002D5A1D" w:rsidRDefault="002D5A1D" w:rsidP="009A6F08">
      <w:pPr>
        <w:pStyle w:val="ClassHeading"/>
      </w:pPr>
      <w:r>
        <w:t>Library Member Functions</w:t>
      </w:r>
    </w:p>
    <w:p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proofErr w:type="gramStart"/>
      <w:r>
        <w:t xml:space="preserve">Returns the file name for this </w:t>
      </w:r>
      <w:r w:rsidRPr="002D5A1D">
        <w:rPr>
          <w:rFonts w:ascii="Courier New" w:hAnsi="Courier New" w:cs="Courier New"/>
        </w:rPr>
        <w:t>Library</w:t>
      </w:r>
      <w:r>
        <w:t>.</w:t>
      </w:r>
      <w:proofErr w:type="gramEnd"/>
      <w:r>
        <w:t xml:space="preserve">  </w:t>
      </w:r>
    </w:p>
    <w:p w:rsidR="0050183D" w:rsidRDefault="0050183D" w:rsidP="0050183D">
      <w:pPr>
        <w:pStyle w:val="Definition"/>
      </w:pPr>
      <w:r>
        <w:t>std::string getAbsoluteName() const</w:t>
      </w:r>
    </w:p>
    <w:p w:rsidR="0050183D" w:rsidRDefault="0050183D" w:rsidP="0050183D">
      <w:pPr>
        <w:pStyle w:val="APIBody"/>
      </w:pPr>
      <w:proofErr w:type="gramStart"/>
      <w:r>
        <w:t xml:space="preserve">Returns a file name for this </w:t>
      </w:r>
      <w:r w:rsidRPr="0050183D">
        <w:rPr>
          <w:rFonts w:ascii="Courier New" w:hAnsi="Courier New" w:cs="Courier New"/>
        </w:rPr>
        <w:t>Library</w:t>
      </w:r>
      <w:r>
        <w:t xml:space="preserve"> that does not contain symlinks or a relative path.</w:t>
      </w:r>
      <w:proofErr w:type="gramEnd"/>
    </w:p>
    <w:p w:rsidR="002D5A1D" w:rsidRDefault="002D5A1D" w:rsidP="002D5A1D">
      <w:pPr>
        <w:pStyle w:val="Definition"/>
      </w:pPr>
      <w:r>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proofErr w:type="gramStart"/>
      <w:r>
        <w:t xml:space="preserve">Returns the load address for this </w:t>
      </w:r>
      <w:r w:rsidRPr="002D5A1D">
        <w:rPr>
          <w:rFonts w:ascii="Courier New" w:hAnsi="Courier New" w:cs="Courier New"/>
        </w:rPr>
        <w:t>Library</w:t>
      </w:r>
      <w:r>
        <w:t>.</w:t>
      </w:r>
      <w:proofErr w:type="gramEnd"/>
    </w:p>
    <w:p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t>
      </w:r>
      <w:r w:rsidR="00233FEF">
        <w:t>returns</w:t>
      </w:r>
      <w:r>
        <w:t xml:space="preserve"> the load address of the code region and </w:t>
      </w:r>
      <w:r w:rsidRPr="002D5A1D">
        <w:rPr>
          <w:rFonts w:ascii="Courier New" w:hAnsi="Courier New" w:cs="Courier New"/>
        </w:rPr>
        <w:t>Library::getDataLoadAddress</w:t>
      </w:r>
      <w:r>
        <w:t xml:space="preserve"> </w:t>
      </w:r>
      <w:r w:rsidR="00233FEF">
        <w:t>returns</w:t>
      </w:r>
      <w:r>
        <w:t xml:space="preserve"> the load address of the data region.  On non-AIX systems this function returns 0.</w:t>
      </w:r>
    </w:p>
    <w:p w:rsidR="001750EC" w:rsidRPr="001750EC" w:rsidRDefault="001750EC" w:rsidP="001750EC">
      <w:pPr>
        <w:pStyle w:val="Definition"/>
        <w:rPr>
          <w:rFonts w:ascii="Calibri" w:hAnsi="Calibri" w:cs="Calibri"/>
        </w:rPr>
      </w:pPr>
      <w:r>
        <w:t>Dyninst::Address getDynamicAddress</w:t>
      </w:r>
      <w:r w:rsidRPr="001750EC">
        <w:rPr>
          <w:rFonts w:ascii="Calibri" w:hAnsi="Calibri" w:cs="Calibri"/>
        </w:rPr>
        <w:fldChar w:fldCharType="begin"/>
      </w:r>
      <w:r w:rsidRPr="001750EC">
        <w:rPr>
          <w:rFonts w:ascii="Calibri" w:hAnsi="Calibri" w:cs="Calibri"/>
        </w:rPr>
        <w:instrText xml:space="preserve"> XE "getDynamicAddress, Library" </w:instrText>
      </w:r>
      <w:r w:rsidRPr="001750EC">
        <w:rPr>
          <w:rFonts w:ascii="Calibri" w:hAnsi="Calibri" w:cs="Calibri"/>
        </w:rPr>
        <w:fldChar w:fldCharType="end"/>
      </w:r>
      <w:r w:rsidRPr="001750EC">
        <w:rPr>
          <w:rFonts w:ascii="Calibri" w:hAnsi="Calibri" w:cs="Calibri"/>
        </w:rPr>
        <w:t>() const</w:t>
      </w:r>
    </w:p>
    <w:p w:rsidR="001750EC" w:rsidRDefault="001750EC" w:rsidP="001750EC">
      <w:pPr>
        <w:pStyle w:val="APIBody"/>
      </w:pPr>
      <w:r>
        <w:t>On ELF based systems (FreeBSD, Linux, BlueGene) this function will return the address of the Library’s dynamic section.  On other systems this function returns 0.</w:t>
      </w:r>
    </w:p>
    <w:p w:rsidR="001750EC" w:rsidRDefault="001750EC" w:rsidP="001750EC">
      <w:pPr>
        <w:pStyle w:val="Definition"/>
      </w:pPr>
      <w:r>
        <w:t>bool isSharedLib</w:t>
      </w:r>
      <w:r w:rsidRPr="001750EC">
        <w:rPr>
          <w:rFonts w:ascii="Calibri" w:hAnsi="Calibri" w:cs="Calibri"/>
        </w:rPr>
        <w:fldChar w:fldCharType="begin"/>
      </w:r>
      <w:r w:rsidRPr="001750EC">
        <w:rPr>
          <w:rFonts w:ascii="Calibri" w:hAnsi="Calibri" w:cs="Calibri"/>
        </w:rPr>
        <w:instrText xml:space="preserve"> XE "isSharedLib, Library" </w:instrText>
      </w:r>
      <w:r w:rsidRPr="001750EC">
        <w:rPr>
          <w:rFonts w:ascii="Calibri" w:hAnsi="Calibri" w:cs="Calibri"/>
        </w:rPr>
        <w:fldChar w:fldCharType="end"/>
      </w:r>
      <w:r>
        <w:t>() const</w:t>
      </w:r>
    </w:p>
    <w:p w:rsidR="001750EC" w:rsidRDefault="001750EC" w:rsidP="001750EC">
      <w:pPr>
        <w:pStyle w:val="APIBody"/>
      </w:pPr>
      <w:r>
        <w:t xml:space="preserve">This function returns </w:t>
      </w:r>
      <w:r w:rsidRPr="001750EC">
        <w:rPr>
          <w:rFonts w:ascii="Courier New" w:hAnsi="Courier New" w:cs="Courier New"/>
        </w:rPr>
        <w:t>true</w:t>
      </w:r>
      <w:r>
        <w:t xml:space="preserve"> of this </w:t>
      </w:r>
      <w:r w:rsidRPr="001750EC">
        <w:rPr>
          <w:rFonts w:ascii="Courier New" w:hAnsi="Courier New" w:cs="Courier New"/>
        </w:rPr>
        <w:t>Library</w:t>
      </w:r>
      <w:r>
        <w:t xml:space="preserve"> object is refers to a shared library and </w:t>
      </w:r>
      <w:r w:rsidRPr="001750EC">
        <w:rPr>
          <w:rFonts w:ascii="Courier New" w:hAnsi="Courier New" w:cs="Courier New"/>
        </w:rPr>
        <w:t>false</w:t>
      </w:r>
      <w:r>
        <w:t xml:space="preserve"> if it refers to an executable. </w:t>
      </w:r>
    </w:p>
    <w:p w:rsidR="001750EC" w:rsidRDefault="001750EC" w:rsidP="001750EC">
      <w:pPr>
        <w:pStyle w:val="Definition"/>
      </w:pPr>
      <w:r>
        <w:t>void *getData</w:t>
      </w:r>
      <w:r w:rsidRPr="001750EC">
        <w:rPr>
          <w:rFonts w:ascii="Calibri" w:hAnsi="Calibri" w:cs="Calibri"/>
        </w:rPr>
        <w:fldChar w:fldCharType="begin"/>
      </w:r>
      <w:r w:rsidRPr="001750EC">
        <w:rPr>
          <w:rFonts w:ascii="Calibri" w:hAnsi="Calibri" w:cs="Calibri"/>
        </w:rPr>
        <w:instrText xml:space="preserve"> XE "getData, Library" </w:instrText>
      </w:r>
      <w:r w:rsidRPr="001750EC">
        <w:rPr>
          <w:rFonts w:ascii="Calibri" w:hAnsi="Calibri" w:cs="Calibri"/>
        </w:rPr>
        <w:fldChar w:fldCharType="end"/>
      </w:r>
      <w:r>
        <w:t>() const</w:t>
      </w:r>
    </w:p>
    <w:p w:rsidR="001750EC" w:rsidRDefault="001750EC" w:rsidP="001750EC">
      <w:pPr>
        <w:pStyle w:val="APIBody"/>
      </w:pPr>
      <w:r>
        <w:t xml:space="preserve">This function returns an opaque data object that user code can associate with this library.  Use </w:t>
      </w:r>
      <w:r w:rsidRPr="001750EC">
        <w:rPr>
          <w:rFonts w:ascii="Courier New" w:hAnsi="Courier New" w:cs="Courier New"/>
        </w:rPr>
        <w:t>setData</w:t>
      </w:r>
      <w:r>
        <w:t xml:space="preserve"> to set this opaque value.</w:t>
      </w:r>
    </w:p>
    <w:p w:rsidR="001750EC" w:rsidRDefault="001750EC" w:rsidP="001750EC">
      <w:pPr>
        <w:pStyle w:val="Definition"/>
      </w:pPr>
      <w:r>
        <w:t>void setData</w:t>
      </w:r>
      <w:r w:rsidRPr="001750EC">
        <w:rPr>
          <w:rFonts w:ascii="Calibri" w:hAnsi="Calibri" w:cs="Calibri"/>
        </w:rPr>
        <w:fldChar w:fldCharType="begin"/>
      </w:r>
      <w:r w:rsidRPr="001750EC">
        <w:rPr>
          <w:rFonts w:ascii="Calibri" w:hAnsi="Calibri" w:cs="Calibri"/>
        </w:rPr>
        <w:instrText xml:space="preserve"> XE "setData, Library" </w:instrText>
      </w:r>
      <w:r w:rsidRPr="001750EC">
        <w:rPr>
          <w:rFonts w:ascii="Calibri" w:hAnsi="Calibri" w:cs="Calibri"/>
        </w:rPr>
        <w:fldChar w:fldCharType="end"/>
      </w:r>
      <w:r>
        <w:t>(void *p) const</w:t>
      </w:r>
    </w:p>
    <w:p w:rsidR="001750EC" w:rsidRDefault="001750EC" w:rsidP="001750EC">
      <w:pPr>
        <w:pStyle w:val="APIBody"/>
      </w:pPr>
      <w:r>
        <w:t xml:space="preserve">This function sets associates an opaque data object with the </w:t>
      </w:r>
      <w:r w:rsidRPr="001750EC">
        <w:rPr>
          <w:rFonts w:ascii="Courier New" w:hAnsi="Courier New" w:cs="Courier New"/>
        </w:rPr>
        <w:t>Library</w:t>
      </w:r>
      <w:r>
        <w:t xml:space="preserve">.  ProcControlAPI does not try to interpret this value, but will return it with the </w:t>
      </w:r>
      <w:r w:rsidRPr="001750EC">
        <w:rPr>
          <w:rFonts w:ascii="Courier New" w:hAnsi="Courier New" w:cs="Courier New"/>
        </w:rPr>
        <w:t>getData</w:t>
      </w:r>
      <w:r>
        <w:t xml:space="preserve"> function.</w:t>
      </w:r>
    </w:p>
    <w:p w:rsidR="000410FC" w:rsidRDefault="000410FC" w:rsidP="009A6F08">
      <w:pPr>
        <w:pStyle w:val="Heading2"/>
      </w:pPr>
      <w:bookmarkStart w:id="58" w:name="_Toc273362647"/>
      <w:bookmarkStart w:id="59" w:name="_Ref273363416"/>
      <w:bookmarkStart w:id="60" w:name="_Ref274044539"/>
      <w:bookmarkStart w:id="61" w:name="_Toc274055824"/>
      <w:bookmarkStart w:id="62" w:name="_Ref274129151"/>
      <w:bookmarkStart w:id="63" w:name="_Toc426969472"/>
      <w:r>
        <w:t>Breakpoint</w:t>
      </w:r>
      <w:bookmarkEnd w:id="58"/>
      <w:bookmarkEnd w:id="59"/>
      <w:bookmarkEnd w:id="60"/>
      <w:bookmarkEnd w:id="61"/>
      <w:bookmarkEnd w:id="62"/>
      <w:bookmarkEnd w:id="63"/>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rsidR="007E0EC8" w:rsidRDefault="002D5A1D" w:rsidP="009A6F08">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w:t>
      </w:r>
      <w:r w:rsidR="00B302BC">
        <w:t>S</w:t>
      </w:r>
      <w:r w:rsidR="007E0EC8">
        <w:t xml:space="preserve">ection </w:t>
      </w:r>
      <w:r w:rsidR="000F4AA4">
        <w:fldChar w:fldCharType="begin"/>
      </w:r>
      <w:r w:rsidR="007E0EC8">
        <w:instrText xml:space="preserve"> REF _Ref257218693 \r \h </w:instrText>
      </w:r>
      <w:r w:rsidR="000F4AA4">
        <w:fldChar w:fldCharType="separate"/>
      </w:r>
      <w:r w:rsidR="00220CBB">
        <w:t>3.15.7</w:t>
      </w:r>
      <w:r w:rsidR="000F4AA4">
        <w:fldChar w:fldCharType="end"/>
      </w:r>
      <w:r w:rsidR="007E0EC8">
        <w:t xml:space="preserve">).  </w:t>
      </w:r>
    </w:p>
    <w:p w:rsidR="006B11DF" w:rsidRDefault="006B11DF" w:rsidP="009A6F08">
      <w:r>
        <w:lastRenderedPageBreak/>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rsidR="002D5A1D" w:rsidRDefault="007E0EC8" w:rsidP="009A6F08">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rsidR="007E0EC8" w:rsidRDefault="007E0EC8" w:rsidP="009A6F08">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rsidR="00840906" w:rsidRDefault="00840906" w:rsidP="009A6F08">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rsidR="00C34E52" w:rsidRDefault="005E0CE2" w:rsidP="009A6F08">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proofErr w:type="gramStart"/>
      <w:r w:rsidRPr="005E0CE2">
        <w:rPr>
          <w:rFonts w:ascii="Courier New" w:hAnsi="Courier New" w:cs="Courier New"/>
        </w:rPr>
        <w:t>Address</w:t>
      </w:r>
      <w:proofErr w:type="gramEnd"/>
      <w:r>
        <w:t xml:space="preserve"> 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rsidR="00C34E52" w:rsidRDefault="00C34E52" w:rsidP="009A6F08">
      <w:r>
        <w:t xml:space="preserve">A </w:t>
      </w:r>
      <w:r w:rsidRPr="00C34E52">
        <w:rPr>
          <w:rFonts w:ascii="Courier New" w:hAnsi="Courier New" w:cs="Courier New"/>
        </w:rPr>
        <w:t>Breakpoint</w:t>
      </w:r>
      <w:r>
        <w:t xml:space="preserve"> can be a hardware breakpoint</w:t>
      </w:r>
      <w:r>
        <w:fldChar w:fldCharType="begin"/>
      </w:r>
      <w:r>
        <w:instrText xml:space="preserve"> XE "</w:instrText>
      </w:r>
      <w:r w:rsidRPr="00215D4C">
        <w:instrText>Breakpoint, Hardware</w:instrText>
      </w:r>
      <w:r>
        <w:instrText xml:space="preserve">" </w:instrText>
      </w:r>
      <w:r>
        <w:fldChar w:fldCharType="end"/>
      </w:r>
      <w:r>
        <w:t xml:space="preserve"> or a software breakpoint</w:t>
      </w:r>
      <w:r>
        <w:fldChar w:fldCharType="begin"/>
      </w:r>
      <w:r>
        <w:instrText xml:space="preserve"> XE "</w:instrText>
      </w:r>
      <w:r w:rsidRPr="00231BEA">
        <w:instrText>Breakpoint, Software</w:instrText>
      </w:r>
      <w:r>
        <w:instrText xml:space="preserve">" </w:instrText>
      </w:r>
      <w:r>
        <w:fldChar w:fldCharType="end"/>
      </w:r>
      <w: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rsidR="00840906" w:rsidRDefault="00840906" w:rsidP="009A6F08">
      <w:pPr>
        <w:pStyle w:val="ClassHeading"/>
      </w:pPr>
      <w:r>
        <w:t>Breakpoint Types</w:t>
      </w:r>
    </w:p>
    <w:p w:rsidR="00840906" w:rsidRDefault="00840906" w:rsidP="00840906">
      <w:pPr>
        <w:pStyle w:val="Definition"/>
      </w:pPr>
      <w:r>
        <w:t>Breakpoint::ptr</w:t>
      </w:r>
    </w:p>
    <w:p w:rsidR="00840906" w:rsidRDefault="00840906" w:rsidP="00840906">
      <w:pPr>
        <w:pStyle w:val="Definition"/>
      </w:pPr>
      <w:r>
        <w:t>Breakpoint::const_ptr</w:t>
      </w:r>
    </w:p>
    <w:p w:rsidR="00840906" w:rsidRDefault="00840906" w:rsidP="009A6F08">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rsidR="00C34E52" w:rsidRDefault="00C34E52" w:rsidP="009A6F08">
      <w:pPr>
        <w:pStyle w:val="ClassHeading"/>
      </w:pPr>
      <w:r>
        <w:t>Breakpoint Constant Values</w:t>
      </w:r>
    </w:p>
    <w:p w:rsidR="00C34E52" w:rsidRDefault="00C34E52" w:rsidP="009A6F08">
      <w:proofErr w:type="gramStart"/>
      <w:r>
        <w:t>static</w:t>
      </w:r>
      <w:proofErr w:type="gramEnd"/>
      <w:r>
        <w:t xml:space="preserve"> const int BP_X = 1</w:t>
      </w:r>
    </w:p>
    <w:p w:rsidR="00C34E52" w:rsidRDefault="00C34E52" w:rsidP="009A6F08">
      <w:proofErr w:type="gramStart"/>
      <w:r>
        <w:t>static</w:t>
      </w:r>
      <w:proofErr w:type="gramEnd"/>
      <w:r>
        <w:t xml:space="preserve"> const int BP_W = 2</w:t>
      </w:r>
    </w:p>
    <w:p w:rsidR="00C34E52" w:rsidRDefault="00C34E52" w:rsidP="009A6F08">
      <w:proofErr w:type="gramStart"/>
      <w:r>
        <w:t>static</w:t>
      </w:r>
      <w:proofErr w:type="gramEnd"/>
      <w:r>
        <w:t xml:space="preserve"> const int BP_R = 4</w:t>
      </w:r>
    </w:p>
    <w:p w:rsidR="00C34E52" w:rsidRDefault="00C34E52" w:rsidP="009A6F08">
      <w:pPr>
        <w:pStyle w:val="APIBody"/>
      </w:pPr>
      <w:r>
        <w:t>These constant values are used to set execute, write and read bits on hardware breakpoints.</w:t>
      </w:r>
    </w:p>
    <w:p w:rsidR="005E0CE2" w:rsidRDefault="005E0CE2" w:rsidP="009A6F08">
      <w:pPr>
        <w:pStyle w:val="ClassHeading"/>
      </w:pPr>
      <w:r>
        <w:lastRenderedPageBreak/>
        <w:t>Breakpoint Static Functions</w:t>
      </w:r>
    </w:p>
    <w:p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rsidR="005E0CE2" w:rsidRDefault="005E0CE2" w:rsidP="009A6F08">
      <w:pPr>
        <w:pStyle w:val="APIBody"/>
        <w:rPr>
          <w:rFonts w:cs="Courier New"/>
        </w:rPr>
      </w:pPr>
      <w:r>
        <w:t>This function creates a new</w:t>
      </w:r>
      <w:r w:rsidR="00C34E52">
        <w:t xml:space="preserve"> software</w:t>
      </w:r>
      <w:r>
        <w:t xml:space="preserve">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w:t>
      </w:r>
      <w:proofErr w:type="gramStart"/>
      <w:r w:rsidRPr="005E0CE2">
        <w:rPr>
          <w:rFonts w:ascii="Courier New" w:hAnsi="Courier New" w:cs="Courier New"/>
        </w:rPr>
        <w:t>addBreakpoint</w:t>
      </w:r>
      <w:r>
        <w:rPr>
          <w:rFonts w:ascii="Courier New" w:hAnsi="Courier New" w:cs="Courier New"/>
        </w:rPr>
        <w:t>(</w:t>
      </w:r>
      <w:proofErr w:type="gramEnd"/>
      <w:r>
        <w:rPr>
          <w:rFonts w:ascii="Courier New" w:hAnsi="Courier New" w:cs="Courier New"/>
        </w:rPr>
        <w:t>)</w:t>
      </w:r>
      <w:r w:rsidRPr="005E0CE2">
        <w:rPr>
          <w:rFonts w:cs="Courier New"/>
        </w:rPr>
        <w:t>.</w:t>
      </w:r>
    </w:p>
    <w:p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rsidR="006B11DF" w:rsidRDefault="006B11DF" w:rsidP="009A6F08">
      <w:pPr>
        <w:pStyle w:val="APIBody"/>
      </w:pPr>
      <w:r>
        <w:t xml:space="preserve">This function creates a new control transfer </w:t>
      </w:r>
      <w:r w:rsidR="00C34E52">
        <w:t xml:space="preserve">software </w:t>
      </w:r>
      <w:r>
        <w:t xml:space="preserve">breakpoint.  Upon resumption after executing this Breakpoint, control will resume at the address specified by the </w:t>
      </w:r>
      <w:r w:rsidRPr="006B11DF">
        <w:rPr>
          <w:rFonts w:ascii="Courier New" w:hAnsi="Courier New" w:cs="Courier New"/>
        </w:rPr>
        <w:t>ctrl_to</w:t>
      </w:r>
      <w:r>
        <w:t xml:space="preserve"> parameter.</w:t>
      </w:r>
    </w:p>
    <w:p w:rsidR="00C34E52" w:rsidRPr="00AA7123" w:rsidRDefault="00C34E52" w:rsidP="00AA7123">
      <w:pPr>
        <w:pStyle w:val="Definition"/>
        <w:jc w:val="left"/>
      </w:pPr>
      <w:r w:rsidRPr="00AA7123">
        <w:t>Breakpoint::ptr newHardwareBreakpoint</w:t>
      </w:r>
      <w:r w:rsidR="00AA7123" w:rsidRPr="00AA7123">
        <w:rPr>
          <w:rFonts w:asciiTheme="minorHAnsi" w:hAnsiTheme="minorHAnsi" w:cstheme="minorHAnsi"/>
        </w:rPr>
        <w:fldChar w:fldCharType="begin"/>
      </w:r>
      <w:r w:rsidR="00AA7123" w:rsidRPr="00AA7123">
        <w:rPr>
          <w:rFonts w:asciiTheme="minorHAnsi" w:hAnsiTheme="minorHAnsi" w:cstheme="minorHAnsi"/>
        </w:rPr>
        <w:instrText xml:space="preserve"> XE "newHardwareBreakpoint, Breakpoint" </w:instrText>
      </w:r>
      <w:r w:rsidR="00AA7123" w:rsidRPr="00AA7123">
        <w:rPr>
          <w:rFonts w:asciiTheme="minorHAnsi" w:hAnsiTheme="minorHAnsi" w:cstheme="minorHAnsi"/>
        </w:rPr>
        <w:fldChar w:fldCharType="end"/>
      </w:r>
      <w:r w:rsidRPr="00AA7123">
        <w:t>(unsigned int mode</w:t>
      </w:r>
      <w:r w:rsidR="00AA7123" w:rsidRPr="00AA7123">
        <w:t xml:space="preserve">, </w:t>
      </w:r>
      <w:r w:rsidR="00AA7123">
        <w:tab/>
      </w:r>
      <w:r w:rsidR="00AA7123" w:rsidRPr="00AA7123">
        <w:t>unsigned int size</w:t>
      </w:r>
      <w:r w:rsidRPr="00AA7123">
        <w:t>)</w:t>
      </w:r>
    </w:p>
    <w:p w:rsidR="00AA7123" w:rsidRDefault="00AA7123" w:rsidP="009A6F08">
      <w:pPr>
        <w:pStyle w:val="APIBody"/>
      </w:pPr>
      <w:r>
        <w:t xml:space="preserve">This function creates a new hardware breakpoint.  The </w:t>
      </w:r>
      <w:r w:rsidRPr="00AA7123">
        <w:rPr>
          <w:rFonts w:ascii="Courier New" w:hAnsi="Courier New" w:cs="Courier New"/>
        </w:rPr>
        <w:t>mode</w:t>
      </w:r>
      <w:r>
        <w:t xml:space="preserve"> parameter is a bitfield that contain</w:t>
      </w:r>
      <w:r w:rsidR="00851D54">
        <w:t>s</w:t>
      </w:r>
      <w:r>
        <w:t xml:space="preserve"> an OR combination the values </w:t>
      </w:r>
      <w:r w:rsidRPr="00AA7123">
        <w:rPr>
          <w:rFonts w:ascii="Courier New" w:hAnsi="Courier New" w:cs="Courier New"/>
        </w:rPr>
        <w:t>BP_X</w:t>
      </w:r>
      <w:r>
        <w:t xml:space="preserve">, </w:t>
      </w:r>
      <w:r w:rsidRPr="00AA7123">
        <w:rPr>
          <w:rFonts w:ascii="Courier New" w:hAnsi="Courier New" w:cs="Courier New"/>
        </w:rPr>
        <w:t>BP_W</w:t>
      </w:r>
      <w:r>
        <w:t xml:space="preserve"> and </w:t>
      </w:r>
      <w:r w:rsidRPr="00AA7123">
        <w:rPr>
          <w:rFonts w:ascii="Courier New" w:hAnsi="Courier New" w:cs="Courier New"/>
        </w:rPr>
        <w:t>BP_R</w:t>
      </w:r>
      <w:r>
        <w:t xml:space="preserve">.  These control whether the breakpoint will trigger when its </w:t>
      </w:r>
      <w:r w:rsidRPr="00913764">
        <w:rPr>
          <w:rFonts w:cstheme="minorHAnsi"/>
        </w:rPr>
        <w:t xml:space="preserve">target address </w:t>
      </w:r>
      <w:r>
        <w:t>is executed, written or read.</w:t>
      </w:r>
    </w:p>
    <w:p w:rsidR="00851D54" w:rsidRDefault="00AA7123" w:rsidP="009A6F08">
      <w:pPr>
        <w:pStyle w:val="APIBody"/>
      </w:pPr>
      <w:r>
        <w:t xml:space="preserve">The </w:t>
      </w:r>
      <w:r w:rsidRPr="00AA7123">
        <w:rPr>
          <w:rFonts w:ascii="Courier New" w:hAnsi="Courier New" w:cs="Courier New"/>
        </w:rPr>
        <w:t>size</w:t>
      </w:r>
      <w:r>
        <w:t xml:space="preserve"> parameter specifies a range of memory </w:t>
      </w:r>
      <w:r w:rsidR="00851D54">
        <w:t>that this breakpoint monitors.</w:t>
      </w:r>
      <w:r>
        <w:t xml:space="preserve">  If memory is accessed between the </w:t>
      </w:r>
      <w:r w:rsidRPr="00913764">
        <w:rPr>
          <w:rFonts w:cstheme="minorHAnsi"/>
        </w:rPr>
        <w:t xml:space="preserve">target address and target address + </w:t>
      </w:r>
      <w:r w:rsidRPr="00AA7123">
        <w:rPr>
          <w:rFonts w:ascii="Courier New" w:hAnsi="Courier New" w:cs="Courier New"/>
        </w:rPr>
        <w:t>size</w:t>
      </w:r>
      <w:r>
        <w:t>, then the breakpoint will trigger.</w:t>
      </w:r>
    </w:p>
    <w:p w:rsidR="005E0CE2" w:rsidRDefault="005E0CE2" w:rsidP="009A6F08">
      <w:pPr>
        <w:pStyle w:val="ClassHeading"/>
      </w:pPr>
      <w:r>
        <w:t>Breakpoint Member Functions</w:t>
      </w:r>
    </w:p>
    <w:p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rsidR="006B11DF" w:rsidRDefault="006B11DF" w:rsidP="006B11DF">
      <w:pPr>
        <w:pStyle w:val="Definition"/>
      </w:pPr>
      <w:r>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rsidR="006B11DF" w:rsidRDefault="006B11DF" w:rsidP="006B11DF">
      <w:pPr>
        <w:pStyle w:val="Definition"/>
      </w:pPr>
      <w:r>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rsidR="006B11DF" w:rsidRDefault="006B11DF" w:rsidP="009A6F08">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rsidR="006B11DF" w:rsidRDefault="006B11DF" w:rsidP="009A6F08">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rsidR="00AA7123" w:rsidRDefault="00AA7123" w:rsidP="00AA7123">
      <w:pPr>
        <w:pStyle w:val="Definition"/>
      </w:pPr>
      <w:r>
        <w:t>void setSuppressCallbacks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"setSuppressCallbacks, Breakpoint" </w:instrText>
      </w:r>
      <w:r w:rsidRPr="00AA7123">
        <w:rPr>
          <w:rFonts w:asciiTheme="minorHAnsi" w:hAnsiTheme="minorHAnsi" w:cstheme="minorHAnsi"/>
        </w:rPr>
        <w:fldChar w:fldCharType="end"/>
      </w:r>
      <w:r>
        <w:t>(bool val)</w:t>
      </w:r>
    </w:p>
    <w:p w:rsidR="00AA7123" w:rsidRDefault="00AA7123" w:rsidP="009A6F08">
      <w:pPr>
        <w:pStyle w:val="APIBody"/>
      </w:pPr>
      <w:r>
        <w:t xml:space="preserve">This function can be used to suppress callbacks stemming from a specific breakpoint when called with </w:t>
      </w:r>
      <w:proofErr w:type="gramStart"/>
      <w:r w:rsidRPr="00AA7123">
        <w:rPr>
          <w:rFonts w:ascii="Courier New" w:hAnsi="Courier New" w:cs="Courier New"/>
        </w:rPr>
        <w:t>val</w:t>
      </w:r>
      <w:proofErr w:type="gramEnd"/>
      <w:r>
        <w:t xml:space="preserve"> set to </w:t>
      </w:r>
      <w:r w:rsidRPr="00AA7123">
        <w:rPr>
          <w:rFonts w:ascii="Courier New" w:hAnsi="Courier New" w:cs="Courier New"/>
        </w:rPr>
        <w:t>true</w:t>
      </w:r>
      <w:r>
        <w:t xml:space="preserve"> value.  All other effects from this breakpoint will still occur, but it will not generate a callback.  By default callbacks occur from every breakpoint.</w:t>
      </w:r>
    </w:p>
    <w:p w:rsidR="00AA7123" w:rsidRDefault="00AA7123" w:rsidP="00AA7123">
      <w:pPr>
        <w:pStyle w:val="Definition"/>
      </w:pPr>
      <w:r>
        <w:t>bool 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"suppressCallbacks, Breakpoint" </w:instrText>
      </w:r>
      <w:r w:rsidRPr="00AA7123">
        <w:rPr>
          <w:rFonts w:asciiTheme="minorHAnsi" w:hAnsiTheme="minorHAnsi" w:cstheme="minorHAnsi"/>
        </w:rPr>
        <w:fldChar w:fldCharType="end"/>
      </w:r>
      <w:r>
        <w:t>() const</w:t>
      </w:r>
    </w:p>
    <w:p w:rsidR="00AA7123" w:rsidRPr="006B11DF" w:rsidRDefault="00AA7123" w:rsidP="009A6F08">
      <w:pPr>
        <w:pStyle w:val="APIBody"/>
      </w:pPr>
      <w:r>
        <w:t xml:space="preserve">This function returns </w:t>
      </w:r>
      <w:r w:rsidRPr="00AA7123">
        <w:rPr>
          <w:rFonts w:ascii="Courier New" w:hAnsi="Courier New" w:cs="Courier New"/>
        </w:rPr>
        <w:t>true</w:t>
      </w:r>
      <w:r>
        <w:t xml:space="preserve"> if callbacks have been suppressed for this breakpoint from </w:t>
      </w:r>
      <w:r w:rsidRPr="00AA7123">
        <w:rPr>
          <w:rFonts w:ascii="Courier New" w:hAnsi="Courier New" w:cs="Courier New"/>
        </w:rPr>
        <w:t>Breakpoint::setSuppressCallbacks</w:t>
      </w:r>
      <w:r>
        <w:t xml:space="preserve"> and false otherwise.</w:t>
      </w:r>
    </w:p>
    <w:p w:rsidR="00430AF7" w:rsidRDefault="00430AF7" w:rsidP="009A6F08">
      <w:pPr>
        <w:pStyle w:val="Heading2"/>
      </w:pPr>
      <w:bookmarkStart w:id="64" w:name="_Toc273362648"/>
      <w:bookmarkStart w:id="65" w:name="_Ref274049447"/>
      <w:bookmarkStart w:id="66" w:name="_Toc274055825"/>
      <w:bookmarkStart w:id="67" w:name="_Ref274129258"/>
      <w:bookmarkStart w:id="68" w:name="_Toc426969473"/>
      <w:r>
        <w:lastRenderedPageBreak/>
        <w:t>IRPC</w:t>
      </w:r>
      <w:bookmarkEnd w:id="64"/>
      <w:bookmarkEnd w:id="65"/>
      <w:bookmarkEnd w:id="66"/>
      <w:bookmarkEnd w:id="67"/>
      <w:bookmarkEnd w:id="68"/>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rsidR="006222A3" w:rsidRDefault="006222A3" w:rsidP="009A6F08">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220CBB">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rsidR="006222A3" w:rsidRDefault="006222A3" w:rsidP="009A6F08">
      <w:pPr>
        <w:pStyle w:val="ClassHeading"/>
      </w:pPr>
      <w:r>
        <w:t xml:space="preserve">IRPC </w:t>
      </w:r>
      <w:r w:rsidR="00FC52AC">
        <w:t>Declared In</w:t>
      </w:r>
      <w:r>
        <w:t xml:space="preserve">: </w:t>
      </w:r>
    </w:p>
    <w:p w:rsidR="006222A3" w:rsidRPr="00A14A88" w:rsidRDefault="00A367E2" w:rsidP="006222A3">
      <w:pPr>
        <w:pStyle w:val="Definition"/>
      </w:pPr>
      <w:r>
        <w:t>PCProcess.h</w:t>
      </w:r>
    </w:p>
    <w:p w:rsidR="006222A3" w:rsidRDefault="006222A3" w:rsidP="009A6F08">
      <w:pPr>
        <w:pStyle w:val="ClassHeading"/>
      </w:pPr>
      <w:r>
        <w:t>IRPC Types:</w:t>
      </w:r>
    </w:p>
    <w:p w:rsidR="006222A3" w:rsidRPr="00A14A88" w:rsidRDefault="006222A3" w:rsidP="006222A3">
      <w:pPr>
        <w:pStyle w:val="Definition"/>
      </w:pPr>
      <w:r>
        <w:t>IRPC</w:t>
      </w:r>
      <w:r w:rsidRPr="00A14A88">
        <w:t>::ptr</w:t>
      </w:r>
    </w:p>
    <w:p w:rsidR="006222A3" w:rsidRPr="00A14A88" w:rsidRDefault="006222A3" w:rsidP="006222A3">
      <w:pPr>
        <w:pStyle w:val="Definition"/>
      </w:pPr>
      <w:r>
        <w:t>IRPC</w:t>
      </w:r>
      <w:r w:rsidRPr="00A14A88">
        <w:t>::const_ptr</w:t>
      </w:r>
    </w:p>
    <w:p w:rsidR="006222A3" w:rsidRDefault="006222A3" w:rsidP="009A6F08">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rsidR="00081331" w:rsidRDefault="00081331" w:rsidP="009A6F08">
      <w:pPr>
        <w:pStyle w:val="ClassHeading"/>
      </w:pPr>
      <w:r>
        <w:t>IRPC Static Member Functions:</w:t>
      </w:r>
    </w:p>
    <w:p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rsidR="00081331" w:rsidRDefault="00081331" w:rsidP="00081331">
      <w:pPr>
        <w:pStyle w:val="Definition"/>
        <w:ind w:firstLine="720"/>
      </w:pPr>
      <w:r>
        <w:t>void *binary_blob,</w:t>
      </w:r>
    </w:p>
    <w:p w:rsidR="00081331" w:rsidRDefault="00081331" w:rsidP="00081331">
      <w:pPr>
        <w:pStyle w:val="Definition"/>
        <w:ind w:firstLine="720"/>
      </w:pPr>
      <w:r>
        <w:t>unsigned int size,</w:t>
      </w:r>
    </w:p>
    <w:p w:rsidR="00081331" w:rsidRDefault="00081331" w:rsidP="00081331">
      <w:pPr>
        <w:pStyle w:val="Definition"/>
        <w:ind w:firstLine="720"/>
      </w:pPr>
      <w:r>
        <w:t xml:space="preserve">bool </w:t>
      </w:r>
      <w:r w:rsidR="00851D54">
        <w:t xml:space="preserve">non_blocking </w:t>
      </w:r>
      <w:r>
        <w:t>= false)</w:t>
      </w:r>
    </w:p>
    <w:p w:rsidR="00081331" w:rsidRDefault="00081331" w:rsidP="00081331">
      <w:pPr>
        <w:pStyle w:val="Definition"/>
        <w:ind w:firstLine="720"/>
      </w:pPr>
    </w:p>
    <w:p w:rsidR="00081331" w:rsidRDefault="00081331" w:rsidP="00081331">
      <w:pPr>
        <w:pStyle w:val="Definition"/>
      </w:pPr>
      <w:r>
        <w:t>IRPC::ptr createIRPC(</w:t>
      </w:r>
    </w:p>
    <w:p w:rsidR="00081331" w:rsidRDefault="00081331" w:rsidP="00081331">
      <w:pPr>
        <w:pStyle w:val="Definition"/>
      </w:pPr>
      <w:r>
        <w:tab/>
        <w:t>void *binary_blob,</w:t>
      </w:r>
    </w:p>
    <w:p w:rsidR="00081331" w:rsidRDefault="00081331" w:rsidP="00081331">
      <w:pPr>
        <w:pStyle w:val="Definition"/>
      </w:pPr>
      <w:r>
        <w:tab/>
        <w:t>unsigned int size,</w:t>
      </w:r>
    </w:p>
    <w:p w:rsidR="00081331" w:rsidRDefault="00081331" w:rsidP="00081331">
      <w:pPr>
        <w:pStyle w:val="Definition"/>
      </w:pPr>
      <w:r>
        <w:tab/>
        <w:t>Dyninst::Address addr,</w:t>
      </w:r>
    </w:p>
    <w:p w:rsidR="00081331" w:rsidRDefault="00081331" w:rsidP="00081331">
      <w:pPr>
        <w:pStyle w:val="Definition"/>
      </w:pPr>
      <w:r>
        <w:tab/>
        <w:t xml:space="preserve">bool </w:t>
      </w:r>
      <w:r w:rsidR="00851D54">
        <w:t xml:space="preserve">non_blocking </w:t>
      </w:r>
      <w:r>
        <w:t>= false)</w:t>
      </w:r>
    </w:p>
    <w:p w:rsidR="00081331" w:rsidRDefault="00081331" w:rsidP="009A6F08">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t>binary_blob</w:t>
      </w:r>
      <w:r>
        <w:t xml:space="preserve"> buffer, the ProcControlAPI user can free the buffer once this function completes.  </w:t>
      </w:r>
    </w:p>
    <w:p w:rsidR="00851D54" w:rsidRDefault="00081331" w:rsidP="009A6F08">
      <w:pPr>
        <w:pStyle w:val="APIBody"/>
      </w:pPr>
      <w:r>
        <w:t xml:space="preserve">If the </w:t>
      </w:r>
      <w:r w:rsidR="00851D54">
        <w:rPr>
          <w:rFonts w:ascii="Courier New" w:hAnsi="Courier New" w:cs="Courier New"/>
        </w:rPr>
        <w:t>non_blocking</w:t>
      </w:r>
      <w:r w:rsidR="00851D54">
        <w:t xml:space="preserve"> </w:t>
      </w:r>
      <w:r>
        <w:t>parameter is true then</w:t>
      </w:r>
      <w:r w:rsidR="00851D54">
        <w:t xml:space="preserve"> calls to </w:t>
      </w:r>
      <w:r w:rsidR="00851D54" w:rsidRPr="00913764">
        <w:rPr>
          <w:rFonts w:ascii="Courier New" w:hAnsi="Courier New" w:cs="Courier New"/>
        </w:rPr>
        <w:t>Process::handleEvents</w:t>
      </w:r>
      <w:r w:rsidR="00851D54">
        <w:fldChar w:fldCharType="begin"/>
      </w:r>
      <w:r w:rsidR="00851D54">
        <w:instrText xml:space="preserve"> XE "</w:instrText>
      </w:r>
      <w:r w:rsidR="00851D54" w:rsidRPr="00D34D6F">
        <w:instrText>handleEvents</w:instrText>
      </w:r>
      <w:r w:rsidR="00851D54">
        <w:instrText xml:space="preserve">" </w:instrText>
      </w:r>
      <w:r w:rsidR="00851D54">
        <w:fldChar w:fldCharType="end"/>
      </w:r>
      <w:r w:rsidR="00851D54">
        <w:t xml:space="preserve"> will block until this IRPC is completed.</w:t>
      </w:r>
      <w:r w:rsidR="00851D54" w:rsidDel="00851D54">
        <w:t xml:space="preserve"> </w:t>
      </w:r>
    </w:p>
    <w:p w:rsidR="00081331" w:rsidRDefault="00081331" w:rsidP="009A6F08">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rsidR="006222A3" w:rsidRDefault="00C00103" w:rsidP="009A6F08">
      <w:pPr>
        <w:pStyle w:val="ClassHeading"/>
      </w:pPr>
      <w:r>
        <w:t>IRPC</w:t>
      </w:r>
      <w:r w:rsidR="006222A3">
        <w:t xml:space="preserve"> Member Functions:</w:t>
      </w:r>
    </w:p>
    <w:p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rsidR="00FB3D6B" w:rsidRDefault="00FB3D6B" w:rsidP="00FB3D6B">
      <w:pPr>
        <w:pStyle w:val="Definition"/>
      </w:pPr>
      <w:r>
        <w:lastRenderedPageBreak/>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getBinaryCodeBlob</w:t>
      </w:r>
      <w:r>
        <w:t xml:space="preserve"> </w:t>
      </w:r>
      <w:r w:rsidR="00233FEF">
        <w:t>returns</w:t>
      </w:r>
      <w:r>
        <w:t xml:space="preserve"> a pointer to memory that contains the binary code for this IRPC.  </w:t>
      </w:r>
    </w:p>
    <w:p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getBinaryCodeSize</w:t>
      </w:r>
      <w:r>
        <w:t xml:space="preserve"> function returns the size of the binary code blob buffer.</w:t>
      </w:r>
    </w:p>
    <w:p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rsidR="00FB3D6B" w:rsidRDefault="00FB3D6B" w:rsidP="009A6F08">
      <w:pPr>
        <w:pStyle w:val="APIBody"/>
      </w:pPr>
      <w:r>
        <w:t xml:space="preserve">The </w:t>
      </w:r>
      <w:r w:rsidRPr="00FB3D6B">
        <w:rPr>
          <w:rFonts w:ascii="Courier New" w:hAnsi="Courier New" w:cs="Courier New"/>
        </w:rPr>
        <w:t>getID</w:t>
      </w:r>
      <w:r>
        <w:t xml:space="preserve"> function returns an integer identifier that uniquely identifies this IRPC.</w:t>
      </w:r>
    </w:p>
    <w:p w:rsidR="00FB3D6B" w:rsidRDefault="00FB3D6B" w:rsidP="00FB3D6B">
      <w:pPr>
        <w:pStyle w:val="Definition"/>
      </w:pPr>
      <w:r>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rsidR="006C692C" w:rsidRDefault="006C692C" w:rsidP="009A6F08">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rsidR="006C692C" w:rsidRDefault="006C692C" w:rsidP="009A6F08">
      <w:pPr>
        <w:pStyle w:val="APIBody"/>
      </w:pPr>
      <w:r>
        <w:t>This function should be called before the IRPC is posted.</w:t>
      </w:r>
    </w:p>
    <w:p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Pr="006222A3" w:rsidRDefault="006C692C" w:rsidP="009A6F08">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t>
      </w:r>
      <w:r w:rsidR="00233FEF">
        <w:t>returns</w:t>
      </w:r>
      <w:r>
        <w:t xml:space="preserve"> it.  Otherwise this function returns 0.</w:t>
      </w:r>
    </w:p>
    <w:p w:rsidR="000410FC" w:rsidRDefault="000410FC" w:rsidP="009A6F08">
      <w:pPr>
        <w:pStyle w:val="Heading2"/>
      </w:pPr>
      <w:bookmarkStart w:id="69" w:name="_Toc273362649"/>
      <w:bookmarkStart w:id="70" w:name="_Toc274055826"/>
      <w:bookmarkStart w:id="71" w:name="_Ref274129024"/>
      <w:bookmarkStart w:id="72" w:name="_Toc426969474"/>
      <w:r>
        <w:t>ThreadPool</w:t>
      </w:r>
      <w:bookmarkEnd w:id="69"/>
      <w:bookmarkEnd w:id="70"/>
      <w:bookmarkEnd w:id="71"/>
      <w:bookmarkEnd w:id="72"/>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rsidR="00C00103" w:rsidRDefault="00C00103" w:rsidP="009A6F08">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rsidR="00BB1E65" w:rsidRDefault="00BB1E65" w:rsidP="009A6F08">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t>
      </w:r>
      <w:r w:rsidR="00233FEF">
        <w:t>return</w:t>
      </w:r>
      <w:r w:rsidR="000E16DD">
        <w:t xml:space="preserve"> all </w:t>
      </w:r>
      <w:r w:rsidR="000E16DD" w:rsidRPr="000E16DD">
        <w:rPr>
          <w:rFonts w:ascii="Courier New" w:hAnsi="Courier New" w:cs="Courier New"/>
        </w:rPr>
        <w:t>Threads</w:t>
      </w:r>
      <w:r w:rsidR="000E16DD">
        <w:t>.</w:t>
      </w:r>
    </w:p>
    <w:p w:rsidR="00C00103" w:rsidRDefault="00C00103" w:rsidP="009A6F08">
      <w:pPr>
        <w:pStyle w:val="ClassHeading"/>
      </w:pPr>
      <w:r>
        <w:lastRenderedPageBreak/>
        <w:t xml:space="preserve">ThreadPool </w:t>
      </w:r>
      <w:r w:rsidR="00FC52AC">
        <w:t>Declared In</w:t>
      </w:r>
      <w:r>
        <w:t xml:space="preserve">: </w:t>
      </w:r>
    </w:p>
    <w:p w:rsidR="00C00103" w:rsidRPr="00A14A88" w:rsidRDefault="00A367E2" w:rsidP="00C00103">
      <w:pPr>
        <w:pStyle w:val="Definition"/>
      </w:pPr>
      <w:r>
        <w:t>PCProcess.h</w:t>
      </w:r>
    </w:p>
    <w:p w:rsidR="00C00103" w:rsidRDefault="00C00103" w:rsidP="009A6F08">
      <w:pPr>
        <w:pStyle w:val="ClassHeading"/>
      </w:pPr>
      <w:r>
        <w:t>ThreadPool Types:</w:t>
      </w:r>
    </w:p>
    <w:p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iterator();</w:t>
      </w:r>
    </w:p>
    <w:p w:rsidR="00C00103" w:rsidRDefault="00C00103" w:rsidP="00C00103">
      <w:pPr>
        <w:pStyle w:val="Definition"/>
      </w:pPr>
      <w:r>
        <w:tab/>
        <w:t>~iterator();</w:t>
      </w:r>
    </w:p>
    <w:p w:rsidR="00C00103" w:rsidRDefault="00C00103" w:rsidP="00C00103">
      <w:pPr>
        <w:pStyle w:val="Definition"/>
      </w:pPr>
      <w:r>
        <w:tab/>
        <w:t>Thread::ptr operator*() const;</w:t>
      </w:r>
    </w:p>
    <w:p w:rsidR="00C00103" w:rsidRDefault="00C00103" w:rsidP="00C00103">
      <w:pPr>
        <w:pStyle w:val="Definition"/>
        <w:ind w:firstLine="720"/>
      </w:pPr>
      <w:r>
        <w:t>bool operator==(const iterator &amp;i);</w:t>
      </w:r>
    </w:p>
    <w:p w:rsidR="00C00103" w:rsidRDefault="00C00103" w:rsidP="00C00103">
      <w:pPr>
        <w:pStyle w:val="Definition"/>
        <w:ind w:firstLine="720"/>
      </w:pPr>
      <w:r>
        <w:t>bool operator!=(const iterator &amp;i);</w:t>
      </w:r>
    </w:p>
    <w:p w:rsidR="00C00103" w:rsidRDefault="00C00103" w:rsidP="00C00103">
      <w:pPr>
        <w:pStyle w:val="Definition"/>
        <w:ind w:firstLine="720"/>
      </w:pPr>
      <w:r>
        <w:t>ThreadPool::iterator operator++();</w:t>
      </w:r>
    </w:p>
    <w:p w:rsidR="00C00103" w:rsidRDefault="00C00103" w:rsidP="00C00103">
      <w:pPr>
        <w:pStyle w:val="Definition"/>
        <w:ind w:firstLine="720"/>
      </w:pPr>
      <w:r>
        <w:t>ThreadPool::iterator operator++(int);</w:t>
      </w:r>
    </w:p>
    <w:p w:rsidR="00C00103" w:rsidRDefault="00C00103" w:rsidP="00C00103">
      <w:pPr>
        <w:pStyle w:val="Definition"/>
      </w:pPr>
      <w:r>
        <w:t>};</w:t>
      </w:r>
    </w:p>
    <w:p w:rsidR="00851D54" w:rsidRDefault="00851D54" w:rsidP="00C00103">
      <w:pPr>
        <w:pStyle w:val="Definition"/>
      </w:pPr>
    </w:p>
    <w:p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const_iterator();</w:t>
      </w:r>
    </w:p>
    <w:p w:rsidR="00C00103" w:rsidRDefault="00C00103" w:rsidP="00C00103">
      <w:pPr>
        <w:pStyle w:val="Definition"/>
      </w:pPr>
      <w:r>
        <w:tab/>
        <w:t>~const_iterator();</w:t>
      </w:r>
    </w:p>
    <w:p w:rsidR="00C00103" w:rsidRDefault="00C00103" w:rsidP="00C00103">
      <w:pPr>
        <w:pStyle w:val="Definition"/>
      </w:pPr>
      <w:r>
        <w:tab/>
        <w:t>Thread::const_ptr operator*() const;</w:t>
      </w:r>
    </w:p>
    <w:p w:rsidR="00C00103" w:rsidRDefault="00C00103" w:rsidP="00C00103">
      <w:pPr>
        <w:pStyle w:val="Definition"/>
      </w:pPr>
      <w:r>
        <w:tab/>
        <w:t>bool operator==(const const_interator &amp;i);</w:t>
      </w:r>
    </w:p>
    <w:p w:rsidR="00C00103" w:rsidRDefault="00C00103" w:rsidP="00C00103">
      <w:pPr>
        <w:pStyle w:val="Definition"/>
      </w:pPr>
      <w:r>
        <w:tab/>
        <w:t>bool operator!=(const const_iterator &amp;i);</w:t>
      </w:r>
    </w:p>
    <w:p w:rsidR="00C00103" w:rsidRDefault="00C00103" w:rsidP="00C00103">
      <w:pPr>
        <w:pStyle w:val="Definition"/>
      </w:pPr>
      <w:r>
        <w:tab/>
        <w:t>ThreadPool::const_iterator operator++();</w:t>
      </w:r>
    </w:p>
    <w:p w:rsidR="00C00103" w:rsidRDefault="00C00103" w:rsidP="00C00103">
      <w:pPr>
        <w:pStyle w:val="Definition"/>
      </w:pPr>
      <w:r>
        <w:tab/>
        <w:t>ThreadPool::const_iterator operator++(int);</w:t>
      </w:r>
    </w:p>
    <w:p w:rsidR="00C00103" w:rsidRDefault="00C00103" w:rsidP="00C00103">
      <w:pPr>
        <w:pStyle w:val="Definition"/>
      </w:pPr>
      <w:r>
        <w:t>};</w:t>
      </w:r>
    </w:p>
    <w:p w:rsidR="00C00103" w:rsidRDefault="00C00103" w:rsidP="00C00103">
      <w:pPr>
        <w:pStyle w:val="Definition"/>
      </w:pPr>
    </w:p>
    <w:p w:rsidR="00C00103" w:rsidRDefault="00C00103"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rsidR="00C00103" w:rsidRDefault="00C00103" w:rsidP="009A6F08">
      <w:pPr>
        <w:pStyle w:val="ClassHeading"/>
      </w:pPr>
      <w:r>
        <w:t>ThreadPool Member Functions:</w:t>
      </w:r>
    </w:p>
    <w:p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begin()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end()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rsidR="00BB1E65" w:rsidRDefault="00BB1E65" w:rsidP="00BB1E65">
      <w:pPr>
        <w:pStyle w:val="Definition"/>
      </w:pPr>
      <w:r>
        <w:t>ThreadPool::const_iterator find(Dyninst::LWP lwp) const</w:t>
      </w:r>
    </w:p>
    <w:p w:rsidR="00BB1E65" w:rsidRDefault="00BB1E65" w:rsidP="009A6F08">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w:t>
      </w:r>
      <w:proofErr w:type="gramStart"/>
      <w:r>
        <w:t>that points</w:t>
      </w:r>
      <w:proofErr w:type="gramEnd"/>
      <w:r>
        <w:t xml:space="preserve">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proofErr w:type="gramStart"/>
      <w:r w:rsidRPr="00BB1E65">
        <w:rPr>
          <w:rFonts w:ascii="Courier New" w:hAnsi="Courier New" w:cs="Courier New"/>
        </w:rPr>
        <w:t>end(</w:t>
      </w:r>
      <w:proofErr w:type="gramEnd"/>
      <w:r w:rsidRPr="00BB1E65">
        <w:rPr>
          <w:rFonts w:ascii="Courier New" w:hAnsi="Courier New" w:cs="Courier New"/>
        </w:rPr>
        <w:t>)</w:t>
      </w:r>
      <w:r>
        <w:t>.</w:t>
      </w:r>
    </w:p>
    <w:p w:rsidR="000E16DD" w:rsidRDefault="000E16DD" w:rsidP="000E16DD">
      <w:pPr>
        <w:pStyle w:val="Definition"/>
      </w:pPr>
      <w:r>
        <w:lastRenderedPageBreak/>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rsidR="000E16DD" w:rsidRDefault="000E16DD" w:rsidP="009A6F08">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rsidR="000E16DD" w:rsidRDefault="000E16DD" w:rsidP="000E16DD">
      <w:pPr>
        <w:pStyle w:val="Definition"/>
      </w:pPr>
      <w:r>
        <w:t xml:space="preserve">Process::const_ptr getProcess() const </w:t>
      </w:r>
    </w:p>
    <w:p w:rsidR="000E16DD" w:rsidRDefault="000E16DD" w:rsidP="009A6F08">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rsidR="00B777D6" w:rsidRDefault="00B777D6" w:rsidP="000E16DD">
      <w:pPr>
        <w:pStyle w:val="Definition"/>
      </w:pPr>
      <w:r>
        <w:t>Thread::const_ptr getInitialThread() const</w:t>
      </w:r>
    </w:p>
    <w:p w:rsidR="00C00103" w:rsidRPr="00C00103" w:rsidRDefault="00B777D6" w:rsidP="009A6F08">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rsidR="000410FC" w:rsidRDefault="000410FC" w:rsidP="009A6F08">
      <w:pPr>
        <w:pStyle w:val="Heading2"/>
      </w:pPr>
      <w:bookmarkStart w:id="73" w:name="_Ref257219447"/>
      <w:bookmarkStart w:id="74" w:name="_Toc273362650"/>
      <w:bookmarkStart w:id="75" w:name="_Toc274055827"/>
      <w:bookmarkStart w:id="76" w:name="_Toc426969475"/>
      <w:r>
        <w:t>LibraryPool</w:t>
      </w:r>
      <w:bookmarkEnd w:id="73"/>
      <w:bookmarkEnd w:id="74"/>
      <w:bookmarkEnd w:id="75"/>
      <w:bookmarkEnd w:id="76"/>
    </w:p>
    <w:p w:rsidR="002221CD" w:rsidRDefault="002221CD" w:rsidP="009A6F08">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rsidR="00116EB0" w:rsidRDefault="00116EB0" w:rsidP="009A6F08">
      <w:r>
        <w:t>The LibraryPool class contains iterators and search functions for operating on the set of libraries.</w:t>
      </w:r>
    </w:p>
    <w:p w:rsidR="00116EB0" w:rsidRDefault="00116EB0" w:rsidP="009A6F08">
      <w:pPr>
        <w:pStyle w:val="ClassHeading"/>
      </w:pPr>
      <w:r>
        <w:lastRenderedPageBreak/>
        <w:t xml:space="preserve">LibraryPool </w:t>
      </w:r>
      <w:r w:rsidR="00FC52AC">
        <w:t>Declared In</w:t>
      </w:r>
      <w:r>
        <w:t xml:space="preserve">: </w:t>
      </w:r>
    </w:p>
    <w:p w:rsidR="00851D54" w:rsidRPr="00A14A88" w:rsidRDefault="00A367E2" w:rsidP="00116EB0">
      <w:pPr>
        <w:pStyle w:val="Definition"/>
      </w:pPr>
      <w:r>
        <w:t>PCProcess.h</w:t>
      </w:r>
    </w:p>
    <w:p w:rsidR="00116EB0" w:rsidRDefault="00116EB0" w:rsidP="009A6F08">
      <w:pPr>
        <w:pStyle w:val="ClassHeading"/>
      </w:pPr>
      <w:r>
        <w:t>LibraryPool Types:</w:t>
      </w:r>
    </w:p>
    <w:p w:rsidR="00701C27" w:rsidRDefault="00116EB0" w:rsidP="00116EB0">
      <w:pPr>
        <w:pStyle w:val="Definition"/>
        <w:rPr>
          <w:rFonts w:asciiTheme="minorHAnsi" w:hAnsiTheme="minorHAnsi"/>
        </w:rPr>
      </w:pPr>
      <w:r>
        <w:t>class iterator</w:t>
      </w:r>
      <w:r w:rsidR="00AC5416">
        <w:t xml:space="preserve"> </w:t>
      </w:r>
      <w:r w:rsidRPr="00116EB0">
        <w:rPr>
          <w:rFonts w:asciiTheme="minorHAnsi" w:hAnsiTheme="minorHAnsi"/>
        </w:rPr>
        <w:t>{</w:t>
      </w:r>
    </w:p>
    <w:p w:rsidR="00116EB0" w:rsidRPr="00701C27" w:rsidRDefault="00701C27" w:rsidP="00116EB0">
      <w:pPr>
        <w:pStyle w:val="Definition"/>
      </w:pPr>
      <w:r w:rsidRPr="00913764">
        <w:t>public:</w:t>
      </w:r>
      <w:r w:rsidR="000F4AA4" w:rsidRPr="00913764">
        <w:fldChar w:fldCharType="begin"/>
      </w:r>
      <w:r w:rsidR="00116EB0" w:rsidRPr="00913764">
        <w:instrText xml:space="preserve"> XE "iterator, Library" </w:instrText>
      </w:r>
      <w:r w:rsidR="000F4AA4" w:rsidRPr="00913764">
        <w:fldChar w:fldCharType="end"/>
      </w:r>
    </w:p>
    <w:p w:rsidR="00116EB0" w:rsidRDefault="00116EB0" w:rsidP="00116EB0">
      <w:pPr>
        <w:pStyle w:val="Definition"/>
        <w:ind w:firstLine="720"/>
      </w:pPr>
      <w:r>
        <w:t>iterator();</w:t>
      </w:r>
    </w:p>
    <w:p w:rsidR="00116EB0" w:rsidRDefault="00116EB0" w:rsidP="00116EB0">
      <w:pPr>
        <w:pStyle w:val="Definition"/>
        <w:ind w:firstLine="720"/>
      </w:pPr>
      <w:r>
        <w:t>~iterator();</w:t>
      </w:r>
    </w:p>
    <w:p w:rsidR="00116EB0" w:rsidRDefault="00116EB0" w:rsidP="00116EB0">
      <w:pPr>
        <w:pStyle w:val="Definition"/>
        <w:ind w:firstLine="720"/>
      </w:pPr>
      <w:r>
        <w:t>Library::ptr operator*() const;</w:t>
      </w:r>
    </w:p>
    <w:p w:rsidR="00116EB0" w:rsidRDefault="00116EB0" w:rsidP="00116EB0">
      <w:pPr>
        <w:pStyle w:val="Definition"/>
        <w:ind w:firstLine="720"/>
      </w:pPr>
      <w:r>
        <w:t>bool operator==(const iterator &amp;i);</w:t>
      </w:r>
    </w:p>
    <w:p w:rsidR="00116EB0" w:rsidRDefault="00116EB0" w:rsidP="00116EB0">
      <w:pPr>
        <w:pStyle w:val="Definition"/>
        <w:ind w:firstLine="720"/>
      </w:pPr>
      <w:r>
        <w:t>bool operator!=(const iterator &amp;i);</w:t>
      </w:r>
    </w:p>
    <w:p w:rsidR="00116EB0" w:rsidRDefault="00116EB0" w:rsidP="00116EB0">
      <w:pPr>
        <w:pStyle w:val="Definition"/>
        <w:ind w:firstLine="720"/>
      </w:pPr>
      <w:r>
        <w:t>LibraryPool::iterator operator++();</w:t>
      </w:r>
    </w:p>
    <w:p w:rsidR="00116EB0" w:rsidRDefault="00116EB0" w:rsidP="00116EB0">
      <w:pPr>
        <w:pStyle w:val="Definition"/>
        <w:ind w:firstLine="720"/>
      </w:pPr>
      <w:r>
        <w:t>LibraryPool::iterator operator++(int);</w:t>
      </w:r>
    </w:p>
    <w:p w:rsidR="00116EB0" w:rsidRDefault="00116EB0" w:rsidP="00116EB0">
      <w:pPr>
        <w:pStyle w:val="Definition"/>
      </w:pPr>
      <w:r>
        <w:t>};</w:t>
      </w:r>
    </w:p>
    <w:p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rsidR="00116EB0" w:rsidRDefault="00116EB0" w:rsidP="00116EB0">
      <w:pPr>
        <w:pStyle w:val="Definition"/>
        <w:ind w:firstLine="720"/>
      </w:pPr>
      <w:r>
        <w:t>const_iterator();</w:t>
      </w:r>
    </w:p>
    <w:p w:rsidR="00116EB0" w:rsidRDefault="00116EB0" w:rsidP="00116EB0">
      <w:pPr>
        <w:pStyle w:val="Definition"/>
        <w:ind w:firstLine="720"/>
      </w:pPr>
      <w:r>
        <w:t>~const_iterator();</w:t>
      </w:r>
    </w:p>
    <w:p w:rsidR="00116EB0" w:rsidRDefault="00116EB0" w:rsidP="00116EB0">
      <w:pPr>
        <w:pStyle w:val="Definition"/>
        <w:ind w:firstLine="720"/>
      </w:pPr>
      <w:r>
        <w:t>Library::const_ptr operator*() const;</w:t>
      </w:r>
    </w:p>
    <w:p w:rsidR="00116EB0" w:rsidRDefault="00116EB0" w:rsidP="00116EB0">
      <w:pPr>
        <w:pStyle w:val="Definition"/>
        <w:ind w:firstLine="720"/>
      </w:pPr>
      <w:r>
        <w:t>bool operator==(const const_interator &amp;i);</w:t>
      </w:r>
    </w:p>
    <w:p w:rsidR="00116EB0" w:rsidRDefault="00116EB0" w:rsidP="00116EB0">
      <w:pPr>
        <w:pStyle w:val="Definition"/>
        <w:ind w:firstLine="720"/>
      </w:pPr>
      <w:r>
        <w:t>bool operator!=(const const_iterator &amp;i);</w:t>
      </w:r>
    </w:p>
    <w:p w:rsidR="00116EB0" w:rsidRDefault="00116EB0" w:rsidP="00116EB0">
      <w:pPr>
        <w:pStyle w:val="Definition"/>
        <w:ind w:firstLine="720"/>
      </w:pPr>
      <w:r>
        <w:t>LibraryPool::const_iterator operator++();</w:t>
      </w:r>
    </w:p>
    <w:p w:rsidR="00116EB0" w:rsidRDefault="00116EB0" w:rsidP="00116EB0">
      <w:pPr>
        <w:pStyle w:val="Definition"/>
        <w:ind w:firstLine="720"/>
      </w:pPr>
      <w:r>
        <w:t>LibraryPool::const_iterator operator++(int);</w:t>
      </w:r>
    </w:p>
    <w:p w:rsidR="00116EB0" w:rsidRDefault="00116EB0" w:rsidP="00116EB0">
      <w:pPr>
        <w:pStyle w:val="Definition"/>
      </w:pPr>
      <w:r>
        <w:t>};</w:t>
      </w:r>
    </w:p>
    <w:p w:rsidR="00116EB0" w:rsidRDefault="00116EB0" w:rsidP="00116EB0">
      <w:pPr>
        <w:pStyle w:val="Definition"/>
      </w:pPr>
    </w:p>
    <w:p w:rsidR="00116EB0" w:rsidRDefault="00116EB0"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116EB0" w:rsidRDefault="00116EB0" w:rsidP="009A6F08">
      <w:pPr>
        <w:pStyle w:val="ClassHeading"/>
      </w:pPr>
      <w:r>
        <w:t>LibraryPool Member Functions:</w:t>
      </w:r>
    </w:p>
    <w:p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begin()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end()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rsidR="00116EB0" w:rsidRDefault="00116EB0" w:rsidP="009A6F08">
      <w:pPr>
        <w:pStyle w:val="APIBody"/>
      </w:pPr>
      <w:r>
        <w:t>This function returns the number of elements in the library set.</w:t>
      </w:r>
    </w:p>
    <w:p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rsidR="005D53AE" w:rsidRDefault="005D53AE" w:rsidP="005D53AE">
      <w:pPr>
        <w:pStyle w:val="Definition"/>
      </w:pPr>
      <w:r>
        <w:t>Library::const_ptr getExecutable() const</w:t>
      </w:r>
    </w:p>
    <w:p w:rsidR="005D53AE" w:rsidRDefault="005D53AE" w:rsidP="009A6F08">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rsidR="005D53AE" w:rsidRDefault="005D53AE" w:rsidP="005D53AE">
      <w:pPr>
        <w:pStyle w:val="Definition"/>
      </w:pPr>
      <w:r>
        <w:lastRenderedPageBreak/>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rsidR="005D53AE" w:rsidRDefault="005D53AE" w:rsidP="005D53AE">
      <w:pPr>
        <w:pStyle w:val="Definition"/>
      </w:pPr>
      <w:r>
        <w:t>Library::const_ptr getLibraryByName(std::string name) const</w:t>
      </w:r>
    </w:p>
    <w:p w:rsidR="007650F8" w:rsidRPr="007650F8" w:rsidRDefault="005D53AE" w:rsidP="009A6F08">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Library::</w:t>
      </w:r>
      <w:proofErr w:type="gramStart"/>
      <w:r w:rsidRPr="005D53AE">
        <w:rPr>
          <w:rFonts w:ascii="Courier New" w:hAnsi="Courier New" w:cs="Courier New"/>
        </w:rPr>
        <w:t>ptr(</w:t>
      </w:r>
      <w:proofErr w:type="gramEnd"/>
      <w:r w:rsidRPr="005D53AE">
        <w:rPr>
          <w:rFonts w:ascii="Courier New" w:hAnsi="Courier New" w:cs="Courier New"/>
        </w:rPr>
        <w:t xml:space="preserve">) </w:t>
      </w:r>
      <w:r>
        <w:t xml:space="preserve">or </w:t>
      </w:r>
      <w:r w:rsidRPr="005D53AE">
        <w:rPr>
          <w:rFonts w:ascii="Courier New" w:hAnsi="Courier New" w:cs="Courier New"/>
        </w:rPr>
        <w:t>Library::const_ptr()</w:t>
      </w:r>
      <w:r>
        <w:t>.</w:t>
      </w:r>
    </w:p>
    <w:p w:rsidR="000410FC" w:rsidRDefault="000410FC" w:rsidP="009A6F08">
      <w:pPr>
        <w:pStyle w:val="Heading2"/>
      </w:pPr>
      <w:bookmarkStart w:id="77" w:name="_Toc273362651"/>
      <w:bookmarkStart w:id="78" w:name="_Ref273369251"/>
      <w:bookmarkStart w:id="79" w:name="_Toc274055828"/>
      <w:bookmarkStart w:id="80" w:name="_Toc426969476"/>
      <w:r>
        <w:t>RegisterPool</w:t>
      </w:r>
      <w:bookmarkEnd w:id="77"/>
      <w:bookmarkEnd w:id="78"/>
      <w:bookmarkEnd w:id="79"/>
      <w:bookmarkEnd w:id="80"/>
    </w:p>
    <w:p w:rsidR="001A3994" w:rsidRDefault="00DC6B19" w:rsidP="009A6F08">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w:t>
      </w:r>
      <w:r w:rsidR="00B302BC">
        <w:t xml:space="preserve"> </w:t>
      </w:r>
      <w:r w:rsidR="00B302BC">
        <w:fldChar w:fldCharType="begin"/>
      </w:r>
      <w:r w:rsidR="00B302BC">
        <w:instrText xml:space="preserve"> REF _Ref411330180 \r \h </w:instrText>
      </w:r>
      <w:r w:rsidR="00B302BC">
        <w:fldChar w:fldCharType="separate"/>
      </w:r>
      <w:r w:rsidR="00220CBB">
        <w:t>Appendix A</w:t>
      </w:r>
      <w:r w:rsidR="00B302BC">
        <w:fldChar w:fldCharType="end"/>
      </w:r>
      <w:r w:rsidR="00B302BC">
        <w:t xml:space="preserve"> f</w:t>
      </w:r>
      <w:r w:rsidR="005360FF">
        <w:t xml:space="preserve">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rsidR="005360FF" w:rsidRDefault="005360FF" w:rsidP="009A6F08">
      <w:pPr>
        <w:pStyle w:val="ClassHeading"/>
      </w:pPr>
      <w:r>
        <w:t xml:space="preserve">RegisterPool </w:t>
      </w:r>
      <w:r w:rsidR="00FC52AC">
        <w:t>Declared In</w:t>
      </w:r>
      <w:r>
        <w:t xml:space="preserve">: </w:t>
      </w:r>
    </w:p>
    <w:p w:rsidR="005360FF" w:rsidRPr="00A14A88" w:rsidRDefault="00A367E2" w:rsidP="005360FF">
      <w:pPr>
        <w:pStyle w:val="Definition"/>
      </w:pPr>
      <w:r>
        <w:t>PCProcess.h</w:t>
      </w:r>
    </w:p>
    <w:p w:rsidR="005360FF" w:rsidRDefault="005360FF" w:rsidP="009A6F08">
      <w:pPr>
        <w:pStyle w:val="ClassHeading"/>
      </w:pPr>
      <w:r>
        <w:t>RegisterPool Types:</w:t>
      </w:r>
    </w:p>
    <w:p w:rsidR="005360FF" w:rsidRDefault="005360FF" w:rsidP="005360FF">
      <w:pPr>
        <w:pStyle w:val="Definition"/>
        <w:rPr>
          <w:rFonts w:asciiTheme="minorHAnsi" w:hAnsiTheme="minorHAnsi"/>
        </w:rPr>
      </w:pPr>
      <w:r>
        <w:t>class iterator</w:t>
      </w:r>
      <w:r w:rsidR="00701C27">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rsidR="00701C27" w:rsidRPr="00701C27" w:rsidRDefault="00701C27" w:rsidP="005360FF">
      <w:pPr>
        <w:pStyle w:val="Definition"/>
      </w:pPr>
      <w:r w:rsidRPr="00913764">
        <w:t>public:</w:t>
      </w:r>
    </w:p>
    <w:p w:rsidR="005360FF" w:rsidRDefault="005360FF" w:rsidP="005360FF">
      <w:pPr>
        <w:pStyle w:val="Definition"/>
        <w:ind w:firstLine="720"/>
      </w:pPr>
      <w:r>
        <w:t>iterator();</w:t>
      </w:r>
    </w:p>
    <w:p w:rsidR="005360FF" w:rsidRDefault="005360FF" w:rsidP="005360FF">
      <w:pPr>
        <w:pStyle w:val="Definition"/>
        <w:ind w:firstLine="720"/>
      </w:pPr>
      <w:r>
        <w:t>~iterator();</w:t>
      </w:r>
    </w:p>
    <w:p w:rsidR="005360FF" w:rsidRDefault="005360FF" w:rsidP="005360FF">
      <w:pPr>
        <w:pStyle w:val="Definition"/>
        <w:ind w:firstLine="720"/>
      </w:pPr>
      <w:r>
        <w:t>std::pair&lt;MachRegister, MachRegisterVal&gt; operator*() const;</w:t>
      </w:r>
    </w:p>
    <w:p w:rsidR="005360FF" w:rsidRDefault="005360FF" w:rsidP="005360FF">
      <w:pPr>
        <w:pStyle w:val="Definition"/>
        <w:ind w:firstLine="720"/>
      </w:pPr>
      <w:r>
        <w:t>bool operator==(const iterator &amp;i);</w:t>
      </w:r>
    </w:p>
    <w:p w:rsidR="005360FF" w:rsidRDefault="005360FF" w:rsidP="005360FF">
      <w:pPr>
        <w:pStyle w:val="Definition"/>
        <w:ind w:firstLine="720"/>
      </w:pPr>
      <w:r>
        <w:t>bool operator!=(const iterator &amp;i);</w:t>
      </w:r>
    </w:p>
    <w:p w:rsidR="005360FF" w:rsidRDefault="00A319E4" w:rsidP="005360FF">
      <w:pPr>
        <w:pStyle w:val="Definition"/>
        <w:ind w:firstLine="720"/>
      </w:pPr>
      <w:r>
        <w:t>Register</w:t>
      </w:r>
      <w:r w:rsidR="005360FF">
        <w:t>Pool::iterator operator++();</w:t>
      </w:r>
    </w:p>
    <w:p w:rsidR="005360FF" w:rsidRDefault="00A319E4" w:rsidP="005360FF">
      <w:pPr>
        <w:pStyle w:val="Definition"/>
        <w:ind w:firstLine="720"/>
      </w:pPr>
      <w:r>
        <w:t>Register</w:t>
      </w:r>
      <w:r w:rsidR="005360FF">
        <w:t>Pool::iterator operator++(int);</w:t>
      </w:r>
    </w:p>
    <w:p w:rsidR="005360FF" w:rsidRDefault="005360FF" w:rsidP="005360FF">
      <w:pPr>
        <w:pStyle w:val="Definition"/>
      </w:pPr>
      <w:r>
        <w:t>};</w:t>
      </w:r>
    </w:p>
    <w:p w:rsidR="005360FF" w:rsidRDefault="005360FF" w:rsidP="005360FF">
      <w:pPr>
        <w:pStyle w:val="Definition"/>
      </w:pPr>
    </w:p>
    <w:p w:rsidR="005360FF" w:rsidRDefault="009248FC" w:rsidP="009A6F08">
      <w:pPr>
        <w:pStyle w:val="APIBody"/>
      </w:pPr>
      <w:r>
        <w:t>This is a C++</w:t>
      </w:r>
      <w:r w:rsidR="005360FF">
        <w:t xml:space="preserve"> </w:t>
      </w:r>
      <w:r w:rsidR="005360FF" w:rsidRPr="00C00103">
        <w:rPr>
          <w:rFonts w:ascii="Courier New" w:hAnsi="Courier New" w:cs="Courier New"/>
        </w:rPr>
        <w:t>iterator</w:t>
      </w:r>
      <w:r w:rsidR="005360FF">
        <w:t xml:space="preserve"> over the set of registers contained in the registerPool.  The behavior of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proofErr w:type="gramStart"/>
      <w:r w:rsidR="005360FF" w:rsidRPr="00BB1E65">
        <w:rPr>
          <w:rFonts w:ascii="Courier New" w:hAnsi="Courier New" w:cs="Courier New"/>
        </w:rPr>
        <w:t>!=</w:t>
      </w:r>
      <w:proofErr w:type="gramEnd"/>
      <w:r w:rsidR="005360FF">
        <w:t xml:space="preserve">, </w:t>
      </w:r>
      <w:r w:rsidR="005360FF" w:rsidRPr="00BB1E65">
        <w:rPr>
          <w:rFonts w:ascii="Courier New" w:hAnsi="Courier New" w:cs="Courier New"/>
        </w:rPr>
        <w:t>operator++</w:t>
      </w:r>
      <w:r w:rsidR="005360FF">
        <w:t xml:space="preserve">, and </w:t>
      </w:r>
      <w:r w:rsidR="005360FF" w:rsidRPr="00BB1E65">
        <w:rPr>
          <w:rFonts w:ascii="Courier New" w:hAnsi="Courier New" w:cs="Courier New"/>
        </w:rPr>
        <w:t>operator++(int)</w:t>
      </w:r>
      <w:r w:rsidR="005360FF">
        <w:t xml:space="preserve"> match the standard behavior of C++ iterators.</w:t>
      </w:r>
    </w:p>
    <w:p w:rsidR="005360FF" w:rsidRDefault="00A319E4" w:rsidP="009A6F08">
      <w:pPr>
        <w:pStyle w:val="ClassHeading"/>
      </w:pPr>
      <w:r>
        <w:t>Register</w:t>
      </w:r>
      <w:r w:rsidR="005360FF">
        <w:t>Pool Member Functions:</w:t>
      </w:r>
    </w:p>
    <w:p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A319E4" w:rsidP="009A6F08">
      <w:pPr>
        <w:pStyle w:val="APIBody"/>
      </w:pPr>
      <w:r>
        <w:t>This function returns an iterator</w:t>
      </w:r>
      <w:r w:rsidR="005360FF">
        <w:t xml:space="preserve"> </w:t>
      </w:r>
      <w:proofErr w:type="gramStart"/>
      <w:r w:rsidR="005360FF">
        <w:t>that point</w:t>
      </w:r>
      <w:r>
        <w:t>s</w:t>
      </w:r>
      <w:proofErr w:type="gramEnd"/>
      <w:r w:rsidR="005360FF">
        <w:t xml:space="preserve"> to the beginning of the set of </w:t>
      </w:r>
      <w:r>
        <w:t>registers</w:t>
      </w:r>
      <w:r w:rsidR="005360FF">
        <w:t>.</w:t>
      </w:r>
    </w:p>
    <w:p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E87F0D" w:rsidP="009A6F08">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w:t>
      </w:r>
      <w:proofErr w:type="gramStart"/>
      <w:r w:rsidR="005360FF">
        <w:t>point</w:t>
      </w:r>
      <w:r w:rsidR="00A319E4">
        <w:t>s</w:t>
      </w:r>
      <w:proofErr w:type="gramEnd"/>
      <w:r w:rsidR="005360FF">
        <w:t xml:space="preserve"> element after the end of the set of </w:t>
      </w:r>
      <w:r w:rsidR="00A319E4" w:rsidRPr="00A319E4">
        <w:rPr>
          <w:rFonts w:cs="Courier New"/>
        </w:rPr>
        <w:t>registers</w:t>
      </w:r>
      <w:r w:rsidR="00A319E4">
        <w:rPr>
          <w:rFonts w:ascii="Courier New" w:hAnsi="Courier New" w:cs="Courier New"/>
        </w:rPr>
        <w:t>.</w:t>
      </w:r>
    </w:p>
    <w:p w:rsidR="00E87F0D" w:rsidRDefault="00E87F0D" w:rsidP="00E87F0D">
      <w:pPr>
        <w:pStyle w:val="Definition"/>
      </w:pPr>
      <w:r>
        <w:t>LibraryPool::iterator find(Dyninst::MachRegister r)</w:t>
      </w:r>
    </w:p>
    <w:p w:rsidR="00E87F0D" w:rsidRDefault="00E87F0D" w:rsidP="009A6F08">
      <w:pPr>
        <w:pStyle w:val="APIBody"/>
      </w:pPr>
      <w:r>
        <w:t xml:space="preserve">This function returns an iterator </w:t>
      </w:r>
      <w:proofErr w:type="gramStart"/>
      <w:r>
        <w:t>that points</w:t>
      </w:r>
      <w:proofErr w:type="gramEnd"/>
      <w:r>
        <w:t xml:space="preserve">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proofErr w:type="gramStart"/>
      <w:r w:rsidRPr="00E87F0D">
        <w:rPr>
          <w:rFonts w:ascii="Courier New" w:hAnsi="Courier New" w:cs="Courier New"/>
        </w:rPr>
        <w:t>end(</w:t>
      </w:r>
      <w:proofErr w:type="gramEnd"/>
      <w:r w:rsidRPr="00E87F0D">
        <w:rPr>
          <w:rFonts w:ascii="Courier New" w:hAnsi="Courier New" w:cs="Courier New"/>
        </w:rPr>
        <w:t>)</w:t>
      </w:r>
      <w:r w:rsidRPr="00E87F0D">
        <w:rPr>
          <w:rFonts w:cs="Courier New"/>
        </w:rPr>
        <w:t>.</w:t>
      </w:r>
    </w:p>
    <w:p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rsidR="005360FF" w:rsidRDefault="005360FF" w:rsidP="009A6F08">
      <w:pPr>
        <w:pStyle w:val="APIBody"/>
      </w:pPr>
      <w:r>
        <w:t xml:space="preserve">This function returns the number of elements in the </w:t>
      </w:r>
      <w:r w:rsidR="00A319E4">
        <w:t>register</w:t>
      </w:r>
      <w:r>
        <w:t xml:space="preserve"> set.</w:t>
      </w:r>
    </w:p>
    <w:p w:rsidR="00E87F0D" w:rsidRDefault="00E87F0D" w:rsidP="00E87F0D">
      <w:pPr>
        <w:pStyle w:val="Definition"/>
      </w:pPr>
      <w:r>
        <w:lastRenderedPageBreak/>
        <w:t>Dyninst::MachRegisterVal&amp; operator[](Dyninst::MachRegister r)</w:t>
      </w:r>
    </w:p>
    <w:p w:rsidR="009C3410" w:rsidRDefault="00E87F0D" w:rsidP="009A6F08">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bookmarkStart w:id="81" w:name="_Toc273362652"/>
      <w:bookmarkStart w:id="82" w:name="_Toc274055829"/>
      <w:bookmarkStart w:id="83" w:name="_Ref274128838"/>
      <w:r w:rsidR="00087ECD">
        <w:t xml:space="preserve"> objects.</w:t>
      </w:r>
    </w:p>
    <w:p w:rsidR="00311B6B" w:rsidRDefault="00311B6B" w:rsidP="009A6F08">
      <w:pPr>
        <w:pStyle w:val="Heading2"/>
      </w:pPr>
      <w:bookmarkStart w:id="84" w:name="_Toc426969477"/>
      <w:r>
        <w:t>AddressSet</w:t>
      </w:r>
      <w:bookmarkEnd w:id="84"/>
      <w:r w:rsidR="009248FC" w:rsidRPr="009248FC">
        <w:fldChar w:fldCharType="begin"/>
      </w:r>
      <w:r w:rsidR="009248FC" w:rsidRPr="009248FC">
        <w:instrText xml:space="preserve"> XE "AddressSet" </w:instrText>
      </w:r>
      <w:r w:rsidR="009248FC" w:rsidRPr="009248FC">
        <w:fldChar w:fldCharType="end"/>
      </w:r>
    </w:p>
    <w:p w:rsidR="00311B6B" w:rsidRDefault="00311B6B" w:rsidP="009A6F08">
      <w:r>
        <w:t xml:space="preserve">The </w:t>
      </w:r>
      <w:r w:rsidRPr="009248FC">
        <w:rPr>
          <w:rFonts w:ascii="Courier New" w:hAnsi="Courier New" w:cs="Courier New"/>
        </w:rPr>
        <w:t xml:space="preserve">AddressSet </w:t>
      </w:r>
      <w:r>
        <w:t>class is a set</w:t>
      </w:r>
      <w:r w:rsidR="00701C27">
        <w:t xml:space="preserve"> container</w:t>
      </w:r>
      <w:r>
        <w:t xml:space="preserve"> of </w:t>
      </w:r>
      <w:r w:rsidRPr="00913764">
        <w:rPr>
          <w:rFonts w:ascii="Courier New" w:hAnsi="Courier New" w:cs="Courier New"/>
        </w:rPr>
        <w:t>Process</w:t>
      </w:r>
      <w:r>
        <w:t xml:space="preserve"> and </w:t>
      </w:r>
      <w:r w:rsidR="00701C27" w:rsidRPr="00913764">
        <w:rPr>
          <w:rFonts w:ascii="Courier New" w:hAnsi="Courier New" w:cs="Courier New"/>
        </w:rPr>
        <w:t>Dyninst::</w:t>
      </w:r>
      <w:r w:rsidRPr="00913764">
        <w:rPr>
          <w:rFonts w:ascii="Courier New" w:hAnsi="Courier New" w:cs="Courier New"/>
        </w:rPr>
        <w:t>Address</w:t>
      </w:r>
      <w:r>
        <w:t xml:space="preserve"> tuple</w:t>
      </w:r>
      <w:r w:rsidR="00701C27">
        <w:t xml:space="preserve">s, with each set element </w:t>
      </w:r>
      <w:r>
        <w:t xml:space="preserve">a </w:t>
      </w:r>
      <w:r w:rsidRPr="009248FC">
        <w:rPr>
          <w:rFonts w:ascii="Courier New" w:hAnsi="Courier New" w:cs="Courier New"/>
        </w:rPr>
        <w:t>std::pair&lt;Address, Process::ptr&gt;</w:t>
      </w:r>
      <w:r>
        <w:t xml:space="preserve">.  </w:t>
      </w:r>
      <w:r w:rsidRPr="009248FC">
        <w:rPr>
          <w:rFonts w:ascii="Courier New" w:hAnsi="Courier New" w:cs="Courier New"/>
        </w:rPr>
        <w:t xml:space="preserve">AddressSet </w:t>
      </w:r>
      <w:r>
        <w:t xml:space="preserve">is used </w:t>
      </w:r>
      <w:r w:rsidR="00701C27">
        <w:t xml:space="preserve">by the </w:t>
      </w:r>
      <w:r w:rsidRPr="009248FC">
        <w:rPr>
          <w:rFonts w:ascii="Courier New" w:hAnsi="Courier New" w:cs="Courier New"/>
        </w:rPr>
        <w:t>ProcessSet</w:t>
      </w:r>
      <w:r w:rsidR="004456BB" w:rsidRPr="004456BB">
        <w:rPr>
          <w:rFonts w:cstheme="minorHAnsi"/>
        </w:rPr>
        <w:fldChar w:fldCharType="begin"/>
      </w:r>
      <w:r w:rsidR="004456BB" w:rsidRPr="004456BB">
        <w:rPr>
          <w:rFonts w:cstheme="minorHAnsi"/>
        </w:rPr>
        <w:instrText xml:space="preserve"> XE "ProcessSet" </w:instrText>
      </w:r>
      <w:r w:rsidR="004456BB" w:rsidRPr="004456BB">
        <w:rPr>
          <w:rFonts w:cstheme="minorHAnsi"/>
        </w:rPr>
        <w:fldChar w:fldCharType="end"/>
      </w:r>
      <w:r w:rsidRPr="009248FC">
        <w:rPr>
          <w:rFonts w:ascii="Courier New" w:hAnsi="Courier New" w:cs="Courier New"/>
        </w:rPr>
        <w:t xml:space="preserve"> </w:t>
      </w:r>
      <w:r>
        <w:t xml:space="preserve">and </w:t>
      </w:r>
      <w:r w:rsidR="00701C27" w:rsidRPr="009248FC">
        <w:rPr>
          <w:rFonts w:ascii="Courier New" w:hAnsi="Courier New" w:cs="Courier New"/>
        </w:rPr>
        <w:t>ThreadSet</w:t>
      </w:r>
      <w:r w:rsidR="00701C27" w:rsidRPr="00913764">
        <w:rPr>
          <w:rFonts w:cstheme="minorHAnsi"/>
        </w:rPr>
        <w:fldChar w:fldCharType="begin"/>
      </w:r>
      <w:r w:rsidR="00701C27" w:rsidRPr="00701C27">
        <w:rPr>
          <w:rFonts w:cstheme="minorHAnsi"/>
        </w:rPr>
        <w:instrText xml:space="preserve"> XE "ThreadSet" </w:instrText>
      </w:r>
      <w:r w:rsidR="00701C27" w:rsidRPr="00913764">
        <w:rPr>
          <w:rFonts w:cstheme="minorHAnsi"/>
        </w:rPr>
        <w:fldChar w:fldCharType="end"/>
      </w:r>
      <w:r w:rsidR="00701C27">
        <w:rPr>
          <w:rFonts w:cstheme="minorHAnsi"/>
        </w:rPr>
        <w:t xml:space="preserve"> classes for</w:t>
      </w:r>
      <w:r w:rsidR="00701C27">
        <w:t xml:space="preserve"> </w:t>
      </w:r>
      <w:r>
        <w:t xml:space="preserve">performing group operations on large numbers of processes.  An </w:t>
      </w:r>
      <w:r w:rsidRPr="009248FC">
        <w:rPr>
          <w:rFonts w:ascii="Courier New" w:hAnsi="Courier New" w:cs="Courier New"/>
        </w:rPr>
        <w:t xml:space="preserve">AddressSet </w:t>
      </w:r>
      <w:r>
        <w:t xml:space="preserve">might, for example, represent the location of a symbol across </w:t>
      </w:r>
      <w:r w:rsidR="009248FC">
        <w:t>numerous</w:t>
      </w:r>
      <w:r>
        <w:t xml:space="preserve"> processes</w:t>
      </w:r>
      <w:r w:rsidR="009248FC">
        <w:t>, or the location of a buffer in each process where data can be written or read.</w:t>
      </w:r>
    </w:p>
    <w:p w:rsidR="009248FC" w:rsidRDefault="009248FC" w:rsidP="009A6F08">
      <w:r>
        <w:t xml:space="preserve">The iteration interfaces of AddressSet resemble a C++ STL </w:t>
      </w:r>
      <w:r w:rsidRPr="009248FC">
        <w:rPr>
          <w:rFonts w:ascii="Courier New" w:hAnsi="Courier New" w:cs="Courier New"/>
        </w:rPr>
        <w:t>std::multimap&lt;Address, Process::ptr&gt;</w:t>
      </w:r>
      <w:r>
        <w:t>.</w:t>
      </w:r>
      <w:r w:rsidR="00701C27">
        <w:t xml:space="preserve">  When iterating all </w:t>
      </w:r>
      <w:r w:rsidR="00701C27" w:rsidRPr="00913764">
        <w:rPr>
          <w:rFonts w:ascii="Courier New" w:hAnsi="Courier New" w:cs="Courier New"/>
        </w:rPr>
        <w:t>Addresses</w:t>
      </w:r>
      <w:r w:rsidR="00701C27">
        <w:t xml:space="preserve"> will appear in sequential order from smallest to largest.  </w:t>
      </w:r>
    </w:p>
    <w:p w:rsidR="009248FC" w:rsidRDefault="009248FC" w:rsidP="009A6F08">
      <w:pPr>
        <w:pStyle w:val="ClassHeading"/>
      </w:pPr>
      <w:r>
        <w:t xml:space="preserve">AddressSet </w:t>
      </w:r>
      <w:r w:rsidR="00FC52AC">
        <w:t>Declared In</w:t>
      </w:r>
      <w:r>
        <w:t>:</w:t>
      </w:r>
    </w:p>
    <w:p w:rsidR="009248FC" w:rsidRDefault="009248FC" w:rsidP="009248FC">
      <w:pPr>
        <w:pStyle w:val="Definition"/>
      </w:pPr>
      <w:r>
        <w:t>ProcessSet.h</w:t>
      </w:r>
    </w:p>
    <w:p w:rsidR="009248FC" w:rsidRDefault="009248FC" w:rsidP="009A6F08">
      <w:pPr>
        <w:pStyle w:val="ClassHeading"/>
      </w:pPr>
      <w:r>
        <w:t>AddressSet Types:</w:t>
      </w:r>
    </w:p>
    <w:p w:rsidR="009248FC" w:rsidRPr="00A14A88" w:rsidRDefault="009248FC" w:rsidP="009248FC">
      <w:pPr>
        <w:pStyle w:val="Definition"/>
      </w:pPr>
      <w:r>
        <w:t>AddressSet</w:t>
      </w:r>
      <w:r w:rsidRPr="00A14A88">
        <w:t>::ptr</w:t>
      </w:r>
    </w:p>
    <w:p w:rsidR="009248FC" w:rsidRPr="00A14A88" w:rsidRDefault="009248FC" w:rsidP="009248FC">
      <w:pPr>
        <w:pStyle w:val="Definition"/>
      </w:pPr>
      <w:r>
        <w:t>AddressSet</w:t>
      </w:r>
      <w:r w:rsidRPr="00A14A88">
        <w:t>::const_ptr</w:t>
      </w:r>
    </w:p>
    <w:p w:rsidR="009248FC" w:rsidRDefault="009248FC" w:rsidP="009A6F08">
      <w:pPr>
        <w:pStyle w:val="APIBody"/>
      </w:pPr>
      <w:r>
        <w:t xml:space="preserve">The </w:t>
      </w:r>
      <w:r>
        <w:rPr>
          <w:rFonts w:ascii="Courier New" w:hAnsi="Courier New" w:cs="Courier New"/>
        </w:rPr>
        <w:t>AddressSet</w:t>
      </w:r>
      <w:r w:rsidRPr="00A14A88">
        <w:rPr>
          <w:rFonts w:ascii="Courier New" w:hAnsi="Courier New" w:cs="Courier New"/>
        </w:rPr>
        <w:t>::ptr</w:t>
      </w:r>
      <w:r>
        <w:t xml:space="preserve"> and </w:t>
      </w:r>
      <w:r>
        <w:rPr>
          <w:rFonts w:ascii="Courier New" w:hAnsi="Courier New" w:cs="Courier New"/>
        </w:rPr>
        <w:t>AddressSet</w:t>
      </w:r>
      <w:r w:rsidRPr="00A14A88">
        <w:rPr>
          <w:rFonts w:ascii="Courier New" w:hAnsi="Courier New" w:cs="Courier New"/>
        </w:rPr>
        <w: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rsidR="009248FC" w:rsidRDefault="009248FC" w:rsidP="009248FC">
      <w:pPr>
        <w:pStyle w:val="Definition"/>
      </w:pPr>
      <w:r>
        <w:lastRenderedPageBreak/>
        <w:t>typedef std::pair&lt;Dyninst::Address, Process::ptr&gt; value_type</w:t>
      </w:r>
    </w:p>
    <w:p w:rsidR="004456BB" w:rsidRDefault="004456BB" w:rsidP="004456BB">
      <w:pPr>
        <w:pStyle w:val="Definition"/>
      </w:pPr>
      <w:r>
        <w:t>class iterator</w:t>
      </w:r>
      <w:r w:rsidRPr="004456BB">
        <w:rPr>
          <w:rFonts w:asciiTheme="minorHAnsi" w:hAnsiTheme="minorHAnsi" w:cstheme="minorHAnsi"/>
        </w:rPr>
        <w:fldChar w:fldCharType="begin"/>
      </w:r>
      <w:r w:rsidRPr="004456BB">
        <w:rPr>
          <w:rFonts w:asciiTheme="minorHAnsi" w:hAnsiTheme="minorHAnsi" w:cstheme="minorHAnsi"/>
        </w:rPr>
        <w:instrText xml:space="preserve"> XE "iterator, AddressSet" </w:instrText>
      </w:r>
      <w:r w:rsidRPr="004456BB">
        <w:rPr>
          <w:rFonts w:asciiTheme="minorHAnsi" w:hAnsiTheme="minorHAnsi" w:cstheme="minorHAnsi"/>
        </w:rPr>
        <w:fldChar w:fldCharType="end"/>
      </w:r>
      <w:r>
        <w:t xml:space="preserve"> </w:t>
      </w:r>
      <w:r w:rsidR="00701C27">
        <w:t>{</w:t>
      </w:r>
    </w:p>
    <w:p w:rsidR="00701C27" w:rsidRDefault="00701C27" w:rsidP="004456BB">
      <w:pPr>
        <w:pStyle w:val="Definition"/>
      </w:pPr>
      <w:r>
        <w:t>public:</w:t>
      </w:r>
    </w:p>
    <w:p w:rsidR="004456BB" w:rsidRDefault="004456BB" w:rsidP="004456BB">
      <w:pPr>
        <w:pStyle w:val="Definition"/>
        <w:ind w:firstLine="720"/>
      </w:pPr>
      <w:r>
        <w:t>iterator();</w:t>
      </w:r>
    </w:p>
    <w:p w:rsidR="004456BB" w:rsidRDefault="004456BB" w:rsidP="004456BB">
      <w:pPr>
        <w:pStyle w:val="Definition"/>
        <w:ind w:firstLine="720"/>
      </w:pPr>
      <w:r>
        <w:t>~iterator();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iterator &amp;i);</w:t>
      </w:r>
    </w:p>
    <w:p w:rsidR="004456BB" w:rsidRDefault="004456BB" w:rsidP="004456BB">
      <w:pPr>
        <w:pStyle w:val="Definition"/>
        <w:ind w:firstLine="720"/>
      </w:pPr>
      <w:r>
        <w:t>bool operator!=(const iterator &amp;i);</w:t>
      </w:r>
    </w:p>
    <w:p w:rsidR="004456BB" w:rsidRDefault="004456BB" w:rsidP="004456BB">
      <w:pPr>
        <w:pStyle w:val="Definition"/>
        <w:ind w:firstLine="720"/>
      </w:pPr>
      <w:r>
        <w:t>AddressSet::iterator operator++();</w:t>
      </w:r>
    </w:p>
    <w:p w:rsidR="004456BB" w:rsidRDefault="004456BB" w:rsidP="004456BB">
      <w:pPr>
        <w:pStyle w:val="Definition"/>
        <w:ind w:firstLine="720"/>
      </w:pPr>
      <w:r>
        <w:t>AddressSet::iterator operator++(int);</w:t>
      </w:r>
    </w:p>
    <w:p w:rsidR="004456BB" w:rsidRDefault="004456BB" w:rsidP="004456BB">
      <w:pPr>
        <w:pStyle w:val="Definition"/>
      </w:pPr>
      <w:r>
        <w:t>};</w:t>
      </w:r>
    </w:p>
    <w:p w:rsidR="004456BB" w:rsidRPr="00701C27" w:rsidRDefault="004456BB" w:rsidP="004456BB">
      <w:pPr>
        <w:pStyle w:val="Definition"/>
      </w:pPr>
      <w:r w:rsidRPr="00701C27">
        <w:t>class const_iterator</w:t>
      </w:r>
      <w:r w:rsidRPr="00913764">
        <w:fldChar w:fldCharType="begin"/>
      </w:r>
      <w:r w:rsidRPr="00913764">
        <w:instrText xml:space="preserve"> XE "const_iterator, AddressSet" </w:instrText>
      </w:r>
      <w:r w:rsidRPr="00913764">
        <w:fldChar w:fldCharType="end"/>
      </w:r>
      <w:r w:rsidRPr="00701C27">
        <w:t xml:space="preserve"> </w:t>
      </w:r>
      <w:r w:rsidR="00701C27" w:rsidRPr="00701C27">
        <w:t>{</w:t>
      </w:r>
    </w:p>
    <w:p w:rsidR="00701C27" w:rsidRPr="00913764" w:rsidRDefault="00701C27" w:rsidP="004456BB">
      <w:pPr>
        <w:pStyle w:val="Definition"/>
      </w:pPr>
      <w:r w:rsidRPr="00701C27">
        <w:t>public:</w:t>
      </w:r>
    </w:p>
    <w:p w:rsidR="004456BB" w:rsidRDefault="004456BB" w:rsidP="004456BB">
      <w:pPr>
        <w:pStyle w:val="Definition"/>
        <w:ind w:firstLine="720"/>
      </w:pPr>
      <w:r>
        <w:t>const_iterator();</w:t>
      </w:r>
    </w:p>
    <w:p w:rsidR="004456BB" w:rsidRDefault="004456BB" w:rsidP="004456BB">
      <w:pPr>
        <w:pStyle w:val="Definition"/>
        <w:ind w:firstLine="720"/>
      </w:pPr>
      <w:r>
        <w:t>~const_iterator();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const_interator &amp;i);</w:t>
      </w:r>
    </w:p>
    <w:p w:rsidR="004456BB" w:rsidRDefault="004456BB" w:rsidP="004456BB">
      <w:pPr>
        <w:pStyle w:val="Definition"/>
        <w:ind w:firstLine="720"/>
      </w:pPr>
      <w:r>
        <w:t>bool operator!=(const const_iterator &amp;i);</w:t>
      </w:r>
    </w:p>
    <w:p w:rsidR="004456BB" w:rsidRDefault="004456BB" w:rsidP="004456BB">
      <w:pPr>
        <w:pStyle w:val="Definition"/>
        <w:ind w:firstLine="720"/>
      </w:pPr>
      <w:r>
        <w:t>AddressSet::const_iterator operator++();</w:t>
      </w:r>
    </w:p>
    <w:p w:rsidR="004456BB" w:rsidRDefault="004456BB" w:rsidP="004456BB">
      <w:pPr>
        <w:pStyle w:val="Definition"/>
        <w:ind w:firstLine="720"/>
      </w:pPr>
      <w:r>
        <w:t>AddressSet::const_iterator operator++(int);</w:t>
      </w:r>
    </w:p>
    <w:p w:rsidR="004456BB" w:rsidRDefault="004456BB" w:rsidP="004456BB">
      <w:pPr>
        <w:pStyle w:val="Definition"/>
      </w:pPr>
      <w:r>
        <w:t>};</w:t>
      </w:r>
    </w:p>
    <w:p w:rsidR="004456BB" w:rsidRDefault="004456BB" w:rsidP="009A6F08">
      <w:pPr>
        <w:pStyle w:val="APIBody"/>
      </w:pPr>
      <w:r>
        <w:t xml:space="preserve">These </w:t>
      </w:r>
      <w:r w:rsidRPr="00913764">
        <w:rPr>
          <w:rFonts w:cstheme="minorHAnsi"/>
        </w:rPr>
        <w:t>are C++ iterators</w:t>
      </w:r>
      <w:r>
        <w:t xml:space="preserve"> over the Address and Process pair</w:t>
      </w:r>
      <w:r w:rsidR="00701C27">
        <w:t>s</w:t>
      </w:r>
      <w:r>
        <w:t xml:space="preserve"> contained in the AddressSet.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4456BB" w:rsidRDefault="004456BB" w:rsidP="009A6F08">
      <w:pPr>
        <w:pStyle w:val="ClassHeading"/>
      </w:pPr>
    </w:p>
    <w:p w:rsidR="009248FC" w:rsidRDefault="009248FC" w:rsidP="009A6F08">
      <w:pPr>
        <w:pStyle w:val="ClassHeading"/>
      </w:pPr>
      <w:r>
        <w:t>AddressSet Static Member Functions:</w:t>
      </w:r>
    </w:p>
    <w:p w:rsidR="009248FC" w:rsidRDefault="009248FC" w:rsidP="004456BB">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w:t>
      </w:r>
    </w:p>
    <w:p w:rsidR="004456BB" w:rsidRPr="004456BB" w:rsidRDefault="004456BB" w:rsidP="009A6F08">
      <w:pPr>
        <w:pStyle w:val="APIBody"/>
      </w:pPr>
      <w:r w:rsidRPr="004456BB">
        <w:t xml:space="preserve">This </w:t>
      </w:r>
      <w:r>
        <w:t xml:space="preserve">function returns a new </w:t>
      </w:r>
      <w:r w:rsidRPr="00913764">
        <w:rPr>
          <w:rFonts w:ascii="Courier New" w:hAnsi="Courier New" w:cs="Courier New"/>
        </w:rPr>
        <w:t>AddressSet</w:t>
      </w:r>
      <w:r w:rsidR="00701C27">
        <w:t xml:space="preserve"> that is empty</w:t>
      </w:r>
      <w:r>
        <w:t>.</w:t>
      </w:r>
    </w:p>
    <w:p w:rsidR="009248FC" w:rsidRDefault="009248FC" w:rsidP="009248FC">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(ProcessSet::</w:t>
      </w:r>
      <w:r w:rsidR="004456BB">
        <w:t>const_</w:t>
      </w:r>
      <w:r>
        <w:t>ptr ps,</w:t>
      </w:r>
      <w:r>
        <w:br/>
      </w:r>
      <w:r>
        <w:tab/>
        <w:t>Dyninst::Address addr)</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paired with the Address </w:t>
      </w:r>
      <w:r w:rsidRPr="00913764">
        <w:rPr>
          <w:rFonts w:ascii="Courier New" w:hAnsi="Courier New" w:cs="Courier New"/>
        </w:rPr>
        <w:t>addr</w:t>
      </w:r>
      <w:r>
        <w:t>.</w:t>
      </w:r>
    </w:p>
    <w:p w:rsidR="009248FC" w:rsidRDefault="009248FC" w:rsidP="009248FC">
      <w:pPr>
        <w:pStyle w:val="Definition"/>
        <w:jc w:val="left"/>
      </w:pPr>
      <w:r>
        <w:t>static AddressSet::ptr</w:t>
      </w:r>
      <w:r w:rsidR="004456BB">
        <w:t xml:space="preserve">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rsidR="004456BB">
        <w:t>(ProcessSet::const_ptr ps,</w:t>
      </w:r>
      <w:r w:rsidR="004456BB">
        <w:br/>
      </w:r>
      <w:r w:rsidR="004456BB">
        <w:tab/>
        <w:t>std::string library_name,</w:t>
      </w:r>
      <w:r w:rsidR="004456BB">
        <w:br/>
      </w:r>
      <w:r w:rsidR="004456BB">
        <w:tab/>
        <w:t>Dyninst::Offset off)</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The </w:t>
      </w:r>
      <w:r w:rsidRPr="00913764">
        <w:rPr>
          <w:rFonts w:ascii="Courier New" w:hAnsi="Courier New" w:cs="Courier New"/>
        </w:rPr>
        <w:t>Address</w:t>
      </w:r>
      <w:r>
        <w:t xml:space="preserve"> element for each process is calculated by looking up the load address of </w:t>
      </w:r>
      <w:r w:rsidRPr="00913764">
        <w:rPr>
          <w:rFonts w:ascii="Courier New" w:hAnsi="Courier New" w:cs="Courier New"/>
        </w:rPr>
        <w:t>library_name</w:t>
      </w:r>
      <w:r>
        <w:t xml:space="preserve"> in each </w:t>
      </w:r>
      <w:r w:rsidRPr="00913764">
        <w:rPr>
          <w:rFonts w:ascii="Courier New" w:hAnsi="Courier New" w:cs="Courier New"/>
        </w:rPr>
        <w:t>Process</w:t>
      </w:r>
      <w:r>
        <w:t xml:space="preserve"> and adding it to </w:t>
      </w:r>
      <w:r w:rsidRPr="00913764">
        <w:rPr>
          <w:rFonts w:ascii="Courier New" w:hAnsi="Courier New" w:cs="Courier New"/>
        </w:rPr>
        <w:t>off</w:t>
      </w:r>
      <w:r>
        <w:t>.</w:t>
      </w:r>
    </w:p>
    <w:p w:rsidR="004456BB" w:rsidRDefault="004456BB" w:rsidP="009A6F08">
      <w:pPr>
        <w:pStyle w:val="ClassHeading"/>
      </w:pPr>
      <w:r>
        <w:t>AddressSet Member Functions</w:t>
      </w:r>
    </w:p>
    <w:p w:rsidR="004456BB" w:rsidRDefault="004456BB" w:rsidP="004456BB">
      <w:pPr>
        <w:pStyle w:val="Definition"/>
      </w:pPr>
      <w:r>
        <w:t>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AddressSet</w:t>
      </w:r>
      <w:r>
        <w:t xml:space="preserve">, or </w:t>
      </w:r>
      <w:proofErr w:type="gramStart"/>
      <w:r w:rsidRPr="00913764">
        <w:rPr>
          <w:rFonts w:ascii="Courier New" w:hAnsi="Courier New" w:cs="Courier New"/>
        </w:rPr>
        <w:t>end(</w:t>
      </w:r>
      <w:proofErr w:type="gramEnd"/>
      <w:r w:rsidRPr="00913764">
        <w:rPr>
          <w:rFonts w:ascii="Courier New" w:hAnsi="Courier New" w:cs="Courier New"/>
        </w:rPr>
        <w:t>)</w:t>
      </w:r>
      <w:r>
        <w:t xml:space="preserve"> if the </w:t>
      </w:r>
      <w:r w:rsidRPr="00913764">
        <w:rPr>
          <w:rFonts w:ascii="Courier New" w:hAnsi="Courier New" w:cs="Courier New"/>
        </w:rPr>
        <w:t>AddressSet</w:t>
      </w:r>
      <w:r>
        <w:t xml:space="preserve"> is empty.</w:t>
      </w:r>
    </w:p>
    <w:p w:rsidR="004456BB" w:rsidRDefault="004456BB" w:rsidP="004456BB">
      <w:pPr>
        <w:pStyle w:val="Definition"/>
      </w:pPr>
      <w:r>
        <w:lastRenderedPageBreak/>
        <w:t>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proofErr w:type="gramStart"/>
      <w:r>
        <w:t>that points</w:t>
      </w:r>
      <w:proofErr w:type="gramEnd"/>
      <w:r>
        <w:t xml:space="preserve"> to the element that comes after the final element in the </w:t>
      </w:r>
      <w:r w:rsidRPr="00913764">
        <w:rPr>
          <w:rFonts w:ascii="Courier New" w:hAnsi="Courier New" w:cs="Courier New"/>
        </w:rPr>
        <w:t>AddressSet</w:t>
      </w:r>
      <w:r w:rsidR="00701C27">
        <w:rPr>
          <w:rFonts w:ascii="Courier New" w:hAnsi="Courier New" w:cs="Courier New"/>
        </w:rPr>
        <w:t>.</w:t>
      </w:r>
    </w:p>
    <w:p w:rsidR="004456BB" w:rsidRDefault="004456BB"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p>
    <w:p w:rsidR="004456BB" w:rsidRDefault="004456BB" w:rsidP="004456BB">
      <w:pPr>
        <w:pStyle w:val="Definition"/>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w:t>
      </w:r>
      <w:r w:rsidR="00C54088">
        <w:t>ddr</w:t>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proofErr w:type="gramStart"/>
      <w:r>
        <w:t>that points</w:t>
      </w:r>
      <w:proofErr w:type="gramEnd"/>
      <w:r>
        <w:t xml:space="preserve"> to the first element in the </w:t>
      </w:r>
      <w:r w:rsidRPr="00913764">
        <w:rPr>
          <w:rFonts w:ascii="Courier New" w:hAnsi="Courier New" w:cs="Courier New"/>
        </w:rPr>
        <w:t xml:space="preserve">AddressSet </w:t>
      </w:r>
      <w:r>
        <w:t xml:space="preserve">with </w:t>
      </w:r>
      <w:r w:rsidR="0024411F">
        <w:t xml:space="preserve">an address of </w:t>
      </w:r>
      <w:r w:rsidR="0024411F" w:rsidRPr="00913764">
        <w:rPr>
          <w:rFonts w:ascii="Courier New" w:hAnsi="Courier New" w:cs="Courier New"/>
        </w:rPr>
        <w:t>addr</w:t>
      </w:r>
      <w:r w:rsidR="0024411F">
        <w:t xml:space="preserve">.  They return </w:t>
      </w:r>
      <w:proofErr w:type="gramStart"/>
      <w:r w:rsidR="0024411F" w:rsidRPr="00913764">
        <w:rPr>
          <w:rFonts w:ascii="Courier New" w:hAnsi="Courier New" w:cs="Courier New"/>
        </w:rPr>
        <w:t>end(</w:t>
      </w:r>
      <w:proofErr w:type="gramEnd"/>
      <w:r w:rsidR="0024411F" w:rsidRPr="00913764">
        <w:rPr>
          <w:rFonts w:ascii="Courier New" w:hAnsi="Courier New" w:cs="Courier New"/>
        </w:rPr>
        <w:t xml:space="preserve">) </w:t>
      </w:r>
      <w:r w:rsidR="0024411F">
        <w:t xml:space="preserve">if no element matches </w:t>
      </w:r>
      <w:r w:rsidR="0024411F" w:rsidRPr="00913764">
        <w:rPr>
          <w:rFonts w:ascii="Courier New" w:hAnsi="Courier New" w:cs="Courier New"/>
        </w:rPr>
        <w:t>addr</w:t>
      </w:r>
      <w:r w:rsidR="0024411F">
        <w:t>.</w:t>
      </w:r>
    </w:p>
    <w:p w:rsidR="004456BB" w:rsidRDefault="00C54088"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 Process::const_ptr p</w:t>
      </w:r>
      <w:r w:rsidR="0024411F">
        <w:t>roc</w:t>
      </w:r>
      <w:r>
        <w:t>)</w:t>
      </w:r>
    </w:p>
    <w:p w:rsidR="00C54088" w:rsidRDefault="00C54088" w:rsidP="00C54088">
      <w:pPr>
        <w:pStyle w:val="Definition"/>
        <w:jc w:val="left"/>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r>
        <w:br/>
      </w:r>
      <w:r>
        <w:tab/>
        <w:t>Process::const_ptr p</w:t>
      </w:r>
      <w:r w:rsidR="0024411F">
        <w:t>roc</w:t>
      </w:r>
      <w:r>
        <w:t>) const</w:t>
      </w:r>
    </w:p>
    <w:p w:rsidR="0024411F" w:rsidRDefault="0024411F" w:rsidP="009A6F08">
      <w:pPr>
        <w:pStyle w:val="APIBody"/>
      </w:pPr>
      <w:r>
        <w:t xml:space="preserve">These functions return an </w:t>
      </w:r>
      <w:r w:rsidRPr="00913764">
        <w:rPr>
          <w:rFonts w:ascii="Courier New" w:hAnsi="Courier New" w:cs="Courier New"/>
        </w:rPr>
        <w:t>iterator</w:t>
      </w:r>
      <w:r>
        <w:t xml:space="preserve"> that points to any element that has a process and address of </w:t>
      </w:r>
      <w:r w:rsidRPr="00913764">
        <w:rPr>
          <w:rFonts w:ascii="Courier New" w:hAnsi="Courier New" w:cs="Courier New"/>
        </w:rPr>
        <w:t>proc</w:t>
      </w:r>
      <w:r w:rsidRPr="00913764">
        <w:rPr>
          <w:rFonts w:cstheme="minorHAnsi"/>
        </w:rPr>
        <w:t xml:space="preserve"> </w:t>
      </w:r>
      <w:r>
        <w:t xml:space="preserve">and </w:t>
      </w:r>
      <w:r w:rsidRPr="00913764">
        <w:rPr>
          <w:rFonts w:ascii="Courier New" w:hAnsi="Courier New" w:cs="Courier New"/>
        </w:rPr>
        <w:t>addr</w:t>
      </w:r>
      <w:r>
        <w:t xml:space="preserve">.  It returns </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matches.</w:t>
      </w:r>
    </w:p>
    <w:p w:rsidR="00C54088" w:rsidRDefault="00C54088" w:rsidP="00C54088">
      <w:pPr>
        <w:pStyle w:val="Definition"/>
        <w:jc w:val="left"/>
      </w:pPr>
      <w:r>
        <w:t>size_t count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"count, AddressSet" </w:instrText>
      </w:r>
      <w:r w:rsidR="005956F8" w:rsidRPr="00913764">
        <w:rPr>
          <w:rFonts w:asciiTheme="minorHAnsi" w:hAnsiTheme="minorHAnsi" w:cstheme="minorHAnsi"/>
        </w:rPr>
        <w:fldChar w:fldCharType="end"/>
      </w:r>
      <w:r>
        <w:t>(Dyninst::Address a</w:t>
      </w:r>
      <w:r w:rsidR="0024411F">
        <w:t>ddr</w:t>
      </w:r>
      <w:r>
        <w:t>) const</w:t>
      </w:r>
    </w:p>
    <w:p w:rsidR="0024411F" w:rsidRDefault="0024411F" w:rsidP="009A6F08">
      <w:pPr>
        <w:pStyle w:val="APIBody"/>
      </w:pPr>
      <w:r>
        <w:t xml:space="preserve">This function returns the number of elements with address </w:t>
      </w:r>
      <w:r w:rsidRPr="00913764">
        <w:rPr>
          <w:rFonts w:ascii="Courier New" w:hAnsi="Courier New" w:cs="Courier New"/>
        </w:rPr>
        <w:t>addr</w:t>
      </w:r>
      <w:r>
        <w:t>.</w:t>
      </w:r>
    </w:p>
    <w:p w:rsidR="00C54088" w:rsidRDefault="00C54088" w:rsidP="00C54088">
      <w:pPr>
        <w:pStyle w:val="Definition"/>
        <w:jc w:val="left"/>
      </w:pPr>
      <w:r>
        <w:t>size_t size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"size,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the number of elements in the </w:t>
      </w:r>
      <w:r w:rsidRPr="00913764">
        <w:rPr>
          <w:rFonts w:ascii="Courier New" w:hAnsi="Courier New" w:cs="Courier New"/>
        </w:rPr>
        <w:t>AddressSet</w:t>
      </w:r>
      <w:r>
        <w:t>.</w:t>
      </w:r>
    </w:p>
    <w:p w:rsidR="00C54088" w:rsidRDefault="00C54088" w:rsidP="00C54088">
      <w:pPr>
        <w:pStyle w:val="Definition"/>
        <w:jc w:val="left"/>
      </w:pPr>
      <w:r>
        <w:t>bool empty</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"empty,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true if the </w:t>
      </w:r>
      <w:r w:rsidRPr="00913764">
        <w:rPr>
          <w:rFonts w:ascii="Courier New" w:hAnsi="Courier New" w:cs="Courier New"/>
        </w:rPr>
        <w:t>AddressSet</w:t>
      </w:r>
      <w:r w:rsidR="00701C27">
        <w:t xml:space="preserve"> has zero elements</w:t>
      </w:r>
      <w:r>
        <w:t xml:space="preserve"> and false otherwise.</w:t>
      </w:r>
    </w:p>
    <w:p w:rsidR="00C54088" w:rsidRDefault="00C54088" w:rsidP="00C54088">
      <w:pPr>
        <w:pStyle w:val="Definition"/>
        <w:jc w:val="left"/>
      </w:pPr>
      <w:r>
        <w:t>std::pair&lt;iterator, bool&gt;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w:t>
      </w:r>
      <w:r>
        <w:br/>
      </w:r>
      <w:r>
        <w:tab/>
        <w:t>Process::const_ptr proc)</w:t>
      </w:r>
    </w:p>
    <w:p w:rsidR="0024411F" w:rsidRDefault="0024411F" w:rsidP="009A6F08">
      <w:pPr>
        <w:pStyle w:val="APIBody"/>
      </w:pPr>
      <w:r>
        <w:t xml:space="preserve">This function inserts a new element into the </w:t>
      </w:r>
      <w:r w:rsidRPr="00913764">
        <w:rPr>
          <w:rFonts w:ascii="Courier New" w:hAnsi="Courier New" w:cs="Courier New"/>
        </w:rPr>
        <w:t>AddressSet</w:t>
      </w:r>
      <w:r>
        <w:t xml:space="preserve"> with </w:t>
      </w:r>
      <w:r w:rsidRPr="00913764">
        <w:rPr>
          <w:rFonts w:ascii="Courier New" w:hAnsi="Courier New" w:cs="Courier New"/>
        </w:rPr>
        <w:t>addr</w:t>
      </w:r>
      <w:r>
        <w:t xml:space="preserve"> and </w:t>
      </w:r>
      <w:r w:rsidRPr="00913764">
        <w:rPr>
          <w:rFonts w:ascii="Courier New" w:hAnsi="Courier New" w:cs="Courier New"/>
        </w:rPr>
        <w:t>proc</w:t>
      </w:r>
      <w:r>
        <w:t xml:space="preserve"> as its values.  If another element with those values already exists, then no new element will be inserted.  It returns an </w:t>
      </w:r>
      <w:r w:rsidRPr="00913764">
        <w:rPr>
          <w:rFonts w:ascii="Courier New" w:hAnsi="Courier New" w:cs="Courier New"/>
        </w:rPr>
        <w:t>iterator</w:t>
      </w:r>
      <w:r>
        <w:t xml:space="preserve"> that points to the new or existing element and a </w:t>
      </w:r>
      <w:proofErr w:type="gramStart"/>
      <w:r>
        <w:t>boolean</w:t>
      </w:r>
      <w:proofErr w:type="gramEnd"/>
      <w:r>
        <w:t xml:space="preserve"> value that is true if a new element was inserted and false otherwise.</w:t>
      </w:r>
    </w:p>
    <w:p w:rsidR="00C54088" w:rsidRDefault="00C54088" w:rsidP="00C54088">
      <w:pPr>
        <w:pStyle w:val="Definition"/>
        <w:jc w:val="left"/>
      </w:pPr>
      <w:r>
        <w:t>size_t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 ProcessSet::const_ptr p</w:t>
      </w:r>
      <w:r w:rsidR="0024411F">
        <w:t>s</w:t>
      </w:r>
      <w:r>
        <w:t>)</w:t>
      </w:r>
    </w:p>
    <w:p w:rsidR="0024411F" w:rsidRDefault="0024411F" w:rsidP="009A6F08">
      <w:pPr>
        <w:pStyle w:val="APIBody"/>
      </w:pPr>
      <w:r>
        <w:t xml:space="preserve">For every element in </w:t>
      </w:r>
      <w:r w:rsidRPr="00913764">
        <w:rPr>
          <w:rFonts w:ascii="Courier New" w:hAnsi="Courier New" w:cs="Courier New"/>
        </w:rPr>
        <w:t>ps</w:t>
      </w:r>
      <w:r>
        <w:t xml:space="preserve">, this function inserts it and </w:t>
      </w:r>
      <w:r w:rsidRPr="00913764">
        <w:rPr>
          <w:rFonts w:ascii="Courier New" w:hAnsi="Courier New" w:cs="Courier New"/>
        </w:rPr>
        <w:t>addr</w:t>
      </w:r>
      <w:r>
        <w:t xml:space="preserve"> into the AddressSet.  It returns the number of new elements created.</w:t>
      </w:r>
    </w:p>
    <w:p w:rsidR="00C54088" w:rsidRDefault="00C54088" w:rsidP="00C54088">
      <w:pPr>
        <w:pStyle w:val="Definition"/>
        <w:jc w:val="left"/>
      </w:pPr>
      <w:r>
        <w:t>void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(iterator</w:t>
      </w:r>
      <w:r w:rsidR="005956F8">
        <w:t xml:space="preserve"> </w:t>
      </w:r>
      <w:r>
        <w:t>pos)</w:t>
      </w:r>
    </w:p>
    <w:p w:rsidR="0024411F" w:rsidRDefault="0024411F"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AddressSet</w:t>
      </w:r>
      <w:r>
        <w:t>.</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(Process::const_ptr p</w:t>
      </w:r>
      <w:r w:rsidR="0024411F">
        <w:t>roc</w:t>
      </w:r>
      <w:r>
        <w:t>)</w:t>
      </w:r>
    </w:p>
    <w:p w:rsidR="0024411F" w:rsidRDefault="0024411F" w:rsidP="009A6F08">
      <w:pPr>
        <w:pStyle w:val="APIBody"/>
      </w:pPr>
      <w:r>
        <w:t xml:space="preserve">This function removes every element with a process of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(Dyninst::Address addr, Process::const</w:t>
      </w:r>
      <w:r w:rsidR="0024411F">
        <w:t>_ptr proc)</w:t>
      </w:r>
    </w:p>
    <w:p w:rsidR="0024411F" w:rsidRDefault="0024411F" w:rsidP="009A6F08">
      <w:pPr>
        <w:pStyle w:val="APIBody"/>
      </w:pPr>
      <w:r>
        <w:t xml:space="preserve">This function removes any element that has and address and process of </w:t>
      </w:r>
      <w:r w:rsidRPr="00913764">
        <w:rPr>
          <w:rFonts w:ascii="Courier New" w:hAnsi="Courier New" w:cs="Courier New"/>
        </w:rPr>
        <w:t>addr</w:t>
      </w:r>
      <w:r>
        <w:t xml:space="preserve"> and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5956F8" w:rsidRDefault="005956F8" w:rsidP="00C54088">
      <w:pPr>
        <w:pStyle w:val="Definition"/>
        <w:jc w:val="left"/>
      </w:pPr>
      <w:r>
        <w:t>void clear</w:t>
      </w:r>
      <w:r w:rsidRPr="00913764">
        <w:rPr>
          <w:rFonts w:asciiTheme="minorHAnsi" w:hAnsiTheme="minorHAnsi" w:cstheme="minorHAnsi"/>
        </w:rPr>
        <w:fldChar w:fldCharType="begin"/>
      </w:r>
      <w:r w:rsidRPr="00913764">
        <w:rPr>
          <w:rFonts w:asciiTheme="minorHAnsi" w:hAnsiTheme="minorHAnsi" w:cstheme="minorHAnsi"/>
        </w:rPr>
        <w:instrText xml:space="preserve"> XE "clear, AddressSet" </w:instrText>
      </w:r>
      <w:r w:rsidRPr="00913764">
        <w:rPr>
          <w:rFonts w:asciiTheme="minorHAnsi" w:hAnsiTheme="minorHAnsi" w:cstheme="minorHAnsi"/>
        </w:rPr>
        <w:fldChar w:fldCharType="end"/>
      </w:r>
      <w:r>
        <w:t>()</w:t>
      </w:r>
    </w:p>
    <w:p w:rsidR="0024411F" w:rsidRDefault="0024411F" w:rsidP="009A6F08">
      <w:pPr>
        <w:pStyle w:val="APIBody"/>
      </w:pPr>
      <w:r>
        <w:t xml:space="preserve">This function erases all elements from the </w:t>
      </w:r>
      <w:r w:rsidRPr="00913764">
        <w:rPr>
          <w:rFonts w:ascii="Courier New" w:hAnsi="Courier New" w:cs="Courier New"/>
        </w:rPr>
        <w:t>AddressSet</w:t>
      </w:r>
      <w:r>
        <w:t xml:space="preserve"> leaving an </w:t>
      </w:r>
      <w:r w:rsidRPr="00913764">
        <w:rPr>
          <w:rFonts w:ascii="Courier New" w:hAnsi="Courier New" w:cs="Courier New"/>
        </w:rPr>
        <w:t>AddressSet</w:t>
      </w:r>
      <w:r>
        <w:t xml:space="preserve"> of size zero.</w:t>
      </w:r>
    </w:p>
    <w:p w:rsidR="005956F8" w:rsidRDefault="005956F8" w:rsidP="00C54088">
      <w:pPr>
        <w:pStyle w:val="Definition"/>
        <w:jc w:val="left"/>
      </w:pPr>
      <w:r>
        <w:lastRenderedPageBreak/>
        <w:t>iterator lower_bound</w:t>
      </w:r>
      <w:r w:rsidRPr="00913764">
        <w:rPr>
          <w:rFonts w:asciiTheme="minorHAnsi" w:hAnsiTheme="minorHAnsi" w:cstheme="minorHAnsi"/>
        </w:rPr>
        <w:fldChar w:fldCharType="begin"/>
      </w:r>
      <w:r w:rsidRPr="00913764">
        <w:rPr>
          <w:rFonts w:asciiTheme="minorHAnsi" w:hAnsiTheme="minorHAnsi" w:cstheme="minorHAnsi"/>
        </w:rPr>
        <w:instrText xml:space="preserve"> XE "lower_bound,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 xml:space="preserve">This function returns an </w:t>
      </w:r>
      <w:r w:rsidRPr="00913764">
        <w:rPr>
          <w:rFonts w:ascii="Courier New" w:hAnsi="Courier New" w:cs="Courier New"/>
        </w:rPr>
        <w:t>iterator</w:t>
      </w:r>
      <w:r>
        <w:t xml:space="preserve"> pointing to the first element in the </w:t>
      </w:r>
      <w:r w:rsidRPr="00913764">
        <w:rPr>
          <w:rFonts w:ascii="Courier New" w:hAnsi="Courier New" w:cs="Courier New"/>
        </w:rPr>
        <w:t>AddressSet</w:t>
      </w:r>
      <w:r>
        <w:t xml:space="preserve"> that has an address greater than or equal to </w:t>
      </w:r>
      <w:r w:rsidRPr="00913764">
        <w:rPr>
          <w:rFonts w:ascii="Courier New" w:hAnsi="Courier New" w:cs="Courier New"/>
        </w:rPr>
        <w:t>addr</w:t>
      </w:r>
      <w:r>
        <w:t>.</w:t>
      </w:r>
    </w:p>
    <w:p w:rsidR="005956F8" w:rsidRDefault="005956F8" w:rsidP="00C54088">
      <w:pPr>
        <w:pStyle w:val="Definition"/>
        <w:jc w:val="left"/>
      </w:pPr>
      <w:r>
        <w:t>iterator upper_bound</w:t>
      </w:r>
      <w:r w:rsidRPr="00913764">
        <w:rPr>
          <w:rFonts w:asciiTheme="minorHAnsi" w:hAnsiTheme="minorHAnsi" w:cstheme="minorHAnsi"/>
        </w:rPr>
        <w:fldChar w:fldCharType="begin"/>
      </w:r>
      <w:r w:rsidRPr="00913764">
        <w:rPr>
          <w:rFonts w:asciiTheme="minorHAnsi" w:hAnsiTheme="minorHAnsi" w:cstheme="minorHAnsi"/>
        </w:rPr>
        <w:instrText xml:space="preserve"> XE "upper_bound,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This function ret</w:t>
      </w:r>
      <w:r w:rsidR="0058519B">
        <w:t xml:space="preserve">urns an </w:t>
      </w:r>
      <w:r w:rsidR="0058519B" w:rsidRPr="00913764">
        <w:rPr>
          <w:rFonts w:ascii="Courier New" w:hAnsi="Courier New" w:cs="Courier New"/>
        </w:rPr>
        <w:t>iterator</w:t>
      </w:r>
      <w:r w:rsidR="0058519B">
        <w:t xml:space="preserve"> pointing</w:t>
      </w:r>
      <w:r>
        <w:t xml:space="preserve"> to the first element in the </w:t>
      </w:r>
      <w:r w:rsidRPr="00913764">
        <w:rPr>
          <w:rFonts w:ascii="Courier New" w:hAnsi="Courier New" w:cs="Courier New"/>
        </w:rPr>
        <w:t>AddressSet</w:t>
      </w:r>
      <w:r>
        <w:t xml:space="preserve"> that has an address greater than </w:t>
      </w:r>
      <w:r w:rsidRPr="00913764">
        <w:rPr>
          <w:rFonts w:ascii="Courier New" w:hAnsi="Courier New" w:cs="Courier New"/>
        </w:rPr>
        <w:t>addr</w:t>
      </w:r>
      <w:r>
        <w:t>.</w:t>
      </w:r>
    </w:p>
    <w:p w:rsidR="006A49F6" w:rsidRDefault="005956F8" w:rsidP="00C54088">
      <w:pPr>
        <w:pStyle w:val="Definition"/>
        <w:jc w:val="left"/>
      </w:pPr>
      <w:r>
        <w:t>std::pair&lt;iterator, iterator&gt; equal_range</w:t>
      </w:r>
      <w:r w:rsidRPr="00913764">
        <w:rPr>
          <w:rFonts w:asciiTheme="minorHAnsi" w:hAnsiTheme="minorHAnsi" w:cstheme="minorHAnsi"/>
        </w:rPr>
        <w:fldChar w:fldCharType="begin"/>
      </w:r>
      <w:r w:rsidRPr="00913764">
        <w:rPr>
          <w:rFonts w:asciiTheme="minorHAnsi" w:hAnsiTheme="minorHAnsi" w:cstheme="minorHAnsi"/>
        </w:rPr>
        <w:instrText xml:space="preserve"> XE "equal_range, AddressSet" </w:instrText>
      </w:r>
      <w:r w:rsidRPr="00913764">
        <w:rPr>
          <w:rFonts w:asciiTheme="minorHAnsi" w:hAnsiTheme="minorHAnsi" w:cstheme="minorHAnsi"/>
        </w:rPr>
        <w:fldChar w:fldCharType="end"/>
      </w:r>
      <w:r>
        <w:t>(Address addr) const</w:t>
      </w:r>
    </w:p>
    <w:p w:rsidR="005956F8" w:rsidRDefault="006A49F6" w:rsidP="009A6F08">
      <w:pPr>
        <w:pStyle w:val="APIBody"/>
      </w:pPr>
      <w:r>
        <w:t xml:space="preserve">This function returns a pair of </w:t>
      </w:r>
      <w:r w:rsidRPr="00913764">
        <w:rPr>
          <w:rFonts w:ascii="Courier New" w:hAnsi="Courier New" w:cs="Courier New"/>
        </w:rPr>
        <w:t>iterators</w:t>
      </w:r>
      <w:r>
        <w:t xml:space="preserve">.  The first </w:t>
      </w:r>
      <w:r w:rsidRPr="00913764">
        <w:rPr>
          <w:rFonts w:ascii="Courier New" w:hAnsi="Courier New" w:cs="Courier New"/>
        </w:rPr>
        <w:t>iterator</w:t>
      </w:r>
      <w:r>
        <w:t xml:space="preserve"> has the same value as the return of </w:t>
      </w:r>
      <w:r w:rsidRPr="00913764">
        <w:rPr>
          <w:rFonts w:ascii="Courier New" w:hAnsi="Courier New" w:cs="Courier New"/>
        </w:rPr>
        <w:t>lower_</w:t>
      </w:r>
      <w:proofErr w:type="gramStart"/>
      <w:r w:rsidRPr="00913764">
        <w:rPr>
          <w:rFonts w:ascii="Courier New" w:hAnsi="Courier New" w:cs="Courier New"/>
        </w:rPr>
        <w:t>bound(</w:t>
      </w:r>
      <w:proofErr w:type="gramEnd"/>
      <w:r w:rsidRPr="00913764">
        <w:rPr>
          <w:rFonts w:ascii="Courier New" w:hAnsi="Courier New" w:cs="Courier New"/>
        </w:rPr>
        <w:t>addr)</w:t>
      </w:r>
      <w:r>
        <w:t xml:space="preserve"> and the second iterator has the same value as the return of </w:t>
      </w:r>
      <w:r w:rsidRPr="00913764">
        <w:rPr>
          <w:rFonts w:ascii="Courier New" w:hAnsi="Courier New" w:cs="Courier New"/>
        </w:rPr>
        <w:t>upper_bound(addr)</w:t>
      </w:r>
      <w:r>
        <w:t>.</w:t>
      </w:r>
    </w:p>
    <w:p w:rsidR="005956F8" w:rsidRDefault="005956F8" w:rsidP="00C54088">
      <w:pPr>
        <w:pStyle w:val="Definition"/>
        <w:jc w:val="left"/>
      </w:pPr>
      <w:r>
        <w:t>AddressSet::ptr set_union</w:t>
      </w:r>
      <w:r w:rsidRPr="00913764">
        <w:rPr>
          <w:rFonts w:asciiTheme="minorHAnsi" w:hAnsiTheme="minorHAnsi" w:cstheme="minorHAnsi"/>
        </w:rPr>
        <w:fldChar w:fldCharType="begin"/>
      </w:r>
      <w:r w:rsidRPr="00913764">
        <w:rPr>
          <w:rFonts w:asciiTheme="minorHAnsi" w:hAnsiTheme="minorHAnsi" w:cstheme="minorHAnsi"/>
        </w:rPr>
        <w:instrText xml:space="preserve"> XE "set_union, AddressSet" </w:instrText>
      </w:r>
      <w:r w:rsidRPr="00913764">
        <w:rPr>
          <w:rFonts w:asciiTheme="minorHAnsi" w:hAnsiTheme="minorHAnsi" w:cstheme="minorHAnsi"/>
        </w:rPr>
        <w:fldChar w:fldCharType="end"/>
      </w:r>
      <w:r>
        <w:t>(AddressSet::const_ptr as</w:t>
      </w:r>
      <w:r w:rsidR="006A49F6">
        <w:t>et</w:t>
      </w:r>
      <w:r>
        <w:t>)</w:t>
      </w:r>
    </w:p>
    <w:p w:rsidR="006A49F6" w:rsidRDefault="006A49F6" w:rsidP="009A6F08">
      <w:pPr>
        <w:pStyle w:val="APIBody"/>
      </w:pPr>
      <w:r>
        <w:t xml:space="preserve">This function returns a new </w:t>
      </w:r>
      <w:r w:rsidRPr="00913764">
        <w:rPr>
          <w:rFonts w:ascii="Courier New" w:hAnsi="Courier New" w:cs="Courier New"/>
        </w:rPr>
        <w:t>AddressSet</w:t>
      </w:r>
      <w:r>
        <w:t xml:space="preserve"> whose elements are the set union of this </w:t>
      </w:r>
      <w:r w:rsidRPr="00913764">
        <w:rPr>
          <w:rFonts w:ascii="Courier New" w:hAnsi="Courier New" w:cs="Courier New"/>
        </w:rPr>
        <w:t>AddressSet</w:t>
      </w:r>
      <w:r>
        <w:t xml:space="preserve"> and </w:t>
      </w:r>
      <w:r w:rsidRPr="00913764">
        <w:rPr>
          <w:rFonts w:ascii="Courier New" w:hAnsi="Courier New" w:cs="Courier New"/>
        </w:rPr>
        <w:t>aset</w:t>
      </w:r>
      <w:r>
        <w:t>.</w:t>
      </w:r>
    </w:p>
    <w:p w:rsidR="005956F8" w:rsidRDefault="005956F8" w:rsidP="005956F8">
      <w:pPr>
        <w:pStyle w:val="Definition"/>
        <w:jc w:val="left"/>
      </w:pPr>
      <w:r>
        <w:t>AddressSet::ptr set_intersection</w:t>
      </w:r>
      <w:r w:rsidRPr="00913764">
        <w:rPr>
          <w:rFonts w:asciiTheme="minorHAnsi" w:hAnsiTheme="minorHAnsi" w:cstheme="minorHAnsi"/>
        </w:rPr>
        <w:fldChar w:fldCharType="begin"/>
      </w:r>
      <w:r w:rsidRPr="00913764">
        <w:rPr>
          <w:rFonts w:asciiTheme="minorHAnsi" w:hAnsiTheme="minorHAnsi" w:cstheme="minorHAnsi"/>
        </w:rPr>
        <w:instrText xml:space="preserve"> XE "set_intersection, AddressSet" </w:instrText>
      </w:r>
      <w:r w:rsidRPr="00913764">
        <w:rPr>
          <w:rFonts w:asciiTheme="minorHAnsi" w:hAnsiTheme="minorHAnsi" w:cstheme="minorHAnsi"/>
        </w:rPr>
        <w:fldChar w:fldCharType="end"/>
      </w:r>
      <w:r>
        <w:t>(AddressSet::const_ptr as</w:t>
      </w:r>
      <w:r w:rsidR="006A49F6">
        <w:t>et</w:t>
      </w:r>
      <w:r>
        <w:t>)</w:t>
      </w:r>
    </w:p>
    <w:p w:rsidR="006A49F6"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intersection of this </w:t>
      </w:r>
      <w:r w:rsidRPr="00CA0EE4">
        <w:rPr>
          <w:rFonts w:ascii="Courier New" w:hAnsi="Courier New" w:cs="Courier New"/>
        </w:rPr>
        <w:t>AddressSet</w:t>
      </w:r>
      <w:r>
        <w:t xml:space="preserve"> and </w:t>
      </w:r>
      <w:r w:rsidRPr="00CA0EE4">
        <w:rPr>
          <w:rFonts w:ascii="Courier New" w:hAnsi="Courier New" w:cs="Courier New"/>
        </w:rPr>
        <w:t>aset</w:t>
      </w:r>
      <w:r>
        <w:t>.</w:t>
      </w:r>
    </w:p>
    <w:p w:rsidR="005956F8" w:rsidRDefault="005956F8" w:rsidP="005956F8">
      <w:pPr>
        <w:pStyle w:val="Definition"/>
        <w:jc w:val="left"/>
      </w:pPr>
      <w:r>
        <w:t>AddressSet::ptr set_difference</w:t>
      </w:r>
      <w:r w:rsidRPr="00913764">
        <w:rPr>
          <w:rFonts w:asciiTheme="minorHAnsi" w:hAnsiTheme="minorHAnsi" w:cstheme="minorHAnsi"/>
        </w:rPr>
        <w:fldChar w:fldCharType="begin"/>
      </w:r>
      <w:r w:rsidRPr="00913764">
        <w:rPr>
          <w:rFonts w:asciiTheme="minorHAnsi" w:hAnsiTheme="minorHAnsi" w:cstheme="minorHAnsi"/>
        </w:rPr>
        <w:instrText xml:space="preserve"> XE "set_difference, AddressSet" </w:instrText>
      </w:r>
      <w:r w:rsidRPr="00913764">
        <w:rPr>
          <w:rFonts w:asciiTheme="minorHAnsi" w:hAnsiTheme="minorHAnsi" w:cstheme="minorHAnsi"/>
        </w:rPr>
        <w:fldChar w:fldCharType="end"/>
      </w:r>
      <w:r>
        <w:t>(AddressSet::const_ptr as</w:t>
      </w:r>
      <w:r w:rsidR="006A49F6">
        <w:t>et</w:t>
      </w:r>
      <w:r>
        <w:t>)</w:t>
      </w:r>
    </w:p>
    <w:p w:rsidR="005956F8"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difference of this </w:t>
      </w:r>
      <w:r w:rsidRPr="00CA0EE4">
        <w:rPr>
          <w:rFonts w:ascii="Courier New" w:hAnsi="Courier New" w:cs="Courier New"/>
        </w:rPr>
        <w:t>AddressSet</w:t>
      </w:r>
      <w:r>
        <w:t xml:space="preserve"> minus </w:t>
      </w:r>
      <w:r w:rsidRPr="00CA0EE4">
        <w:rPr>
          <w:rFonts w:ascii="Courier New" w:hAnsi="Courier New" w:cs="Courier New"/>
        </w:rPr>
        <w:t>aset</w:t>
      </w:r>
      <w:r>
        <w:t>.</w:t>
      </w:r>
    </w:p>
    <w:p w:rsidR="00087ECD" w:rsidRDefault="00311B6B" w:rsidP="009A6F08">
      <w:pPr>
        <w:pStyle w:val="Heading2"/>
      </w:pPr>
      <w:bookmarkStart w:id="85" w:name="_Toc426969478"/>
      <w:r>
        <w:t>ProcessSet</w:t>
      </w:r>
      <w:bookmarkEnd w:id="85"/>
      <w:r w:rsidR="00453E6F">
        <w:fldChar w:fldCharType="begin"/>
      </w:r>
      <w:r w:rsidR="00453E6F">
        <w:instrText xml:space="preserve"> XE "</w:instrText>
      </w:r>
      <w:r w:rsidR="00453E6F" w:rsidRPr="00EB5F8A">
        <w:instrText>ProcessSet</w:instrText>
      </w:r>
      <w:r w:rsidR="00453E6F">
        <w:instrText xml:space="preserve">" </w:instrText>
      </w:r>
      <w:r w:rsidR="00453E6F">
        <w:fldChar w:fldCharType="end"/>
      </w:r>
    </w:p>
    <w:p w:rsidR="00311B6B" w:rsidRDefault="00311B6B" w:rsidP="009A6F08">
      <w:r>
        <w:t xml:space="preserve">The </w:t>
      </w:r>
      <w:r w:rsidRPr="00913764">
        <w:rPr>
          <w:rFonts w:ascii="Courier New" w:hAnsi="Courier New" w:cs="Courier New"/>
        </w:rPr>
        <w:t>ProcessSet</w:t>
      </w:r>
      <w:r>
        <w:t xml:space="preserve"> class is a </w:t>
      </w:r>
      <w:r w:rsidR="00047003">
        <w:t xml:space="preserve">set </w:t>
      </w:r>
      <w:r>
        <w:t xml:space="preserve">container for multiple </w:t>
      </w:r>
      <w:r w:rsidRPr="00913764">
        <w:rPr>
          <w:rFonts w:ascii="Courier New" w:hAnsi="Courier New" w:cs="Courier New"/>
        </w:rPr>
        <w:t>Process</w:t>
      </w:r>
      <w:r>
        <w:t xml:space="preserve"> objects.  </w:t>
      </w:r>
      <w:r w:rsidR="006A49F6">
        <w:t xml:space="preserve">It shares many of the same operations as the </w:t>
      </w:r>
      <w:r w:rsidR="006A49F6" w:rsidRPr="00913764">
        <w:rPr>
          <w:rFonts w:ascii="Courier New" w:hAnsi="Courier New" w:cs="Courier New"/>
        </w:rPr>
        <w:t>Process</w:t>
      </w:r>
      <w:r w:rsidR="00047003">
        <w:t xml:space="preserve"> class, but</w:t>
      </w:r>
      <w:r w:rsidR="00771288">
        <w:t xml:space="preserve"> when an operation is performed on a ProcessSet it is done on every Process in the </w:t>
      </w:r>
      <w:r w:rsidR="00771288" w:rsidRPr="00913764">
        <w:rPr>
          <w:rFonts w:ascii="Courier New" w:hAnsi="Courier New" w:cs="Courier New"/>
        </w:rPr>
        <w:t>ProcessSet</w:t>
      </w:r>
      <w:r w:rsidR="00771288">
        <w:t xml:space="preserve">.  On some systems, such as Blue Gene/Q, a </w:t>
      </w:r>
      <w:r w:rsidR="00771288" w:rsidRPr="00913764">
        <w:rPr>
          <w:rFonts w:ascii="Courier New" w:hAnsi="Courier New" w:cs="Courier New"/>
        </w:rPr>
        <w:t>ProcessSet</w:t>
      </w:r>
      <w:r w:rsidR="00771288">
        <w:t xml:space="preserve"> can achieve better performance when repeating an operation across many target processes.</w:t>
      </w:r>
    </w:p>
    <w:p w:rsidR="00FC52AC" w:rsidRDefault="00FC52AC" w:rsidP="009A6F08">
      <w:pPr>
        <w:pStyle w:val="ClassHeading"/>
      </w:pPr>
      <w:r>
        <w:t>ProcessSet Declared In:</w:t>
      </w:r>
    </w:p>
    <w:p w:rsidR="00FC52AC" w:rsidRDefault="00FC52AC" w:rsidP="00913764">
      <w:pPr>
        <w:pStyle w:val="Definition"/>
      </w:pPr>
      <w:r>
        <w:t>ProcessSet.h</w:t>
      </w:r>
    </w:p>
    <w:p w:rsidR="005E63CC" w:rsidRDefault="005E63CC" w:rsidP="009A6F08">
      <w:pPr>
        <w:pStyle w:val="ClassHeading"/>
      </w:pPr>
      <w:r>
        <w:t>ProcessSet Types</w:t>
      </w:r>
    </w:p>
    <w:p w:rsidR="005E63CC" w:rsidRDefault="005E63CC" w:rsidP="00913764">
      <w:pPr>
        <w:pStyle w:val="Definition"/>
      </w:pPr>
      <w:r>
        <w:t>ProcessSet::ptr</w:t>
      </w:r>
    </w:p>
    <w:p w:rsidR="005E63CC" w:rsidRDefault="005E63CC" w:rsidP="00913764">
      <w:pPr>
        <w:pStyle w:val="Definition"/>
      </w:pPr>
      <w:r>
        <w:t>ProcessSet::const_ptr</w:t>
      </w:r>
    </w:p>
    <w:p w:rsidR="00F97A72" w:rsidRDefault="00F97A72" w:rsidP="009A6F08">
      <w:pPr>
        <w:pStyle w:val="APIBody"/>
      </w:pPr>
      <w:r>
        <w:t xml:space="preserve">The </w:t>
      </w:r>
      <w:r w:rsidRPr="00913764">
        <w:rPr>
          <w:rFonts w:ascii="Courier New" w:hAnsi="Courier New" w:cs="Courier New"/>
        </w:rPr>
        <w:t>ptr</w:t>
      </w:r>
      <w:r>
        <w:t xml:space="preserve"> and </w:t>
      </w:r>
      <w:r w:rsidRPr="00913764">
        <w:rPr>
          <w:rFonts w:ascii="Courier New" w:hAnsi="Courier New" w:cs="Courier New"/>
        </w:rPr>
        <w:t>const_ptr</w:t>
      </w:r>
      <w:r>
        <w:t xml:space="preserve"> types are smart pointers to a </w:t>
      </w:r>
      <w:r w:rsidRPr="00913764">
        <w:rPr>
          <w:rFonts w:ascii="Courier New" w:hAnsi="Courier New" w:cs="Courier New"/>
        </w:rPr>
        <w:t>ProcessSet</w:t>
      </w:r>
      <w:r>
        <w:t xml:space="preserve"> object.  When the last smart pointer to the </w:t>
      </w:r>
      <w:r w:rsidRPr="00913764">
        <w:rPr>
          <w:rFonts w:ascii="Courier New" w:hAnsi="Courier New" w:cs="Courier New"/>
        </w:rPr>
        <w:t>ProcessSet</w:t>
      </w:r>
      <w:r>
        <w:t xml:space="preserve"> is cleaned, then the underlying </w:t>
      </w:r>
      <w:r w:rsidRPr="00913764">
        <w:rPr>
          <w:rFonts w:ascii="Courier New" w:hAnsi="Courier New" w:cs="Courier New"/>
        </w:rPr>
        <w:t>ProcessSet</w:t>
      </w:r>
      <w:r>
        <w:t xml:space="preserve"> is cleaned.</w:t>
      </w:r>
    </w:p>
    <w:p w:rsidR="005E63CC" w:rsidRDefault="005E63CC" w:rsidP="00913764">
      <w:pPr>
        <w:pStyle w:val="Definition"/>
      </w:pPr>
      <w:r>
        <w:t>ProcessSet::weak_ptr</w:t>
      </w:r>
    </w:p>
    <w:p w:rsidR="005E63CC" w:rsidRDefault="005E63CC" w:rsidP="00913764">
      <w:pPr>
        <w:pStyle w:val="Definition"/>
      </w:pPr>
      <w:r>
        <w:t>ProcessSet::const_weak_ptr</w:t>
      </w:r>
    </w:p>
    <w:p w:rsidR="005E63CC" w:rsidRDefault="00F97A72" w:rsidP="009A6F08">
      <w:pPr>
        <w:pStyle w:val="APIBody"/>
      </w:pPr>
      <w:r>
        <w:t xml:space="preserve">The </w:t>
      </w:r>
      <w:r w:rsidRPr="00913764">
        <w:rPr>
          <w:rFonts w:ascii="Courier New" w:hAnsi="Courier New" w:cs="Courier New"/>
        </w:rPr>
        <w:t>weak_ptr</w:t>
      </w:r>
      <w:r>
        <w:t xml:space="preserve"> and </w:t>
      </w:r>
      <w:r w:rsidRPr="00913764">
        <w:rPr>
          <w:rFonts w:ascii="Courier New" w:hAnsi="Courier New" w:cs="Courier New"/>
        </w:rPr>
        <w:t>const_weak_ptr</w:t>
      </w:r>
      <w:r>
        <w:t xml:space="preserve"> are weak smart pointers to a </w:t>
      </w:r>
      <w:r w:rsidRPr="00913764">
        <w:rPr>
          <w:rFonts w:ascii="Courier New" w:hAnsi="Courier New" w:cs="Courier New"/>
        </w:rPr>
        <w:t>ProcessSet</w:t>
      </w:r>
      <w:r>
        <w:t xml:space="preserve"> object.  Unlike regular smart pointers, weak pointers are not counted as references when determining whether to clean the </w:t>
      </w:r>
      <w:r w:rsidRPr="00913764">
        <w:rPr>
          <w:rFonts w:ascii="Courier New" w:hAnsi="Courier New" w:cs="Courier New"/>
        </w:rPr>
        <w:t>ProcessSet</w:t>
      </w:r>
      <w:r>
        <w:t xml:space="preserve"> object.</w:t>
      </w:r>
    </w:p>
    <w:p w:rsidR="005E63CC" w:rsidRDefault="005E63CC" w:rsidP="00913764">
      <w:pPr>
        <w:pStyle w:val="Definition"/>
      </w:pPr>
      <w:r>
        <w:lastRenderedPageBreak/>
        <w:t>struct 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std::string executable;</w:t>
      </w:r>
    </w:p>
    <w:p w:rsidR="005E63CC" w:rsidRDefault="005E63CC" w:rsidP="00913764">
      <w:pPr>
        <w:pStyle w:val="Definition"/>
      </w:pPr>
      <w:r>
        <w:t xml:space="preserve">   std::vector&lt;std::string&gt; argv;</w:t>
      </w:r>
    </w:p>
    <w:p w:rsidR="005E63CC" w:rsidRDefault="005E63CC" w:rsidP="00913764">
      <w:pPr>
        <w:pStyle w:val="Definition"/>
      </w:pPr>
      <w:r>
        <w:t xml:space="preserve">   std::vector&lt;std::string&gt; envp;</w:t>
      </w:r>
    </w:p>
    <w:p w:rsidR="005E63CC" w:rsidRDefault="005E63CC" w:rsidP="00913764">
      <w:pPr>
        <w:pStyle w:val="Definition"/>
      </w:pPr>
      <w:r>
        <w:t xml:space="preserve">   std::map&lt;int, int&gt; fds;</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5E63CC" w:rsidP="00913764">
      <w:pPr>
        <w:pStyle w:val="Definition"/>
      </w:pPr>
      <w:r>
        <w:t>struct 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Dyninst::PID pid;</w:t>
      </w:r>
    </w:p>
    <w:p w:rsidR="005E63CC" w:rsidRDefault="005E63CC" w:rsidP="00913764">
      <w:pPr>
        <w:pStyle w:val="Definition"/>
      </w:pPr>
      <w:r>
        <w:t xml:space="preserve">   std::string executable;</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F97A72" w:rsidP="009A6F08">
      <w:pPr>
        <w:pStyle w:val="APIBody"/>
      </w:pPr>
      <w:r>
        <w:t xml:space="preserve">The </w:t>
      </w:r>
      <w:r w:rsidRPr="00913764">
        <w:rPr>
          <w:rFonts w:ascii="Courier New" w:hAnsi="Courier New" w:cs="Courier New"/>
        </w:rPr>
        <w:t>CreateInfo</w:t>
      </w:r>
      <w:r w:rsidRPr="00913764">
        <w:rPr>
          <w:rFonts w:cstheme="minorHAnsi"/>
        </w:rPr>
        <w:t xml:space="preserve"> </w:t>
      </w:r>
      <w:r>
        <w:t xml:space="preserve">and </w:t>
      </w:r>
      <w:r w:rsidRPr="00913764">
        <w:rPr>
          <w:rFonts w:ascii="Courier New" w:hAnsi="Courier New" w:cs="Courier New"/>
        </w:rPr>
        <w:t xml:space="preserve">AttachInfo </w:t>
      </w:r>
      <w:r>
        <w:t xml:space="preserve">types are used by </w:t>
      </w:r>
      <w:r w:rsidR="00566417">
        <w:t xml:space="preserve">the </w:t>
      </w:r>
      <w:r w:rsidRPr="00913764">
        <w:rPr>
          <w:rFonts w:ascii="Courier New" w:hAnsi="Courier New" w:cs="Courier New"/>
        </w:rPr>
        <w:t>ProcessSet::createProcessSet</w:t>
      </w:r>
      <w:r w:rsidR="004F042A">
        <w:fldChar w:fldCharType="begin"/>
      </w:r>
      <w:r w:rsidR="004F042A">
        <w:instrText xml:space="preserve"> XE "</w:instrText>
      </w:r>
      <w:r w:rsidR="004F042A" w:rsidRPr="00C84350">
        <w:instrText>createProcessSet</w:instrText>
      </w:r>
      <w:r w:rsidR="004F042A" w:rsidRPr="004C67C3">
        <w:instrText>, ProcessSet</w:instrText>
      </w:r>
      <w:r w:rsidR="004F042A">
        <w:instrText xml:space="preserve">" </w:instrText>
      </w:r>
      <w:r w:rsidR="004F042A">
        <w:fldChar w:fldCharType="end"/>
      </w:r>
      <w:r>
        <w:t xml:space="preserve"> and </w:t>
      </w:r>
      <w:r w:rsidRPr="00913764">
        <w:rPr>
          <w:rFonts w:ascii="Courier New" w:hAnsi="Courier New" w:cs="Courier New"/>
        </w:rPr>
        <w:t>ProcessSet::attachProcessSet</w:t>
      </w:r>
      <w:r w:rsidR="004F042A">
        <w:fldChar w:fldCharType="begin"/>
      </w:r>
      <w:r w:rsidR="004F042A">
        <w:instrText xml:space="preserve"> XE "</w:instrText>
      </w:r>
      <w:r w:rsidR="004F042A" w:rsidRPr="00C84350">
        <w:instrText>attachProcessSet</w:instrText>
      </w:r>
      <w:r w:rsidR="004F042A" w:rsidRPr="0008426D">
        <w:instrText>, ProcessSet</w:instrText>
      </w:r>
      <w:r w:rsidR="004F042A">
        <w:instrText xml:space="preserve">" </w:instrText>
      </w:r>
      <w:r w:rsidR="004F042A">
        <w:fldChar w:fldCharType="end"/>
      </w:r>
      <w:r>
        <w:t xml:space="preserve"> functions when creating groups of processes.</w:t>
      </w:r>
    </w:p>
    <w:p w:rsidR="005E63CC" w:rsidRDefault="005E63CC" w:rsidP="00913764">
      <w:pPr>
        <w:pStyle w:val="Definition"/>
      </w:pPr>
      <w:r>
        <w:t>class 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"iterator,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public:</w:t>
      </w:r>
    </w:p>
    <w:p w:rsidR="005E63CC" w:rsidRDefault="005E63CC" w:rsidP="00913764">
      <w:pPr>
        <w:pStyle w:val="Definition"/>
      </w:pPr>
      <w:r>
        <w:t xml:space="preserve">   iterator()</w:t>
      </w:r>
    </w:p>
    <w:p w:rsidR="005E63CC" w:rsidRDefault="005E63CC" w:rsidP="00913764">
      <w:pPr>
        <w:pStyle w:val="Definition"/>
      </w:pPr>
      <w:r>
        <w:t xml:space="preserve">   ~iterator()</w:t>
      </w:r>
    </w:p>
    <w:p w:rsidR="005E63CC" w:rsidRDefault="005E63CC" w:rsidP="00913764">
      <w:pPr>
        <w:pStyle w:val="Definition"/>
      </w:pPr>
      <w:r>
        <w:t xml:space="preserve">   Process::ptr operator*()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ProcessSet::iterator operator++();</w:t>
      </w:r>
    </w:p>
    <w:p w:rsidR="005E63CC" w:rsidRDefault="005E63CC" w:rsidP="00913764">
      <w:pPr>
        <w:pStyle w:val="Definition"/>
      </w:pPr>
      <w:r>
        <w:t xml:space="preserve">   ProcessSet::iterator operator++(int);</w:t>
      </w:r>
    </w:p>
    <w:p w:rsidR="005E63CC" w:rsidRDefault="005E63CC" w:rsidP="00913764">
      <w:pPr>
        <w:pStyle w:val="Definition"/>
      </w:pPr>
      <w:r>
        <w:t>}</w:t>
      </w:r>
    </w:p>
    <w:p w:rsidR="005E63CC" w:rsidRDefault="005E63CC" w:rsidP="005E63CC">
      <w:pPr>
        <w:pStyle w:val="Definition"/>
      </w:pPr>
      <w:r>
        <w:t>class const_iterator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"const_iterator, ProcessSet" </w:instrText>
      </w:r>
      <w:r w:rsidR="00453E6F" w:rsidRPr="00913764">
        <w:rPr>
          <w:rFonts w:asciiTheme="minorHAnsi" w:hAnsiTheme="minorHAnsi" w:cstheme="minorHAnsi"/>
        </w:rPr>
        <w:fldChar w:fldCharType="end"/>
      </w:r>
      <w:r>
        <w:t xml:space="preserve"> {</w:t>
      </w:r>
    </w:p>
    <w:p w:rsidR="005E63CC" w:rsidRDefault="005E63CC" w:rsidP="005E63CC">
      <w:pPr>
        <w:pStyle w:val="Definition"/>
      </w:pPr>
      <w:r>
        <w:t>public:</w:t>
      </w:r>
    </w:p>
    <w:p w:rsidR="005E63CC" w:rsidRDefault="005E63CC" w:rsidP="005E63CC">
      <w:pPr>
        <w:pStyle w:val="Definition"/>
      </w:pPr>
      <w:r>
        <w:t xml:space="preserve">   const_iterator()</w:t>
      </w:r>
    </w:p>
    <w:p w:rsidR="005E63CC" w:rsidRDefault="005E63CC" w:rsidP="005E63CC">
      <w:pPr>
        <w:pStyle w:val="Definition"/>
      </w:pPr>
      <w:r>
        <w:t xml:space="preserve">   ~const_iterator()</w:t>
      </w:r>
    </w:p>
    <w:p w:rsidR="005E63CC" w:rsidRDefault="005E63CC" w:rsidP="005E63CC">
      <w:pPr>
        <w:pStyle w:val="Definition"/>
      </w:pPr>
      <w:r>
        <w:t xml:space="preserve">   Process::const_ptr operator*()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ProcessSet::const_iterator operator++();</w:t>
      </w:r>
    </w:p>
    <w:p w:rsidR="005E63CC" w:rsidRDefault="005E63CC" w:rsidP="005E63CC">
      <w:pPr>
        <w:pStyle w:val="Definition"/>
      </w:pPr>
      <w:r>
        <w:t xml:space="preserve">   ProcessSet::const_iterator operator++(int);</w:t>
      </w:r>
    </w:p>
    <w:p w:rsidR="005E63CC" w:rsidRDefault="005E63CC" w:rsidP="00913764">
      <w:pPr>
        <w:pStyle w:val="Definition"/>
      </w:pPr>
      <w:r>
        <w:t>}</w:t>
      </w:r>
    </w:p>
    <w:p w:rsidR="00F97A72" w:rsidRDefault="00F97A72" w:rsidP="009A6F08">
      <w:pPr>
        <w:pStyle w:val="APIBody"/>
      </w:pPr>
      <w:r>
        <w:t xml:space="preserve">These </w:t>
      </w:r>
      <w:r w:rsidRPr="00913764">
        <w:rPr>
          <w:rFonts w:cstheme="minorHAnsi"/>
        </w:rPr>
        <w:t>are C++ iterators over</w:t>
      </w:r>
      <w:r>
        <w:t xml:space="preserve"> the </w:t>
      </w:r>
      <w:r w:rsidR="004F042A" w:rsidRPr="00913764">
        <w:rPr>
          <w:rFonts w:ascii="Courier New" w:hAnsi="Courier New" w:cs="Courier New"/>
        </w:rPr>
        <w:t>Process</w:t>
      </w:r>
      <w:r w:rsidR="004F042A">
        <w:t xml:space="preserve"> pointers contained in the </w:t>
      </w:r>
      <w:r w:rsidR="004F042A" w:rsidRPr="00913764">
        <w:rPr>
          <w:rFonts w:ascii="Courier New" w:hAnsi="Courier New" w:cs="Courier New"/>
        </w:rPr>
        <w:t>ProcessSet</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5E63CC" w:rsidRDefault="005E63CC" w:rsidP="009A6F08">
      <w:pPr>
        <w:pStyle w:val="APIBody"/>
      </w:pPr>
    </w:p>
    <w:p w:rsidR="001D21AC" w:rsidRDefault="001D21AC" w:rsidP="00913764">
      <w:pPr>
        <w:pStyle w:val="Definition"/>
      </w:pPr>
      <w:r>
        <w:lastRenderedPageBreak/>
        <w:t>struct write_t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"write_t,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void *buffer</w:t>
      </w:r>
    </w:p>
    <w:p w:rsidR="001D21AC" w:rsidRDefault="001D21AC" w:rsidP="00913764">
      <w:pPr>
        <w:pStyle w:val="Definition"/>
      </w:pPr>
      <w:r>
        <w:t xml:space="preserve">   Dyninst::Address addr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write_t &amp;w)</w:t>
      </w:r>
    </w:p>
    <w:p w:rsidR="001D21AC" w:rsidRDefault="001D21AC" w:rsidP="00913764">
      <w:pPr>
        <w:pStyle w:val="Definition"/>
      </w:pPr>
      <w:r>
        <w:t>}</w:t>
      </w:r>
    </w:p>
    <w:p w:rsidR="001D21AC" w:rsidRDefault="001D21AC" w:rsidP="00913764">
      <w:pPr>
        <w:pStyle w:val="Definition"/>
      </w:pPr>
      <w:r>
        <w:t>struct read_t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"read_t,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Dyninst::Address addr</w:t>
      </w:r>
    </w:p>
    <w:p w:rsidR="001D21AC" w:rsidRDefault="001D21AC" w:rsidP="00913764">
      <w:pPr>
        <w:pStyle w:val="Definition"/>
      </w:pPr>
      <w:r>
        <w:t xml:space="preserve">   void *buffer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read_t &amp;r)</w:t>
      </w:r>
    </w:p>
    <w:p w:rsidR="001D21AC" w:rsidRDefault="001D21AC" w:rsidP="00913764">
      <w:pPr>
        <w:pStyle w:val="Definition"/>
      </w:pPr>
      <w:r>
        <w:t>}</w:t>
      </w:r>
    </w:p>
    <w:p w:rsidR="001D21AC" w:rsidRDefault="004F042A" w:rsidP="009A6F08">
      <w:pPr>
        <w:pStyle w:val="APIBody"/>
      </w:pPr>
      <w:r>
        <w:t xml:space="preserve">The </w:t>
      </w:r>
      <w:r w:rsidRPr="00913764">
        <w:rPr>
          <w:rFonts w:ascii="Courier New" w:hAnsi="Courier New" w:cs="Courier New"/>
        </w:rPr>
        <w:t>write_t</w:t>
      </w:r>
      <w:r>
        <w:t xml:space="preserve"> and </w:t>
      </w:r>
      <w:r w:rsidRPr="00913764">
        <w:rPr>
          <w:rFonts w:ascii="Courier New" w:hAnsi="Courier New" w:cs="Courier New"/>
        </w:rPr>
        <w:t>read_t</w:t>
      </w:r>
      <w:r>
        <w:t xml:space="preserve"> types are used by </w:t>
      </w:r>
      <w:r w:rsidRPr="00913764">
        <w:rPr>
          <w:rFonts w:ascii="Courier New" w:hAnsi="Courier New" w:cs="Courier New"/>
        </w:rPr>
        <w:t>ProcessSet::readMemory</w:t>
      </w:r>
      <w:r>
        <w:fldChar w:fldCharType="begin"/>
      </w:r>
      <w:r>
        <w:instrText xml:space="preserve"> XE "</w:instrText>
      </w:r>
      <w:r w:rsidRPr="00C84350">
        <w:instrText>readMemory</w:instrText>
      </w:r>
      <w:r w:rsidRPr="00CF5782">
        <w:instrText>, ProcessSet</w:instrText>
      </w:r>
      <w:r>
        <w:instrText xml:space="preserve">" </w:instrText>
      </w:r>
      <w:r>
        <w:fldChar w:fldCharType="end"/>
      </w:r>
      <w:r>
        <w:t xml:space="preserve"> and </w:t>
      </w:r>
      <w:r w:rsidRPr="00913764">
        <w:rPr>
          <w:rFonts w:ascii="Courier New" w:hAnsi="Courier New" w:cs="Courier New"/>
        </w:rPr>
        <w:t>ProcessSet::writeMemory</w:t>
      </w:r>
      <w:r>
        <w:fldChar w:fldCharType="begin"/>
      </w:r>
      <w:r>
        <w:instrText xml:space="preserve"> XE "</w:instrText>
      </w:r>
      <w:r w:rsidRPr="00C84350">
        <w:instrText>writeMemory</w:instrText>
      </w:r>
      <w:r w:rsidRPr="00CF5782">
        <w:instrText>, ProcessSet</w:instrText>
      </w:r>
      <w:r>
        <w:instrText xml:space="preserve">" </w:instrText>
      </w:r>
      <w:r>
        <w:fldChar w:fldCharType="end"/>
      </w:r>
      <w:r>
        <w:t>.</w:t>
      </w:r>
    </w:p>
    <w:p w:rsidR="005E63CC" w:rsidRDefault="005E63CC" w:rsidP="009A6F08">
      <w:pPr>
        <w:pStyle w:val="ClassHeading"/>
      </w:pPr>
      <w:r>
        <w:t>ProcessSet Static Member Functions</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empty.</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(Process::const_ptr p</w:t>
      </w:r>
      <w:r w:rsidR="004F042A">
        <w:t>roc</w:t>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containing </w:t>
      </w:r>
      <w:r w:rsidRPr="00913764">
        <w:rPr>
          <w:rFonts w:ascii="Courier New" w:hAnsi="Courier New" w:cs="Courier New"/>
        </w:rPr>
        <w:t>proc</w:t>
      </w:r>
      <w:r>
        <w:t>.</w:t>
      </w:r>
    </w:p>
    <w:p w:rsidR="005E63CC" w:rsidRDefault="005E63CC" w:rsidP="00913764">
      <w:pPr>
        <w:pStyle w:val="Definition"/>
      </w:pPr>
      <w:r>
        <w:t xml:space="preserve">static ProcessSet::ptr </w:t>
      </w:r>
      <w:r w:rsidR="00450DC9">
        <w:t>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rsidR="00450DC9">
        <w:t>(ProcessSet::const_ptr p</w:t>
      </w:r>
      <w:r w:rsidR="004F042A">
        <w:t>set</w:t>
      </w:r>
      <w:r w:rsidR="00450DC9">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a copy of </w:t>
      </w:r>
      <w:r w:rsidRPr="00913764">
        <w:rPr>
          <w:rFonts w:ascii="Courier New" w:hAnsi="Courier New" w:cs="Courier New"/>
        </w:rPr>
        <w:t>pset</w:t>
      </w:r>
      <w:r>
        <w:t>.</w:t>
      </w:r>
    </w:p>
    <w:p w:rsidR="00450DC9" w:rsidRDefault="00450DC9" w:rsidP="00913764">
      <w:pPr>
        <w:pStyle w:val="Definition"/>
        <w:jc w:val="left"/>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r>
        <w:br/>
      </w:r>
      <w:r>
        <w:tab/>
        <w:t>const std::set&lt;Process::const_ptr&gt; &amp;procs)</w:t>
      </w:r>
    </w:p>
    <w:p w:rsidR="004F042A" w:rsidRDefault="004F042A" w:rsidP="009A6F08">
      <w:pPr>
        <w:pStyle w:val="APIBody"/>
      </w:pPr>
      <w:r>
        <w:t xml:space="preserve">This function creates a new </w:t>
      </w:r>
      <w:r w:rsidR="005F6FE0" w:rsidRPr="00913764">
        <w:rPr>
          <w:rFonts w:ascii="Courier New" w:hAnsi="Courier New" w:cs="Courier New"/>
        </w:rPr>
        <w:t>ProcessSet</w:t>
      </w:r>
      <w:r w:rsidR="005F6FE0">
        <w:t xml:space="preserve"> containing</w:t>
      </w:r>
      <w:r w:rsidR="00566417">
        <w:t xml:space="preserve"> every</w:t>
      </w:r>
      <w:r w:rsidR="005F6FE0">
        <w:t xml:space="preserve"> element from </w:t>
      </w:r>
      <w:r w:rsidR="005F6FE0" w:rsidRPr="00913764">
        <w:rPr>
          <w:rFonts w:ascii="Courier New" w:hAnsi="Courier New" w:cs="Courier New"/>
        </w:rPr>
        <w:t>procs</w:t>
      </w:r>
      <w:r w:rsidR="005F6FE0">
        <w:t>.</w:t>
      </w:r>
    </w:p>
    <w:p w:rsidR="00450DC9" w:rsidRDefault="00450DC9" w:rsidP="00913764">
      <w:pPr>
        <w:pStyle w:val="Definition"/>
        <w:jc w:val="left"/>
      </w:pPr>
      <w:r>
        <w:t>static ProcessSet</w:t>
      </w:r>
      <w:r w:rsidR="00453E6F">
        <w:t xml:space="preserve">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(AddressSet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"AddressSet" </w:instrText>
      </w:r>
      <w:r w:rsidR="00453E6F" w:rsidRPr="00913764">
        <w:rPr>
          <w:rFonts w:asciiTheme="minorHAnsi" w:hAnsiTheme="minorHAnsi" w:cstheme="minorHAnsi"/>
        </w:rPr>
        <w:fldChar w:fldCharType="end"/>
      </w:r>
      <w:r>
        <w:t>::const_iterator ab,</w:t>
      </w:r>
      <w:r>
        <w:br/>
      </w:r>
      <w:r>
        <w:tab/>
        <w:t>AddressSet::const_iterator ae)</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containing the processes that are found within [</w:t>
      </w:r>
      <w:r w:rsidRPr="00913764">
        <w:rPr>
          <w:rFonts w:ascii="Courier New" w:hAnsi="Courier New" w:cs="Courier New"/>
        </w:rPr>
        <w:t>ab</w:t>
      </w:r>
      <w:r>
        <w:t xml:space="preserve">, </w:t>
      </w:r>
      <w:r w:rsidRPr="00913764">
        <w:rPr>
          <w:rFonts w:ascii="Courier New" w:hAnsi="Courier New" w:cs="Courier New"/>
        </w:rPr>
        <w:t>ae</w:t>
      </w:r>
      <w:r>
        <w:t>)</w:t>
      </w:r>
      <w:r w:rsidR="00566417">
        <w:t xml:space="preserve"> of an </w:t>
      </w:r>
      <w:r w:rsidR="00566417" w:rsidRPr="00913764">
        <w:rPr>
          <w:rFonts w:ascii="Courier New" w:hAnsi="Courier New" w:cs="Courier New"/>
        </w:rPr>
        <w:t>AddressSet</w:t>
      </w:r>
      <w:r>
        <w:t>.</w:t>
      </w:r>
    </w:p>
    <w:p w:rsidR="00450DC9" w:rsidRDefault="00450DC9" w:rsidP="00913764">
      <w:pPr>
        <w:pStyle w:val="Definition"/>
        <w:jc w:val="left"/>
      </w:pPr>
      <w:r>
        <w:t>static ProcessSet::ptr createProcessSet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"createProcessSet, ProcessSet" </w:instrText>
      </w:r>
      <w:r w:rsidR="00453E6F" w:rsidRPr="00913764">
        <w:rPr>
          <w:rFonts w:asciiTheme="minorHAnsi" w:hAnsiTheme="minorHAnsi" w:cstheme="minorHAnsi"/>
        </w:rPr>
        <w:fldChar w:fldCharType="end"/>
      </w:r>
      <w:r>
        <w:t>(</w:t>
      </w:r>
      <w:r>
        <w:br/>
      </w:r>
      <w:r>
        <w:tab/>
        <w:t>std::vector&lt;CreateInfo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&gt; &amp;cinfo)</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by launching new processes.  Each element in </w:t>
      </w:r>
      <w:r w:rsidRPr="00913764">
        <w:rPr>
          <w:rFonts w:ascii="Courier New" w:hAnsi="Courier New" w:cs="Courier New"/>
        </w:rPr>
        <w:t>cinfo</w:t>
      </w:r>
      <w:r>
        <w:t xml:space="preserve"> specifies an executable, arguments, environment and file descriptor mappings (with similar semantics to </w:t>
      </w:r>
      <w:r w:rsidRPr="00913764">
        <w:rPr>
          <w:rFonts w:ascii="Courier New" w:hAnsi="Courier New" w:cs="Courier New"/>
        </w:rPr>
        <w:t>Process::createProcess</w:t>
      </w:r>
      <w:r w:rsidR="00641B97">
        <w:fldChar w:fldCharType="begin"/>
      </w:r>
      <w:r w:rsidR="00641B97">
        <w:instrText xml:space="preserve"> XE "</w:instrText>
      </w:r>
      <w:r w:rsidR="00641B97" w:rsidRPr="00C84350">
        <w:instrText>createProcess, Process</w:instrText>
      </w:r>
      <w:r w:rsidR="00641B97">
        <w:instrText xml:space="preserve">" </w:instrText>
      </w:r>
      <w:r w:rsidR="00641B97">
        <w:fldChar w:fldCharType="end"/>
      </w:r>
      <w:r>
        <w:t>), which are used to launch a new process.</w:t>
      </w:r>
    </w:p>
    <w:p w:rsidR="005F6FE0" w:rsidRDefault="00641B97" w:rsidP="009A6F08">
      <w:pPr>
        <w:pStyle w:val="APIBody"/>
      </w:pPr>
      <w:r>
        <w:t xml:space="preserve">Every successfully created </w:t>
      </w:r>
      <w:r>
        <w:rPr>
          <w:rFonts w:ascii="Courier New" w:hAnsi="Courier New" w:cs="Courier New"/>
        </w:rPr>
        <w:t>P</w:t>
      </w:r>
      <w:r w:rsidR="005F6FE0" w:rsidRPr="00913764">
        <w:rPr>
          <w:rFonts w:ascii="Courier New" w:hAnsi="Courier New" w:cs="Courier New"/>
        </w:rPr>
        <w:t>rocess</w:t>
      </w:r>
      <w:r w:rsidR="005F6FE0">
        <w:t xml:space="preserve"> will be added to a new </w:t>
      </w:r>
      <w:r w:rsidR="005F6FE0" w:rsidRPr="00913764">
        <w:rPr>
          <w:rFonts w:ascii="Courier New" w:hAnsi="Courier New" w:cs="Courier New"/>
        </w:rPr>
        <w:t>ProcessSet</w:t>
      </w:r>
      <w:r w:rsidR="005F6FE0">
        <w:t xml:space="preserve"> that is returned by this function.</w:t>
      </w:r>
    </w:p>
    <w:p w:rsidR="005F6FE0" w:rsidRDefault="005F6FE0" w:rsidP="009A6F08">
      <w:pPr>
        <w:pStyle w:val="APIBody"/>
      </w:pPr>
      <w:r>
        <w:t xml:space="preserve">In addition, the </w:t>
      </w:r>
      <w:r w:rsidRPr="00913764">
        <w:rPr>
          <w:rFonts w:ascii="Courier New" w:hAnsi="Courier New" w:cs="Courier New"/>
        </w:rPr>
        <w:t>cinfo</w:t>
      </w:r>
      <w:r w:rsidR="00641B97">
        <w:t xml:space="preserve"> vector will be updated so that each entry’s </w:t>
      </w:r>
      <w:r w:rsidR="00641B97" w:rsidRPr="00913764">
        <w:rPr>
          <w:rFonts w:ascii="Courier New" w:hAnsi="Courier New" w:cs="Courier New"/>
        </w:rPr>
        <w:t>proc</w:t>
      </w:r>
      <w:r w:rsidR="00641B97">
        <w:t xml:space="preserve"> field points to the </w:t>
      </w:r>
      <w:r w:rsidR="00641B97" w:rsidRPr="00913764">
        <w:rPr>
          <w:rFonts w:ascii="Courier New" w:hAnsi="Courier New" w:cs="Courier New"/>
        </w:rPr>
        <w:t>Process</w:t>
      </w:r>
      <w:r w:rsidR="00641B97">
        <w:t xml:space="preserve"> created by that entry, and the </w:t>
      </w:r>
      <w:r w:rsidR="00641B97" w:rsidRPr="00913764">
        <w:rPr>
          <w:rFonts w:ascii="Courier New" w:hAnsi="Courier New" w:cs="Courier New"/>
        </w:rPr>
        <w:t>err</w:t>
      </w:r>
      <w:r w:rsidR="00566417">
        <w:rPr>
          <w:rFonts w:ascii="Courier New" w:hAnsi="Courier New" w:cs="Courier New"/>
        </w:rPr>
        <w:t>or_ret</w:t>
      </w:r>
      <w:r w:rsidR="00641B97">
        <w:t xml:space="preserve"> entry </w:t>
      </w:r>
      <w:r w:rsidR="00566417">
        <w:t xml:space="preserve">will </w:t>
      </w:r>
      <w:r w:rsidR="00641B97">
        <w:t xml:space="preserve">contain </w:t>
      </w:r>
      <w:r w:rsidR="00566417">
        <w:t>an</w:t>
      </w:r>
      <w:r w:rsidR="00641B97">
        <w:t xml:space="preserve"> error code </w:t>
      </w:r>
      <w:r w:rsidR="00566417">
        <w:t>for any process launch that failed.</w:t>
      </w:r>
    </w:p>
    <w:p w:rsidR="00450DC9" w:rsidRDefault="00450DC9" w:rsidP="00913764">
      <w:pPr>
        <w:pStyle w:val="Definition"/>
        <w:jc w:val="left"/>
      </w:pPr>
      <w:r>
        <w:lastRenderedPageBreak/>
        <w:t>static ProcessSet::ptr attachProcessSet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"attachProcessSet, ProcessSet" </w:instrText>
      </w:r>
      <w:r w:rsidR="00453E6F" w:rsidRPr="00913764">
        <w:rPr>
          <w:rFonts w:asciiTheme="minorHAnsi" w:hAnsiTheme="minorHAnsi" w:cstheme="minorHAnsi"/>
        </w:rPr>
        <w:fldChar w:fldCharType="end"/>
      </w:r>
      <w:r>
        <w:t>(</w:t>
      </w:r>
      <w:r>
        <w:br/>
      </w:r>
      <w:r>
        <w:tab/>
        <w:t>std::vector&lt;AttachInfo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&gt; &amp;ainfo)</w:t>
      </w:r>
    </w:p>
    <w:p w:rsidR="00641B97" w:rsidRDefault="00641B97" w:rsidP="009A6F08">
      <w:pPr>
        <w:pStyle w:val="APIBody"/>
      </w:pPr>
      <w:r>
        <w:t xml:space="preserve">This function creates a new </w:t>
      </w:r>
      <w:r w:rsidRPr="00913764">
        <w:rPr>
          <w:rFonts w:ascii="Courier New" w:hAnsi="Courier New" w:cs="Courier New"/>
        </w:rPr>
        <w:t>ProcessSet</w:t>
      </w:r>
      <w:r>
        <w:t xml:space="preserve"> by attaching to existing processes.  Each element in </w:t>
      </w:r>
      <w:r w:rsidRPr="00913764">
        <w:rPr>
          <w:rFonts w:ascii="Courier New" w:hAnsi="Courier New" w:cs="Courier New"/>
        </w:rPr>
        <w:t>ainfo</w:t>
      </w:r>
      <w:r>
        <w:t xml:space="preserve"> specifies a PID and executable (with similar semantics to </w:t>
      </w:r>
      <w:r w:rsidRPr="00913764">
        <w:rPr>
          <w:rFonts w:ascii="Courier New" w:hAnsi="Courier New" w:cs="Courier New"/>
        </w:rPr>
        <w:t>Process::attachProcess</w:t>
      </w:r>
      <w:r>
        <w:fldChar w:fldCharType="begin"/>
      </w:r>
      <w:r>
        <w:instrText xml:space="preserve"> XE "</w:instrText>
      </w:r>
      <w:r w:rsidRPr="00C84350">
        <w:instrText>attachProcess, Process</w:instrText>
      </w:r>
      <w:r>
        <w:instrText xml:space="preserve">" </w:instrText>
      </w:r>
      <w:r>
        <w:fldChar w:fldCharType="end"/>
      </w:r>
      <w:r>
        <w:t>), which are used to attach to the processes.</w:t>
      </w:r>
    </w:p>
    <w:p w:rsidR="00641B97" w:rsidRDefault="00641B97" w:rsidP="009A6F08">
      <w:pPr>
        <w:pStyle w:val="APIBody"/>
      </w:pPr>
      <w:r>
        <w:t xml:space="preserve">Every successfully attached </w:t>
      </w:r>
      <w:r>
        <w:rPr>
          <w:rFonts w:ascii="Courier New" w:hAnsi="Courier New" w:cs="Courier New"/>
        </w:rPr>
        <w:t>P</w:t>
      </w:r>
      <w:r w:rsidRPr="00913764">
        <w:rPr>
          <w:rFonts w:ascii="Courier New" w:hAnsi="Courier New" w:cs="Courier New"/>
        </w:rPr>
        <w:t>rocess</w:t>
      </w:r>
      <w:r>
        <w:t xml:space="preserve"> will be added to a new </w:t>
      </w:r>
      <w:r w:rsidRPr="00913764">
        <w:rPr>
          <w:rFonts w:ascii="Courier New" w:hAnsi="Courier New" w:cs="Courier New"/>
        </w:rPr>
        <w:t>ProcessSet</w:t>
      </w:r>
      <w:r>
        <w:t xml:space="preserve"> that is returned by this function.</w:t>
      </w:r>
    </w:p>
    <w:p w:rsidR="00641B97" w:rsidRDefault="00641B97" w:rsidP="009A6F08">
      <w:pPr>
        <w:pStyle w:val="APIBody"/>
      </w:pPr>
      <w:r>
        <w:t xml:space="preserve">In addition, the </w:t>
      </w:r>
      <w:r w:rsidRPr="00913764">
        <w:rPr>
          <w:rFonts w:ascii="Courier New" w:hAnsi="Courier New" w:cs="Courier New"/>
        </w:rPr>
        <w:t>ainfo</w:t>
      </w:r>
      <w:r>
        <w:t xml:space="preserve"> vector will be updated so that each entry’s </w:t>
      </w:r>
      <w:r w:rsidRPr="00913764">
        <w:rPr>
          <w:rFonts w:ascii="Courier New" w:hAnsi="Courier New" w:cs="Courier New"/>
        </w:rPr>
        <w:t>proc</w:t>
      </w:r>
      <w:r>
        <w:t xml:space="preserve"> field points to the </w:t>
      </w:r>
      <w:r w:rsidRPr="00913764">
        <w:rPr>
          <w:rFonts w:ascii="Courier New" w:hAnsi="Courier New" w:cs="Courier New"/>
        </w:rPr>
        <w:t>Process</w:t>
      </w:r>
      <w:r>
        <w:t xml:space="preserve"> attached by that entry, and the </w:t>
      </w:r>
      <w:r w:rsidRPr="00913764">
        <w:rPr>
          <w:rFonts w:ascii="Courier New" w:hAnsi="Courier New" w:cs="Courier New"/>
        </w:rPr>
        <w:t>err</w:t>
      </w:r>
      <w:r w:rsidR="00566417">
        <w:rPr>
          <w:rFonts w:ascii="Courier New" w:hAnsi="Courier New" w:cs="Courier New"/>
        </w:rPr>
        <w:t>or_ret</w:t>
      </w:r>
      <w:r>
        <w:t xml:space="preserve"> entry </w:t>
      </w:r>
      <w:r w:rsidR="00566417">
        <w:t xml:space="preserve">will </w:t>
      </w:r>
      <w:r>
        <w:t>contain</w:t>
      </w:r>
      <w:r w:rsidR="00566417">
        <w:t xml:space="preserve"> an</w:t>
      </w:r>
      <w:r>
        <w:t xml:space="preserve"> error code </w:t>
      </w:r>
      <w:r w:rsidR="00566417">
        <w:t>any process attach that failed.</w:t>
      </w:r>
    </w:p>
    <w:p w:rsidR="00453E6F" w:rsidRDefault="005E63CC" w:rsidP="009A6F08">
      <w:pPr>
        <w:pStyle w:val="ClassHeading"/>
      </w:pPr>
      <w:r>
        <w:t>ProcessSet Member Functions</w:t>
      </w:r>
    </w:p>
    <w:p w:rsidR="00450DC9" w:rsidRDefault="00450DC9" w:rsidP="00913764">
      <w:pPr>
        <w:pStyle w:val="Definition"/>
        <w:jc w:val="left"/>
      </w:pPr>
      <w:r>
        <w:t>ProcessSet::ptr set_union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"set_union,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913764">
        <w:rPr>
          <w:rFonts w:ascii="Courier New" w:hAnsi="Courier New" w:cs="Courier New"/>
        </w:rPr>
        <w:t>ProcessSet</w:t>
      </w:r>
      <w:r>
        <w:t xml:space="preserve"> whose elements are a set union of this </w:t>
      </w:r>
      <w:r w:rsidRPr="00913764">
        <w:rPr>
          <w:rFonts w:ascii="Courier New" w:hAnsi="Courier New" w:cs="Courier New"/>
        </w:rPr>
        <w:t>ProcessSet</w:t>
      </w:r>
      <w:r>
        <w:t xml:space="preserve"> and </w:t>
      </w:r>
      <w:r w:rsidRPr="00913764">
        <w:rPr>
          <w:rFonts w:ascii="Courier New" w:hAnsi="Courier New" w:cs="Courier New"/>
        </w:rPr>
        <w:t>pset</w:t>
      </w:r>
      <w:r>
        <w:t>.</w:t>
      </w:r>
    </w:p>
    <w:p w:rsidR="00450DC9" w:rsidRDefault="00450DC9" w:rsidP="00913764">
      <w:pPr>
        <w:pStyle w:val="Definition"/>
      </w:pPr>
      <w:r>
        <w:t>ProcessSet::ptr set_intersection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"set_intersection, ProcessSet" </w:instrText>
      </w:r>
      <w:r w:rsidR="00453E6F" w:rsidRPr="00913764">
        <w:rPr>
          <w:rFonts w:asciiTheme="minorHAnsi" w:hAnsiTheme="minorHAnsi" w:cstheme="minorHAnsi"/>
        </w:rPr>
        <w:fldChar w:fldCharType="end"/>
      </w:r>
      <w:r>
        <w:t>(ProcessSet::ptr pset) const</w:t>
      </w:r>
    </w:p>
    <w:p w:rsidR="00641B97" w:rsidRDefault="00641B97" w:rsidP="009A6F08">
      <w:pPr>
        <w:pStyle w:val="APIBody"/>
      </w:pPr>
      <w:r>
        <w:t xml:space="preserve">This function returns a new </w:t>
      </w:r>
      <w:r w:rsidRPr="00CA0EE4">
        <w:rPr>
          <w:rFonts w:ascii="Courier New" w:hAnsi="Courier New" w:cs="Courier New"/>
        </w:rPr>
        <w:t>ProcessSet</w:t>
      </w:r>
      <w:r>
        <w:t xml:space="preserve"> whose elements are a set intersection of this </w:t>
      </w:r>
      <w:r w:rsidRPr="00CA0EE4">
        <w:rPr>
          <w:rFonts w:ascii="Courier New" w:hAnsi="Courier New" w:cs="Courier New"/>
        </w:rPr>
        <w:t>ProcessSet</w:t>
      </w:r>
      <w:r>
        <w:t xml:space="preserve"> and </w:t>
      </w:r>
      <w:r w:rsidRPr="00CA0EE4">
        <w:rPr>
          <w:rFonts w:ascii="Courier New" w:hAnsi="Courier New" w:cs="Courier New"/>
        </w:rPr>
        <w:t>pset</w:t>
      </w:r>
      <w:r>
        <w:t>.</w:t>
      </w:r>
    </w:p>
    <w:p w:rsidR="00450DC9" w:rsidRDefault="00450DC9" w:rsidP="00913764">
      <w:pPr>
        <w:pStyle w:val="Definition"/>
      </w:pPr>
      <w:r>
        <w:t>ProcessSet::ptr set_difference</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"set_difference,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CA0EE4">
        <w:rPr>
          <w:rFonts w:ascii="Courier New" w:hAnsi="Courier New" w:cs="Courier New"/>
        </w:rPr>
        <w:t>ProcessSet</w:t>
      </w:r>
      <w:r>
        <w:t xml:space="preserve"> whose elements are a set difference of this </w:t>
      </w:r>
      <w:r w:rsidRPr="00CA0EE4">
        <w:rPr>
          <w:rFonts w:ascii="Courier New" w:hAnsi="Courier New" w:cs="Courier New"/>
        </w:rPr>
        <w:t>ProcessSet</w:t>
      </w:r>
      <w:r>
        <w:t xml:space="preserve"> minus </w:t>
      </w:r>
      <w:r w:rsidRPr="00CA0EE4">
        <w:rPr>
          <w:rFonts w:ascii="Courier New" w:hAnsi="Courier New" w:cs="Courier New"/>
        </w:rPr>
        <w:t>pset</w:t>
      </w:r>
      <w:r>
        <w:t>.</w:t>
      </w:r>
    </w:p>
    <w:p w:rsidR="00450DC9" w:rsidRDefault="00450DC9" w:rsidP="00913764">
      <w:pPr>
        <w:pStyle w:val="Definition"/>
      </w:pPr>
      <w:r>
        <w:t>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w:t>
      </w:r>
    </w:p>
    <w:p w:rsidR="00450DC9" w:rsidRDefault="00450DC9" w:rsidP="00913764">
      <w:pPr>
        <w:pStyle w:val="Definition"/>
      </w:pPr>
      <w:r>
        <w:t>const_iterator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to the first element in the </w:t>
      </w:r>
      <w:r w:rsidRPr="00913764">
        <w:rPr>
          <w:rFonts w:ascii="Courier New" w:hAnsi="Courier New" w:cs="Courier New"/>
        </w:rPr>
        <w:t>ProcessSet</w:t>
      </w:r>
      <w:r>
        <w:t>.</w:t>
      </w:r>
    </w:p>
    <w:p w:rsidR="00450DC9" w:rsidRDefault="00450DC9" w:rsidP="00913764">
      <w:pPr>
        <w:pStyle w:val="Definition"/>
      </w:pPr>
      <w:r>
        <w:t>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w:t>
      </w:r>
    </w:p>
    <w:p w:rsidR="00450DC9" w:rsidRDefault="00450DC9" w:rsidP="00913764">
      <w:pPr>
        <w:pStyle w:val="Definition"/>
      </w:pPr>
      <w:r>
        <w:t>const_iterator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that come after the last element in the </w:t>
      </w:r>
      <w:r w:rsidRPr="00913764">
        <w:rPr>
          <w:rFonts w:ascii="Courier New" w:hAnsi="Courier New" w:cs="Courier New"/>
        </w:rPr>
        <w:t>ProcessSet</w:t>
      </w:r>
      <w:r>
        <w:t>.</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proc)</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(Process::const_ptr proc) const</w:t>
      </w:r>
    </w:p>
    <w:p w:rsidR="001D21AC" w:rsidRDefault="00641B97" w:rsidP="009A6F08">
      <w:pPr>
        <w:pStyle w:val="APIBody"/>
      </w:pPr>
      <w:r>
        <w:t xml:space="preserve">These functions search a </w:t>
      </w:r>
      <w:r w:rsidRPr="00913764">
        <w:rPr>
          <w:rFonts w:ascii="Courier New" w:hAnsi="Courier New" w:cs="Courier New"/>
        </w:rPr>
        <w:t>ProcessSet</w:t>
      </w:r>
      <w:r>
        <w:t xml:space="preserve"> for the </w:t>
      </w:r>
      <w:r w:rsidRPr="00913764">
        <w:rPr>
          <w:rFonts w:ascii="Courier New" w:hAnsi="Courier New" w:cs="Courier New"/>
        </w:rPr>
        <w:t>Process</w:t>
      </w:r>
      <w:r>
        <w:t xml:space="preserve"> pointed to by </w:t>
      </w:r>
      <w:r w:rsidRPr="00913764">
        <w:rPr>
          <w:rFonts w:ascii="Courier New" w:hAnsi="Courier New" w:cs="Courier New"/>
        </w:rPr>
        <w:t>proc</w:t>
      </w:r>
      <w:r>
        <w:t xml:space="preserve"> and returns an iterator </w:t>
      </w:r>
      <w:proofErr w:type="gramStart"/>
      <w:r>
        <w:t>that points</w:t>
      </w:r>
      <w:proofErr w:type="gramEnd"/>
      <w:r>
        <w:t xml:space="preserve"> to that element.  It returns </w:t>
      </w:r>
      <w:r w:rsidRPr="00913764">
        <w:rPr>
          <w:rFonts w:ascii="Courier New" w:hAnsi="Courier New" w:cs="Courier New"/>
        </w:rPr>
        <w:t>ProcessSet::</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is found.</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 const</w:t>
      </w:r>
    </w:p>
    <w:p w:rsidR="00641B97" w:rsidRDefault="00641B97" w:rsidP="009A6F08">
      <w:pPr>
        <w:pStyle w:val="APIBody"/>
      </w:pPr>
      <w:r>
        <w:t xml:space="preserve">These functions search a </w:t>
      </w:r>
      <w:r w:rsidRPr="00913764">
        <w:rPr>
          <w:rFonts w:ascii="Courier New" w:hAnsi="Courier New" w:cs="Courier New"/>
        </w:rPr>
        <w:t>ProcessSet</w:t>
      </w:r>
      <w:r>
        <w:t xml:space="preserve"> for the Process </w:t>
      </w:r>
      <w:r w:rsidRPr="00913764">
        <w:rPr>
          <w:rFonts w:ascii="Courier New" w:hAnsi="Courier New" w:cs="Courier New"/>
        </w:rPr>
        <w:t>pointed</w:t>
      </w:r>
      <w:r>
        <w:t xml:space="preserve"> to by </w:t>
      </w:r>
      <w:r w:rsidRPr="00913764">
        <w:rPr>
          <w:rFonts w:ascii="Courier New" w:hAnsi="Courier New" w:cs="Courier New"/>
        </w:rPr>
        <w:t>proc</w:t>
      </w:r>
      <w:r>
        <w:t xml:space="preserve"> and returns an iterator </w:t>
      </w:r>
      <w:proofErr w:type="gramStart"/>
      <w:r>
        <w:t>that points</w:t>
      </w:r>
      <w:proofErr w:type="gramEnd"/>
      <w:r>
        <w:t xml:space="preserve"> to that element.  It returns </w:t>
      </w:r>
      <w:r w:rsidRPr="00913764">
        <w:rPr>
          <w:rFonts w:ascii="Courier New" w:hAnsi="Courier New" w:cs="Courier New"/>
        </w:rPr>
        <w:t>ProcessSet::</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is found.</w:t>
      </w:r>
    </w:p>
    <w:p w:rsidR="00450DC9" w:rsidRDefault="00450DC9" w:rsidP="00913764">
      <w:pPr>
        <w:pStyle w:val="Definition"/>
      </w:pPr>
      <w:r>
        <w:t>bool empty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"empty,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true if the </w:t>
      </w:r>
      <w:r w:rsidRPr="00913764">
        <w:rPr>
          <w:rFonts w:ascii="Courier New" w:hAnsi="Courier New" w:cs="Courier New"/>
        </w:rPr>
        <w:t>ProcessSet</w:t>
      </w:r>
      <w:r>
        <w:t xml:space="preserve"> has zero elements, false otherwise.</w:t>
      </w:r>
    </w:p>
    <w:p w:rsidR="00450DC9" w:rsidRDefault="00450DC9" w:rsidP="00913764">
      <w:pPr>
        <w:pStyle w:val="Definition"/>
      </w:pPr>
      <w:r>
        <w:t>size_t size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"size,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the number of elements in the </w:t>
      </w:r>
      <w:r w:rsidRPr="00913764">
        <w:rPr>
          <w:rFonts w:ascii="Courier New" w:hAnsi="Courier New" w:cs="Courier New"/>
        </w:rPr>
        <w:t>ProcessSet</w:t>
      </w:r>
      <w:r>
        <w:t>.</w:t>
      </w:r>
    </w:p>
    <w:p w:rsidR="00546064" w:rsidRDefault="00546064" w:rsidP="00913764">
      <w:pPr>
        <w:pStyle w:val="Definition"/>
      </w:pPr>
      <w:r>
        <w:lastRenderedPageBreak/>
        <w:t>std::pair&lt;iterator, bool&gt; insert</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"insert,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 proc)</w:t>
      </w:r>
    </w:p>
    <w:p w:rsidR="00546064" w:rsidRDefault="00546064" w:rsidP="009A6F08">
      <w:pPr>
        <w:pStyle w:val="APIBody"/>
      </w:pPr>
      <w:r>
        <w:t xml:space="preserve">This function inserts </w:t>
      </w:r>
      <w:r w:rsidRPr="00913764">
        <w:rPr>
          <w:rFonts w:ascii="Courier New" w:hAnsi="Courier New" w:cs="Courier New"/>
        </w:rPr>
        <w:t>proc</w:t>
      </w:r>
      <w:r>
        <w:t xml:space="preserve"> into the </w:t>
      </w:r>
      <w:r w:rsidRPr="00913764">
        <w:rPr>
          <w:rFonts w:ascii="Courier New" w:hAnsi="Courier New" w:cs="Courier New"/>
        </w:rPr>
        <w:t>ProcessSet</w:t>
      </w:r>
      <w:r>
        <w:t xml:space="preserve">.  If </w:t>
      </w:r>
      <w:r w:rsidRPr="00913764">
        <w:rPr>
          <w:rFonts w:ascii="Courier New" w:hAnsi="Courier New" w:cs="Courier New"/>
        </w:rPr>
        <w:t>proc</w:t>
      </w:r>
      <w:r>
        <w:t xml:space="preserve"> already exists in the </w:t>
      </w:r>
      <w:r w:rsidRPr="00913764">
        <w:rPr>
          <w:rFonts w:ascii="Courier New" w:hAnsi="Courier New" w:cs="Courier New"/>
        </w:rPr>
        <w:t>ProcessSet</w:t>
      </w:r>
      <w:r>
        <w:t>, then no change will occur.  This function returns an iterator pointing to either the new or existing element and a boolean that is true if an insert happened and false otherwise.</w:t>
      </w:r>
    </w:p>
    <w:p w:rsidR="00546064" w:rsidRDefault="00546064" w:rsidP="00913764">
      <w:pPr>
        <w:pStyle w:val="Definition"/>
      </w:pPr>
      <w:r>
        <w:t>void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(iterator pos)</w:t>
      </w:r>
    </w:p>
    <w:p w:rsidR="00546064" w:rsidRDefault="007538BE"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ProcessSet</w:t>
      </w:r>
      <w:r>
        <w:t>.</w:t>
      </w:r>
    </w:p>
    <w:p w:rsidR="00546064" w:rsidRDefault="00546064" w:rsidP="00913764">
      <w:pPr>
        <w:pStyle w:val="Definition"/>
      </w:pPr>
      <w:r>
        <w:t>size_t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w:t>
      </w:r>
      <w:r w:rsidR="007538BE">
        <w:t xml:space="preserve"> proc</w:t>
      </w:r>
      <w:r>
        <w:t>)</w:t>
      </w:r>
    </w:p>
    <w:p w:rsidR="007538BE" w:rsidRDefault="007538BE" w:rsidP="009A6F08">
      <w:pPr>
        <w:pStyle w:val="APIBody"/>
      </w:pPr>
      <w:r>
        <w:t xml:space="preserve">This function searches the </w:t>
      </w:r>
      <w:r w:rsidRPr="00913764">
        <w:rPr>
          <w:rFonts w:ascii="Courier New" w:hAnsi="Courier New" w:cs="Courier New"/>
        </w:rPr>
        <w:t>ProcessSet</w:t>
      </w:r>
      <w:r>
        <w:t xml:space="preserve"> for </w:t>
      </w:r>
      <w:r w:rsidRPr="00913764">
        <w:rPr>
          <w:rFonts w:ascii="Courier New" w:hAnsi="Courier New" w:cs="Courier New"/>
        </w:rPr>
        <w:t>proc</w:t>
      </w:r>
      <w:r>
        <w:t xml:space="preserve">, </w:t>
      </w:r>
      <w:proofErr w:type="gramStart"/>
      <w:r>
        <w:t>then</w:t>
      </w:r>
      <w:proofErr w:type="gramEnd"/>
      <w:r>
        <w:t xml:space="preserve"> erases that element from the </w:t>
      </w:r>
      <w:r w:rsidRPr="00913764">
        <w:rPr>
          <w:rFonts w:ascii="Courier New" w:hAnsi="Courier New" w:cs="Courier New"/>
        </w:rPr>
        <w:t>ProcessSet</w:t>
      </w:r>
      <w:r>
        <w:t>.  It returns 1 if it erased an element and 0 otherwise.</w:t>
      </w:r>
    </w:p>
    <w:p w:rsidR="00546064" w:rsidRDefault="00546064" w:rsidP="00913764">
      <w:pPr>
        <w:pStyle w:val="Definition"/>
      </w:pPr>
      <w:r>
        <w:t>void clear</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"clear, ProcessSet" </w:instrText>
      </w:r>
      <w:r w:rsidR="007538BE" w:rsidRPr="00913764">
        <w:rPr>
          <w:rFonts w:asciiTheme="minorHAnsi" w:hAnsiTheme="minorHAnsi" w:cstheme="minorHAnsi"/>
        </w:rPr>
        <w:fldChar w:fldCharType="end"/>
      </w:r>
      <w:r>
        <w:t>()</w:t>
      </w:r>
    </w:p>
    <w:p w:rsidR="00546064" w:rsidRDefault="007538BE" w:rsidP="009A6F08">
      <w:pPr>
        <w:pStyle w:val="APIBody"/>
      </w:pPr>
      <w:r>
        <w:t xml:space="preserve">This function erases all elements in the </w:t>
      </w:r>
      <w:r w:rsidRPr="00913764">
        <w:rPr>
          <w:rFonts w:ascii="Courier New" w:hAnsi="Courier New" w:cs="Courier New"/>
        </w:rPr>
        <w:t>ProcessSet</w:t>
      </w:r>
      <w:r>
        <w:t>.</w:t>
      </w:r>
    </w:p>
    <w:p w:rsidR="00450DC9" w:rsidRDefault="00450DC9" w:rsidP="00913764">
      <w:pPr>
        <w:pStyle w:val="Definition"/>
      </w:pPr>
      <w:r>
        <w:t>ProcessSet::ptr getErrorSubset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 ProcessSet" </w:instrText>
      </w:r>
      <w:r w:rsidR="00E62AD9" w:rsidRPr="00913764">
        <w:rPr>
          <w:rFonts w:asciiTheme="minorHAnsi" w:hAnsiTheme="minorHAnsi" w:cstheme="minorHAnsi"/>
        </w:rPr>
        <w:fldChar w:fldCharType="end"/>
      </w:r>
      <w:r>
        <w:t>() const</w:t>
      </w:r>
    </w:p>
    <w:p w:rsidR="001D21AC" w:rsidRDefault="001A0E10" w:rsidP="009A6F08">
      <w:pPr>
        <w:pStyle w:val="APIBody"/>
      </w:pPr>
      <w:r>
        <w:t xml:space="preserve">This function returns a new </w:t>
      </w:r>
      <w:r w:rsidRPr="00913764">
        <w:rPr>
          <w:rFonts w:ascii="Courier New" w:hAnsi="Courier New" w:cs="Courier New"/>
        </w:rPr>
        <w:t>ProcessSet</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a non-zero error code.  Error codes are reset upon every </w:t>
      </w:r>
      <w:r w:rsidRPr="00913764">
        <w:rPr>
          <w:rFonts w:ascii="Courier New" w:hAnsi="Courier New" w:cs="Courier New"/>
        </w:rPr>
        <w:t>ProcessSet</w:t>
      </w:r>
      <w:r>
        <w:t xml:space="preserve"> API call, so this function shows </w:t>
      </w:r>
      <w:r w:rsidR="00566417">
        <w:t>which</w:t>
      </w:r>
      <w:r>
        <w:t xml:space="preserve"> </w:t>
      </w:r>
      <w:r w:rsidRPr="00913764">
        <w:rPr>
          <w:rFonts w:ascii="Courier New" w:hAnsi="Courier New" w:cs="Courier New"/>
        </w:rPr>
        <w:t>Processes</w:t>
      </w:r>
      <w:r>
        <w:t xml:space="preserve"> had an error on the last </w:t>
      </w:r>
      <w:r w:rsidRPr="00913764">
        <w:rPr>
          <w:rFonts w:ascii="Courier New" w:hAnsi="Courier New" w:cs="Courier New"/>
        </w:rPr>
        <w:t>ProcessSet</w:t>
      </w:r>
      <w:r>
        <w:t xml:space="preserve"> operation.</w:t>
      </w:r>
    </w:p>
    <w:p w:rsidR="00450DC9" w:rsidRDefault="00450DC9" w:rsidP="00913764">
      <w:pPr>
        <w:pStyle w:val="Definition"/>
        <w:jc w:val="left"/>
      </w:pPr>
      <w:r>
        <w:t>void getErrorSubsets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"getErrorSubsets, ProcessSet" </w:instrText>
      </w:r>
      <w:r w:rsidR="00E62AD9" w:rsidRPr="00913764">
        <w:rPr>
          <w:rFonts w:asciiTheme="minorHAnsi" w:hAnsiTheme="minorHAnsi" w:cstheme="minorHAnsi"/>
        </w:rPr>
        <w:fldChar w:fldCharType="end"/>
      </w:r>
      <w:r>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xml:space="preserve">, </w:t>
      </w:r>
      <w:r>
        <w:tab/>
        <w:t>ProcessSet::ptr&gt; &amp;err_sets) const</w:t>
      </w:r>
    </w:p>
    <w:p w:rsidR="001D21AC" w:rsidRDefault="001A0E10" w:rsidP="009A6F08">
      <w:pPr>
        <w:pStyle w:val="APIBody"/>
      </w:pPr>
      <w:r>
        <w:t xml:space="preserve">This function returns a set of new </w:t>
      </w:r>
      <w:r w:rsidRPr="00913764">
        <w:rPr>
          <w:rFonts w:ascii="Courier New" w:hAnsi="Courier New" w:cs="Courier New"/>
        </w:rPr>
        <w:t>ProcessSets</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non-zero error codes, and grouped by error code.  For each error code generated by the last </w:t>
      </w:r>
      <w:r w:rsidRPr="00913764">
        <w:rPr>
          <w:rFonts w:ascii="Courier New" w:hAnsi="Courier New" w:cs="Courier New"/>
        </w:rPr>
        <w:t>ProcessSet</w:t>
      </w:r>
      <w:r>
        <w:t xml:space="preserve"> API operation an element will be added to </w:t>
      </w:r>
      <w:r w:rsidRPr="00913764">
        <w:rPr>
          <w:rFonts w:ascii="Courier New" w:hAnsi="Courier New" w:cs="Courier New"/>
        </w:rPr>
        <w:t>err_sets</w:t>
      </w:r>
      <w:r>
        <w:t xml:space="preserve">, and every </w:t>
      </w:r>
      <w:r w:rsidRPr="00913764">
        <w:rPr>
          <w:rFonts w:ascii="Courier New" w:hAnsi="Courier New" w:cs="Courier New"/>
        </w:rPr>
        <w:t>Process</w:t>
      </w:r>
      <w:r>
        <w:t xml:space="preserve"> that has </w:t>
      </w:r>
      <w:r w:rsidR="00566417">
        <w:t>the same</w:t>
      </w:r>
      <w:r>
        <w:t xml:space="preserve"> error code will be added to the new </w:t>
      </w:r>
      <w:r w:rsidRPr="00913764">
        <w:rPr>
          <w:rFonts w:ascii="Courier New" w:hAnsi="Courier New" w:cs="Courier New"/>
        </w:rPr>
        <w:t>ProcessSet</w:t>
      </w:r>
      <w:r>
        <w:t xml:space="preserve"> associated with that error code.</w:t>
      </w:r>
    </w:p>
    <w:p w:rsidR="00450DC9" w:rsidRDefault="00450DC9" w:rsidP="00913764">
      <w:pPr>
        <w:pStyle w:val="Definition"/>
        <w:jc w:val="left"/>
      </w:pPr>
      <w:r>
        <w:t>bool anyTerminated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"anyTerminated,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"allTerminated, ProcessSet" </w:instrText>
      </w:r>
      <w:r w:rsidR="00E62AD9" w:rsidRPr="00913764">
        <w:rPr>
          <w:rFonts w:asciiTheme="minorHAnsi" w:hAnsiTheme="minorHAnsi" w:cstheme="minorHAnsi"/>
        </w:rPr>
        <w:fldChar w:fldCharType="end"/>
      </w:r>
      <w:r>
        <w:t>() const;</w:t>
      </w:r>
    </w:p>
    <w:p w:rsidR="00A2213E"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rsidR="00566417">
        <w:t xml:space="preserve"> are </w:t>
      </w:r>
      <w:proofErr w:type="gramStart"/>
      <w:r>
        <w:t>terminated,</w:t>
      </w:r>
      <w:proofErr w:type="gramEnd"/>
      <w:r>
        <w:t xml:space="preserve"> and false otherwise.</w:t>
      </w:r>
    </w:p>
    <w:p w:rsidR="00450DC9" w:rsidRDefault="00450DC9" w:rsidP="00913764">
      <w:pPr>
        <w:pStyle w:val="Definition"/>
        <w:jc w:val="left"/>
      </w:pPr>
      <w:r>
        <w:t>bool anyExited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"anyExited,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"allExited,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exited</w:t>
      </w:r>
      <w:r w:rsidR="00566417">
        <w:t xml:space="preserve"> </w:t>
      </w:r>
      <w:proofErr w:type="gramStart"/>
      <w:r w:rsidR="00566417">
        <w:t>normally</w:t>
      </w:r>
      <w:r>
        <w:t>,</w:t>
      </w:r>
      <w:proofErr w:type="gramEnd"/>
      <w:r>
        <w:t xml:space="preserve"> and false otherwise.</w:t>
      </w:r>
    </w:p>
    <w:p w:rsidR="00450DC9" w:rsidRDefault="00450DC9" w:rsidP="00913764">
      <w:pPr>
        <w:pStyle w:val="Definition"/>
        <w:jc w:val="left"/>
      </w:pPr>
      <w:r>
        <w:t>bool anyCrashed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"anyCrashed,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"allCrashed,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crashed</w:t>
      </w:r>
      <w:r w:rsidR="00566417">
        <w:t xml:space="preserve"> </w:t>
      </w:r>
      <w:proofErr w:type="gramStart"/>
      <w:r w:rsidR="00566417">
        <w:t>normally</w:t>
      </w:r>
      <w:r>
        <w:t>,</w:t>
      </w:r>
      <w:proofErr w:type="gramEnd"/>
      <w:r>
        <w:t xml:space="preserve"> and false otherwise.</w:t>
      </w:r>
    </w:p>
    <w:p w:rsidR="00450DC9" w:rsidRDefault="00450DC9" w:rsidP="00913764">
      <w:pPr>
        <w:pStyle w:val="Definition"/>
        <w:jc w:val="left"/>
      </w:pPr>
      <w:r>
        <w:t>bool anyDetached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"anyDetached,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"allDetached,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been </w:t>
      </w:r>
      <w:proofErr w:type="gramStart"/>
      <w:r>
        <w:t>detached,</w:t>
      </w:r>
      <w:proofErr w:type="gramEnd"/>
      <w:r>
        <w:t xml:space="preserve"> and false otherwise.</w:t>
      </w:r>
    </w:p>
    <w:p w:rsidR="00450DC9" w:rsidRDefault="00450DC9" w:rsidP="00913764">
      <w:pPr>
        <w:pStyle w:val="Definition"/>
        <w:jc w:val="left"/>
      </w:pPr>
      <w:r>
        <w:lastRenderedPageBreak/>
        <w:t>bool anyThreadStopped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"anyThreadStopped,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"allThreadStopped,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w:t>
      </w:r>
      <w:proofErr w:type="gramStart"/>
      <w:r>
        <w:t>stopped,</w:t>
      </w:r>
      <w:proofErr w:type="gramEnd"/>
      <w:r>
        <w:t xml:space="preserve"> and false otherwise.</w:t>
      </w:r>
    </w:p>
    <w:p w:rsidR="00450DC9" w:rsidRDefault="00450DC9" w:rsidP="00913764">
      <w:pPr>
        <w:pStyle w:val="Definition"/>
        <w:jc w:val="left"/>
      </w:pPr>
      <w:r>
        <w:t>bool anyThreadRunning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"anyThreadRunning,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"allThreadRunning,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w:t>
      </w:r>
      <w:proofErr w:type="gramStart"/>
      <w:r>
        <w:t>running,</w:t>
      </w:r>
      <w:proofErr w:type="gramEnd"/>
      <w:r>
        <w:t xml:space="preserve"> and false otherwise.</w:t>
      </w:r>
    </w:p>
    <w:p w:rsidR="00450DC9" w:rsidRDefault="00450DC9" w:rsidP="00913764">
      <w:pPr>
        <w:pStyle w:val="Definition"/>
        <w:jc w:val="left"/>
      </w:pPr>
      <w:r>
        <w:t>ProcessSet::ptr getTerminatedSubset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"getTerminatedSubset,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913764">
        <w:rPr>
          <w:rFonts w:ascii="Courier New" w:hAnsi="Courier New" w:cs="Courier New"/>
        </w:rPr>
        <w:t>ProcessSet</w:t>
      </w:r>
      <w:r>
        <w:t xml:space="preserve">, which is a subset of this </w:t>
      </w:r>
      <w:r w:rsidRPr="00913764">
        <w:rPr>
          <w:rFonts w:ascii="Courier New" w:hAnsi="Courier New" w:cs="Courier New"/>
        </w:rPr>
        <w:t>ProcessSet</w:t>
      </w:r>
      <w:r>
        <w:t xml:space="preserve">, and contains every </w:t>
      </w:r>
      <w:r w:rsidRPr="00913764">
        <w:rPr>
          <w:rFonts w:ascii="Courier New" w:hAnsi="Courier New" w:cs="Courier New"/>
        </w:rPr>
        <w:t>Process</w:t>
      </w:r>
      <w:r w:rsidR="00566417">
        <w:t xml:space="preserve"> that is </w:t>
      </w:r>
      <w:r>
        <w:t>terminated.</w:t>
      </w:r>
    </w:p>
    <w:p w:rsidR="00450DC9" w:rsidRDefault="00450DC9" w:rsidP="00913764">
      <w:pPr>
        <w:pStyle w:val="Definition"/>
        <w:jc w:val="left"/>
      </w:pPr>
      <w:r>
        <w:t>ProcessSet::ptr getExitedSubset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"getExitedSubset,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w:t>
      </w:r>
      <w:r w:rsidR="00566417">
        <w:t>has</w:t>
      </w:r>
      <w:r>
        <w:t xml:space="preserve"> exited</w:t>
      </w:r>
      <w:r w:rsidR="00566417">
        <w:t xml:space="preserve"> normally</w:t>
      </w:r>
      <w:r>
        <w:t>.</w:t>
      </w:r>
    </w:p>
    <w:p w:rsidR="00450DC9" w:rsidRDefault="00450DC9" w:rsidP="00913764">
      <w:pPr>
        <w:pStyle w:val="Definition"/>
        <w:jc w:val="left"/>
      </w:pPr>
      <w:r>
        <w:t>ProcessSet::ptr getCrashedSubset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"getCrashedSubset,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has crashed.</w:t>
      </w:r>
    </w:p>
    <w:p w:rsidR="00450DC9" w:rsidRDefault="00450DC9" w:rsidP="00913764">
      <w:pPr>
        <w:pStyle w:val="Definition"/>
        <w:jc w:val="left"/>
      </w:pPr>
      <w:r>
        <w:t>ProcessSet::ptr getDetachedSubset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"getDetachedSubset,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is detached.</w:t>
      </w:r>
    </w:p>
    <w:p w:rsidR="00450DC9" w:rsidRDefault="00450DC9" w:rsidP="00913764">
      <w:pPr>
        <w:pStyle w:val="Definition"/>
        <w:jc w:val="left"/>
      </w:pPr>
      <w:r>
        <w:t>ProcessSet::ptr getAllThreadRunningSubset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"getAllThreadRunningSubset,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"getAnyThreadRunningSubset,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running.</w:t>
      </w:r>
    </w:p>
    <w:p w:rsidR="00450DC9" w:rsidRDefault="00450DC9" w:rsidP="00913764">
      <w:pPr>
        <w:pStyle w:val="Definition"/>
        <w:jc w:val="left"/>
      </w:pPr>
      <w:r>
        <w:t>ProcessSet::ptr getAllThreadStoppedSubset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"getAllThreadStoppedSubset,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"getAnyThreadStoppedSubset,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stopped.</w:t>
      </w:r>
    </w:p>
    <w:p w:rsidR="00450DC9" w:rsidRDefault="001D21AC" w:rsidP="00913764">
      <w:pPr>
        <w:pStyle w:val="Definition"/>
        <w:jc w:val="left"/>
      </w:pPr>
      <w:r>
        <w:t>bool continueProcs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"continueProcs,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continues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Process::continueProc</w:t>
      </w:r>
      <w:r>
        <w:fldChar w:fldCharType="begin"/>
      </w:r>
      <w:r>
        <w:instrText xml:space="preserve"> XE "</w:instrText>
      </w:r>
      <w:r w:rsidRPr="00C84350">
        <w:instrText>continueProc, Process</w:instrText>
      </w:r>
      <w:r>
        <w:instrText xml:space="preserve">" </w:instrText>
      </w:r>
      <w:r>
        <w:fldChar w:fldCharType="end"/>
      </w:r>
      <w:r>
        <w:t>.  It returns true if every process was successfully continued and false otherwise.</w:t>
      </w:r>
    </w:p>
    <w:p w:rsidR="001D21AC" w:rsidRDefault="001D21AC" w:rsidP="00913764">
      <w:pPr>
        <w:pStyle w:val="Definition"/>
        <w:jc w:val="left"/>
      </w:pPr>
      <w:r>
        <w:t>bool stopProcs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"stopProcs,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stops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Process::stopProc</w:t>
      </w:r>
      <w:r>
        <w:fldChar w:fldCharType="begin"/>
      </w:r>
      <w:r>
        <w:instrText xml:space="preserve"> XE "</w:instrText>
      </w:r>
      <w:r w:rsidRPr="00C84350">
        <w:instrText>stopProc, Process</w:instrText>
      </w:r>
      <w:r>
        <w:instrText xml:space="preserve">" </w:instrText>
      </w:r>
      <w:r>
        <w:fldChar w:fldCharType="end"/>
      </w:r>
      <w:r>
        <w:t>.  It returns true if every process was successfully stopped and false otherwise.</w:t>
      </w:r>
    </w:p>
    <w:p w:rsidR="001D21AC" w:rsidRDefault="001D21AC" w:rsidP="00913764">
      <w:pPr>
        <w:pStyle w:val="Definition"/>
        <w:jc w:val="left"/>
      </w:pPr>
      <w:r>
        <w:t>bool 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"detach, ProcessSet" </w:instrText>
      </w:r>
      <w:r w:rsidR="00E62AD9" w:rsidRPr="00913764">
        <w:rPr>
          <w:rFonts w:asciiTheme="minorHAnsi" w:hAnsiTheme="minorHAnsi" w:cstheme="minorHAnsi"/>
        </w:rPr>
        <w:fldChar w:fldCharType="end"/>
      </w:r>
      <w:r>
        <w:t>(</w:t>
      </w:r>
      <w:r w:rsidR="0002725F">
        <w:t>bool leaveStopped = true</w:t>
      </w:r>
      <w:r>
        <w:t>)</w:t>
      </w:r>
    </w:p>
    <w:p w:rsidR="007719C4" w:rsidRDefault="007719C4" w:rsidP="009A6F08">
      <w:pPr>
        <w:pStyle w:val="APIBody"/>
      </w:pPr>
      <w:r>
        <w:t xml:space="preserve">This function detaches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detach</w:t>
      </w:r>
      <w:r w:rsidRPr="00913764">
        <w:rPr>
          <w:rFonts w:cstheme="minorHAnsi"/>
        </w:rPr>
        <w:fldChar w:fldCharType="begin"/>
      </w:r>
      <w:r w:rsidRPr="00C84350">
        <w:rPr>
          <w:rFonts w:cstheme="minorHAnsi"/>
        </w:rPr>
        <w:instrText xml:space="preserve"> XE "</w:instrText>
      </w:r>
      <w:r w:rsidRPr="00913764">
        <w:rPr>
          <w:rFonts w:cstheme="minorHAnsi"/>
        </w:rPr>
        <w:instrText>detach, Process</w:instrText>
      </w:r>
      <w:r w:rsidRPr="00C84350">
        <w:rPr>
          <w:rFonts w:cstheme="minorHAnsi"/>
        </w:rPr>
        <w:instrText xml:space="preserve">" </w:instrText>
      </w:r>
      <w:r w:rsidRPr="00913764">
        <w:rPr>
          <w:rFonts w:cstheme="minorHAnsi"/>
        </w:rPr>
        <w:fldChar w:fldCharType="end"/>
      </w:r>
      <w:r>
        <w:t>.  It returns true if every process detach was successful and false otherwise.</w:t>
      </w:r>
    </w:p>
    <w:p w:rsidR="0002725F" w:rsidRDefault="0002725F" w:rsidP="0002725F">
      <w:pPr>
        <w:pStyle w:val="APIBody"/>
      </w:pPr>
      <w:r>
        <w:lastRenderedPageBreak/>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processes in this </w:t>
      </w:r>
      <w:r w:rsidRPr="0002725F">
        <w:rPr>
          <w:rFonts w:ascii="Courier New" w:hAnsi="Courier New" w:cs="Courier New"/>
        </w:rPr>
        <w:t>ProcessSet</w:t>
      </w:r>
      <w:r>
        <w:t xml:space="preserve"> are stopped, then the processes will be left in a stopped state after </w:t>
      </w:r>
      <w:proofErr w:type="gramStart"/>
      <w:r>
        <w:t>the detach</w:t>
      </w:r>
      <w:proofErr w:type="gramEnd"/>
      <w:r>
        <w:t xml:space="preserve">.  </w:t>
      </w:r>
    </w:p>
    <w:p w:rsidR="001D21AC" w:rsidRDefault="001D21AC" w:rsidP="00913764">
      <w:pPr>
        <w:pStyle w:val="Definition"/>
        <w:jc w:val="left"/>
      </w:pPr>
      <w:r>
        <w:t>bool terminate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"terminate,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terminates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terminate</w:t>
      </w:r>
      <w:r w:rsidRPr="00913764">
        <w:rPr>
          <w:rFonts w:cstheme="minorHAnsi"/>
        </w:rPr>
        <w:fldChar w:fldCharType="begin"/>
      </w:r>
      <w:r w:rsidRPr="00C84350">
        <w:rPr>
          <w:rFonts w:cstheme="minorHAnsi"/>
        </w:rPr>
        <w:instrText xml:space="preserve"> XE "</w:instrText>
      </w:r>
      <w:r w:rsidRPr="00913764">
        <w:rPr>
          <w:rFonts w:cstheme="minorHAnsi"/>
        </w:rPr>
        <w:instrText>terminate, Process</w:instrText>
      </w:r>
      <w:r w:rsidRPr="00C84350">
        <w:rPr>
          <w:rFonts w:cstheme="minorHAnsi"/>
        </w:rPr>
        <w:instrText xml:space="preserve">" </w:instrText>
      </w:r>
      <w:r w:rsidRPr="00913764">
        <w:rPr>
          <w:rFonts w:cstheme="minorHAnsi"/>
        </w:rPr>
        <w:fldChar w:fldCharType="end"/>
      </w:r>
      <w:r>
        <w:t>.  It returns true if every process was successfully terminated and false otherwise.</w:t>
      </w:r>
    </w:p>
    <w:p w:rsidR="001D21AC" w:rsidRDefault="001D21AC" w:rsidP="00913764">
      <w:pPr>
        <w:pStyle w:val="Definition"/>
        <w:jc w:val="left"/>
      </w:pPr>
      <w:r>
        <w:t>bool temporaryDetach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"temporaryDetach, ProcessSet" </w:instrText>
      </w:r>
      <w:r w:rsidR="00E62AD9" w:rsidRPr="00913764">
        <w:rPr>
          <w:rFonts w:asciiTheme="minorHAnsi" w:hAnsiTheme="minorHAnsi" w:cstheme="minorHAnsi"/>
        </w:rPr>
        <w:fldChar w:fldCharType="end"/>
      </w:r>
      <w:r>
        <w:t>()</w:t>
      </w:r>
    </w:p>
    <w:p w:rsidR="007719C4" w:rsidRDefault="007719C4" w:rsidP="009A6F08">
      <w:pPr>
        <w:pStyle w:val="APIBody"/>
      </w:pPr>
      <w:r>
        <w:t>This function does a temporary</w:t>
      </w:r>
      <w:r w:rsidR="00B43E18">
        <w:t xml:space="preserve"> d</w:t>
      </w:r>
      <w:r>
        <w:t xml:space="preserve">etach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temporaryDetach</w:t>
      </w:r>
      <w:r w:rsidRPr="00913764">
        <w:rPr>
          <w:rFonts w:cstheme="minorHAnsi"/>
        </w:rPr>
        <w:fldChar w:fldCharType="begin"/>
      </w:r>
      <w:r w:rsidRPr="00C84350">
        <w:rPr>
          <w:rFonts w:cstheme="minorHAnsi"/>
        </w:rPr>
        <w:instrText xml:space="preserve"> XE "</w:instrText>
      </w:r>
      <w:r w:rsidRPr="00913764">
        <w:rPr>
          <w:rFonts w:cstheme="minorHAnsi"/>
        </w:rPr>
        <w:instrText>temporaryDetach, Process</w:instrText>
      </w:r>
      <w:r w:rsidRPr="00C84350">
        <w:rPr>
          <w:rFonts w:cstheme="minorHAnsi"/>
        </w:rPr>
        <w:instrText xml:space="preserve">" </w:instrText>
      </w:r>
      <w:r w:rsidRPr="00913764">
        <w:rPr>
          <w:rFonts w:cstheme="minorHAnsi"/>
        </w:rPr>
        <w:fldChar w:fldCharType="end"/>
      </w:r>
      <w:r>
        <w:t>.  It returns true if every process was successfully detached and false otherwise.</w:t>
      </w:r>
    </w:p>
    <w:p w:rsidR="001D21AC" w:rsidRDefault="001D21AC" w:rsidP="00913764">
      <w:pPr>
        <w:pStyle w:val="Definition"/>
        <w:jc w:val="left"/>
      </w:pPr>
      <w:r>
        <w:t>bool reAttach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"reAttach, ProcessSet" </w:instrText>
      </w:r>
      <w:r w:rsidR="00E62AD9" w:rsidRPr="00913764">
        <w:rPr>
          <w:rFonts w:asciiTheme="minorHAnsi" w:hAnsiTheme="minorHAnsi" w:cstheme="minorHAnsi"/>
        </w:rPr>
        <w:fldChar w:fldCharType="end"/>
      </w:r>
      <w:r>
        <w:t>()</w:t>
      </w:r>
    </w:p>
    <w:p w:rsidR="007719C4" w:rsidRDefault="007719C4" w:rsidP="009A6F08">
      <w:pPr>
        <w:pStyle w:val="APIBody"/>
      </w:pPr>
      <w:r>
        <w:t xml:space="preserve">This function reattaches to every </w:t>
      </w:r>
      <w:r w:rsidR="00785EC2">
        <w:t>process</w:t>
      </w:r>
      <w:r>
        <w:t xml:space="preserve">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reAttach</w:t>
      </w:r>
      <w:r w:rsidRPr="00913764">
        <w:rPr>
          <w:rFonts w:cstheme="minorHAnsi"/>
        </w:rPr>
        <w:fldChar w:fldCharType="begin"/>
      </w:r>
      <w:r w:rsidRPr="00C84350">
        <w:rPr>
          <w:rFonts w:cstheme="minorHAnsi"/>
        </w:rPr>
        <w:instrText xml:space="preserve"> XE "</w:instrText>
      </w:r>
      <w:r w:rsidRPr="00913764">
        <w:rPr>
          <w:rFonts w:cstheme="minorHAnsi"/>
        </w:rPr>
        <w:instrText>reAttach, Process</w:instrText>
      </w:r>
      <w:r w:rsidRPr="00C84350">
        <w:rPr>
          <w:rFonts w:cstheme="minorHAnsi"/>
        </w:rPr>
        <w:instrText xml:space="preserve">" </w:instrText>
      </w:r>
      <w:r w:rsidRPr="00913764">
        <w:rPr>
          <w:rFonts w:cstheme="minorHAnsi"/>
        </w:rPr>
        <w:fldChar w:fldCharType="end"/>
      </w:r>
      <w:r>
        <w:t>.  It returns true if every process was successfully reAttached and false otherwise.</w:t>
      </w:r>
    </w:p>
    <w:p w:rsidR="001D21AC" w:rsidRDefault="001D21AC" w:rsidP="00913764">
      <w:pPr>
        <w:pStyle w:val="Definition"/>
        <w:jc w:val="left"/>
      </w:pP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w:t>
      </w:r>
      <w:r w:rsidR="00084463">
        <w:t>z</w:t>
      </w:r>
      <w:r>
        <w:t>) const</w:t>
      </w:r>
    </w:p>
    <w:p w:rsidR="001D21AC" w:rsidRDefault="00B43E18" w:rsidP="009A6F08">
      <w:pPr>
        <w:pStyle w:val="APIBody"/>
      </w:pPr>
      <w:r>
        <w:t xml:space="preserve">This function allocates a block of memory of size </w:t>
      </w:r>
      <w:r w:rsidR="00084463">
        <w:rPr>
          <w:rFonts w:ascii="Courier New" w:hAnsi="Courier New" w:cs="Courier New"/>
        </w:rPr>
        <w:t>sz</w:t>
      </w:r>
      <w:r>
        <w:t xml:space="preserve"> in each process in this </w:t>
      </w:r>
      <w:r w:rsidRPr="00913764">
        <w:rPr>
          <w:rFonts w:ascii="Courier New" w:hAnsi="Courier New" w:cs="Courier New"/>
        </w:rPr>
        <w:t>ProcessSet</w:t>
      </w:r>
      <w:r>
        <w:t xml:space="preserve">.  The addresses of the allocations are returned in a new </w:t>
      </w:r>
      <w:r w:rsidRPr="00913764">
        <w:rPr>
          <w:rFonts w:ascii="Courier New" w:hAnsi="Courier New" w:cs="Courier New"/>
        </w:rPr>
        <w:t>AddressSet</w:t>
      </w:r>
      <w:r>
        <w:t xml:space="preserve"> object.</w:t>
      </w:r>
    </w:p>
    <w:p w:rsidR="001D21AC" w:rsidRDefault="001D21AC" w:rsidP="00913764">
      <w:pPr>
        <w:pStyle w:val="Definition"/>
        <w:jc w:val="left"/>
      </w:pPr>
      <w:r>
        <w:t>bool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size, AddressSet::ptr location)</w:t>
      </w:r>
    </w:p>
    <w:p w:rsidR="001D21AC" w:rsidRDefault="00084463" w:rsidP="009A6F08">
      <w:pPr>
        <w:pStyle w:val="APIBody"/>
      </w:pPr>
      <w:r>
        <w:t xml:space="preserve">This function allocates a block of memory of size </w:t>
      </w:r>
      <w:r w:rsidRPr="00913764">
        <w:rPr>
          <w:rFonts w:ascii="Courier New" w:hAnsi="Courier New" w:cs="Courier New"/>
        </w:rPr>
        <w:t>sz</w:t>
      </w:r>
      <w:r>
        <w:t xml:space="preserve"> in each process in this </w:t>
      </w:r>
      <w:r w:rsidRPr="00913764">
        <w:rPr>
          <w:rFonts w:ascii="Courier New" w:hAnsi="Courier New" w:cs="Courier New"/>
        </w:rPr>
        <w:t>ProcessSet</w:t>
      </w:r>
      <w:r>
        <w:t xml:space="preserve">.  The memory will be allocated in each process based on the </w:t>
      </w:r>
      <w:r w:rsidRPr="00913764">
        <w:rPr>
          <w:rFonts w:ascii="Courier New" w:hAnsi="Courier New" w:cs="Courier New"/>
        </w:rPr>
        <w:t>Process</w:t>
      </w:r>
      <w:r>
        <w:t>/</w:t>
      </w:r>
      <w:r w:rsidRPr="00913764">
        <w:rPr>
          <w:rFonts w:ascii="Courier New" w:hAnsi="Courier New" w:cs="Courier New"/>
        </w:rPr>
        <w:t>Address</w:t>
      </w:r>
      <w:r>
        <w:t xml:space="preserve"> pairs in </w:t>
      </w:r>
      <w:r w:rsidRPr="00913764">
        <w:rPr>
          <w:rFonts w:ascii="Courier New" w:hAnsi="Courier New" w:cs="Courier New"/>
        </w:rPr>
        <w:t>location</w:t>
      </w:r>
      <w:r>
        <w:t>.</w:t>
      </w:r>
    </w:p>
    <w:p w:rsidR="00084463" w:rsidRDefault="00084463" w:rsidP="009A6F08">
      <w:pPr>
        <w:pStyle w:val="APIBody"/>
      </w:pPr>
      <w:r>
        <w:t xml:space="preserve">This function’s behavior is undefined if </w:t>
      </w:r>
      <w:r w:rsidRPr="00913764">
        <w:rPr>
          <w:rFonts w:ascii="Courier New" w:hAnsi="Courier New" w:cs="Courier New"/>
        </w:rPr>
        <w:t>location</w:t>
      </w:r>
      <w:r>
        <w:t xml:space="preserve"> contains processes not included in this </w:t>
      </w:r>
      <w:r w:rsidRPr="00913764">
        <w:rPr>
          <w:rFonts w:ascii="Courier New" w:hAnsi="Courier New" w:cs="Courier New"/>
        </w:rPr>
        <w:t>ProcessSet</w:t>
      </w:r>
      <w:r>
        <w:t>.</w:t>
      </w:r>
    </w:p>
    <w:p w:rsidR="00084463" w:rsidRDefault="00084463" w:rsidP="009A6F08">
      <w:pPr>
        <w:pStyle w:val="APIBody"/>
      </w:pPr>
      <w:r>
        <w:t>This function returns true if every al</w:t>
      </w:r>
      <w:r w:rsidR="00785EC2">
        <w:t>location happened without error</w:t>
      </w:r>
      <w:r>
        <w:t xml:space="preserve"> and false otherwise.</w:t>
      </w:r>
    </w:p>
    <w:p w:rsidR="001D21AC" w:rsidRDefault="001D21AC" w:rsidP="00913764">
      <w:pPr>
        <w:pStyle w:val="Definition"/>
        <w:jc w:val="left"/>
      </w:pPr>
      <w:r>
        <w:t>bool freeMemory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"freeMemory, ProcessSet" </w:instrText>
      </w:r>
      <w:r w:rsidR="00E62AD9" w:rsidRPr="00913764">
        <w:rPr>
          <w:rFonts w:asciiTheme="minorHAnsi" w:hAnsiTheme="minorHAnsi" w:cstheme="minorHAnsi"/>
        </w:rPr>
        <w:fldChar w:fldCharType="end"/>
      </w:r>
      <w:r>
        <w:t>(AddressSet::ptr addrs) const</w:t>
      </w:r>
    </w:p>
    <w:p w:rsidR="001D21AC" w:rsidRDefault="00084463" w:rsidP="009A6F08">
      <w:pPr>
        <w:pStyle w:val="APIBody"/>
      </w:pPr>
      <w:r>
        <w:t>This function free</w:t>
      </w:r>
      <w:r w:rsidR="00BC06DD">
        <w:t>s</w:t>
      </w:r>
      <w:r>
        <w:t xml:space="preserve"> memory allocated by Process::mallocMemory</w:t>
      </w:r>
      <w:r w:rsidR="00BC06DD">
        <w:fldChar w:fldCharType="begin"/>
      </w:r>
      <w:r w:rsidR="00BC06DD">
        <w:instrText xml:space="preserve"> XE "</w:instrText>
      </w:r>
      <w:r w:rsidR="00BC06DD" w:rsidRPr="00C84350">
        <w:instrText>mallocMemory, Process</w:instrText>
      </w:r>
      <w:r w:rsidR="00BC06DD">
        <w:instrText xml:space="preserve">" </w:instrText>
      </w:r>
      <w:r w:rsidR="00BC06DD">
        <w:fldChar w:fldCharType="end"/>
      </w:r>
      <w:r>
        <w:t xml:space="preserve"> or </w:t>
      </w:r>
      <w:r w:rsidRPr="00913764">
        <w:rPr>
          <w:rFonts w:ascii="Courier New" w:hAnsi="Courier New" w:cs="Courier New"/>
        </w:rPr>
        <w:t>ProcessSet::mallocMemory</w:t>
      </w:r>
      <w:r w:rsidR="00BC06DD">
        <w:fldChar w:fldCharType="begin"/>
      </w:r>
      <w:r w:rsidR="00BC06DD">
        <w:instrText xml:space="preserve"> XE "</w:instrText>
      </w:r>
      <w:r w:rsidR="00BC06DD" w:rsidRPr="00C84350">
        <w:instrText>mallocMemory, ProcessSet</w:instrText>
      </w:r>
      <w:r w:rsidR="00BC06DD">
        <w:instrText xml:space="preserve">" </w:instrText>
      </w:r>
      <w:r w:rsidR="00BC06DD">
        <w:fldChar w:fldCharType="end"/>
      </w:r>
      <w:r>
        <w:t xml:space="preserve">.  The </w:t>
      </w:r>
      <w:r w:rsidRPr="00913764">
        <w:rPr>
          <w:rFonts w:ascii="Courier New" w:hAnsi="Courier New" w:cs="Courier New"/>
        </w:rPr>
        <w:t>AddressSet</w:t>
      </w:r>
      <w:r>
        <w:t xml:space="preserve"> </w:t>
      </w:r>
      <w:r w:rsidRPr="00913764">
        <w:rPr>
          <w:rFonts w:ascii="Courier New" w:hAnsi="Courier New" w:cs="Courier New"/>
        </w:rPr>
        <w:t>addrs</w:t>
      </w:r>
      <w:r>
        <w:t xml:space="preserve"> should contain </w:t>
      </w:r>
      <w:r w:rsidR="00BC06DD">
        <w:t xml:space="preserve">a list of </w:t>
      </w:r>
      <w:r w:rsidR="00BC06DD" w:rsidRPr="00913764">
        <w:rPr>
          <w:rFonts w:ascii="Courier New" w:hAnsi="Courier New" w:cs="Courier New"/>
        </w:rPr>
        <w:t>Process</w:t>
      </w:r>
      <w:r w:rsidR="00BC06DD">
        <w:t>/</w:t>
      </w:r>
      <w:r w:rsidR="00BC06DD" w:rsidRPr="00913764">
        <w:rPr>
          <w:rFonts w:ascii="Courier New" w:hAnsi="Courier New" w:cs="Courier New"/>
        </w:rPr>
        <w:t>Address</w:t>
      </w:r>
      <w:r w:rsidR="00BC06DD">
        <w:t xml:space="preserve"> pairs that point to the memory that should be freed.</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free</w:t>
      </w:r>
      <w:r w:rsidR="00785EC2">
        <w:t xml:space="preserve"> happened without error</w:t>
      </w:r>
      <w:r>
        <w:t xml:space="preserve">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std::multimap&lt;Process::ptr</w:t>
      </w:r>
      <w:r w:rsidR="00BC06DD">
        <w:t>,</w:t>
      </w:r>
      <w:r>
        <w:t xml:space="preserve"> void *&gt; &amp;result,</w:t>
      </w:r>
    </w:p>
    <w:p w:rsidR="001D21AC" w:rsidRDefault="001D21AC" w:rsidP="00913764">
      <w:pPr>
        <w:pStyle w:val="Definition"/>
        <w:jc w:val="left"/>
      </w:pPr>
      <w:r>
        <w:tab/>
        <w:t>size_t size) const</w:t>
      </w:r>
    </w:p>
    <w:p w:rsidR="001D21AC" w:rsidRDefault="00BC06DD" w:rsidP="009A6F08">
      <w:pPr>
        <w:pStyle w:val="APIBody"/>
      </w:pPr>
      <w:r>
        <w:t xml:space="preserve">This function reads memory from processes in this </w:t>
      </w:r>
      <w:r w:rsidRPr="00913764">
        <w:rPr>
          <w:rFonts w:ascii="Courier New" w:hAnsi="Courier New" w:cs="Courier New"/>
        </w:rPr>
        <w:t>ProcessSet</w:t>
      </w:r>
      <w:r>
        <w:t xml:space="preserve">.  </w:t>
      </w:r>
      <w:proofErr w:type="gramStart"/>
      <w:r w:rsidRPr="00913764">
        <w:rPr>
          <w:rFonts w:ascii="Courier New" w:hAnsi="Courier New" w:cs="Courier New"/>
        </w:rPr>
        <w:t>addrs</w:t>
      </w:r>
      <w:proofErr w:type="gramEnd"/>
      <w:r>
        <w:t xml:space="preserve"> should contain the addresses to read memory from.  </w:t>
      </w:r>
      <w:proofErr w:type="gramStart"/>
      <w:r w:rsidRPr="00913764">
        <w:rPr>
          <w:rFonts w:ascii="Courier New" w:hAnsi="Courier New" w:cs="Courier New"/>
        </w:rPr>
        <w:t>size</w:t>
      </w:r>
      <w:proofErr w:type="gramEnd"/>
      <w:r>
        <w:t xml:space="preserve"> should be the amount of memory read from each process.  The results of the memory reads will be returned by filling in the </w:t>
      </w:r>
      <w:r w:rsidRPr="00913764">
        <w:rPr>
          <w:rFonts w:ascii="Courier New" w:hAnsi="Courier New" w:cs="Courier New"/>
        </w:rPr>
        <w:t>result</w:t>
      </w:r>
      <w:r>
        <w:t xml:space="preserve"> </w:t>
      </w:r>
      <w:r w:rsidRPr="00913764">
        <w:rPr>
          <w:rFonts w:ascii="Courier New" w:hAnsi="Courier New" w:cs="Courier New"/>
        </w:rPr>
        <w:t>multimap</w:t>
      </w:r>
      <w:r>
        <w:t xml:space="preserve">.  Each process that is read from will have an entry in </w:t>
      </w:r>
      <w:r w:rsidRPr="00913764">
        <w:rPr>
          <w:rFonts w:ascii="Courier New" w:hAnsi="Courier New" w:cs="Courier New"/>
        </w:rPr>
        <w:t>result</w:t>
      </w:r>
      <w:r>
        <w:t xml:space="preserve"> along with a </w:t>
      </w:r>
      <w:r w:rsidRPr="00913764">
        <w:rPr>
          <w:rFonts w:ascii="Courier New" w:hAnsi="Courier New" w:cs="Courier New"/>
        </w:rPr>
        <w:t>malloc</w:t>
      </w:r>
      <w:r>
        <w:t xml:space="preserve"> allocated buffer containing the results of the read.</w:t>
      </w:r>
    </w:p>
    <w:p w:rsidR="00BC06DD" w:rsidRDefault="00BC06DD" w:rsidP="009A6F08">
      <w:pPr>
        <w:pStyle w:val="APIBody"/>
      </w:pPr>
      <w:r>
        <w:lastRenderedPageBreak/>
        <w:t xml:space="preserve">It is the ProcControlAPI user’s responsibility to </w:t>
      </w:r>
      <w:r w:rsidRPr="0091376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std::map&lt;void *, ProcessSet::ptr&gt; &amp;result,</w:t>
      </w:r>
      <w:r>
        <w:br/>
      </w:r>
      <w:r>
        <w:tab/>
        <w:t>size_t size)</w:t>
      </w:r>
    </w:p>
    <w:p w:rsidR="00BC06DD" w:rsidRDefault="00BC06DD" w:rsidP="009A6F08">
      <w:pPr>
        <w:pStyle w:val="APIBody"/>
      </w:pPr>
      <w:r>
        <w:t xml:space="preserve">This function reads memory from processes in this </w:t>
      </w:r>
      <w:r w:rsidRPr="00CA0EE4">
        <w:rPr>
          <w:rFonts w:ascii="Courier New" w:hAnsi="Courier New" w:cs="Courier New"/>
        </w:rPr>
        <w:t>ProcessSet</w:t>
      </w:r>
      <w:r>
        <w:t xml:space="preserve">.  </w:t>
      </w:r>
      <w:proofErr w:type="gramStart"/>
      <w:r w:rsidRPr="00CA0EE4">
        <w:rPr>
          <w:rFonts w:ascii="Courier New" w:hAnsi="Courier New" w:cs="Courier New"/>
        </w:rPr>
        <w:t>addrs</w:t>
      </w:r>
      <w:proofErr w:type="gramEnd"/>
      <w:r>
        <w:t xml:space="preserve"> should contain the addresses to read memory from.  </w:t>
      </w:r>
      <w:proofErr w:type="gramStart"/>
      <w:r w:rsidRPr="00CA0EE4">
        <w:rPr>
          <w:rFonts w:ascii="Courier New" w:hAnsi="Courier New" w:cs="Courier New"/>
        </w:rPr>
        <w:t>size</w:t>
      </w:r>
      <w:proofErr w:type="gramEnd"/>
      <w:r>
        <w:t xml:space="preserve"> should be the amount of memory </w:t>
      </w:r>
      <w:r w:rsidR="00785EC2">
        <w:t xml:space="preserve">to </w:t>
      </w:r>
      <w:r>
        <w:t xml:space="preserve">read from each process.  The results of the memory reads will be aggregated together into the </w:t>
      </w:r>
      <w:r w:rsidRPr="00913764">
        <w:rPr>
          <w:rFonts w:ascii="Courier New" w:hAnsi="Courier New" w:cs="Courier New"/>
        </w:rPr>
        <w:t>result</w:t>
      </w:r>
      <w:r>
        <w:t xml:space="preserve"> </w:t>
      </w:r>
      <w:r w:rsidRPr="00913764">
        <w:rPr>
          <w:rFonts w:ascii="Courier New" w:hAnsi="Courier New" w:cs="Courier New"/>
        </w:rPr>
        <w:t>map</w:t>
      </w:r>
      <w:r>
        <w:t xml:space="preserve">.  If any two processes read equivalent byte-for-byte data, then those processes are grouped together in a new </w:t>
      </w:r>
      <w:r w:rsidRPr="00913764">
        <w:rPr>
          <w:rFonts w:ascii="Courier New" w:hAnsi="Courier New" w:cs="Courier New"/>
        </w:rPr>
        <w:t>ProcessSet</w:t>
      </w:r>
      <w:r>
        <w:t xml:space="preserve"> associated with a common </w:t>
      </w:r>
      <w:r w:rsidRPr="00913764">
        <w:rPr>
          <w:rFonts w:ascii="Courier New" w:hAnsi="Courier New" w:cs="Courier New"/>
        </w:rPr>
        <w:t>malloc</w:t>
      </w:r>
      <w:r>
        <w:t xml:space="preserve"> allocated buffer </w:t>
      </w:r>
      <w:r w:rsidR="002D113F">
        <w:t>containing</w:t>
      </w:r>
      <w:r>
        <w:t xml:space="preserve"> their memory contents.  </w:t>
      </w:r>
    </w:p>
    <w:p w:rsidR="00BC06DD" w:rsidRDefault="00BC06DD" w:rsidP="009A6F08">
      <w:pPr>
        <w:pStyle w:val="APIBody"/>
      </w:pPr>
      <w:r>
        <w:t xml:space="preserve">It is the ProcControlAPI user’s responsibility to </w:t>
      </w:r>
      <w:r w:rsidRPr="00CA0EE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rsidR="002D113F">
        <w:t>(std::</w:t>
      </w:r>
      <w:r>
        <w:t>multimap&lt;Process::const_ptr</w:t>
      </w:r>
      <w:r w:rsidR="00E62AD9">
        <w:t>,</w:t>
      </w:r>
      <w:r>
        <w:t xml:space="preserve"> read_t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"read_t, ProcessSet" </w:instrText>
      </w:r>
      <w:r w:rsidR="00E62AD9" w:rsidRPr="00913764">
        <w:rPr>
          <w:rFonts w:asciiTheme="minorHAnsi" w:hAnsiTheme="minorHAnsi" w:cstheme="minorHAnsi"/>
        </w:rPr>
        <w:fldChar w:fldCharType="end"/>
      </w:r>
      <w:r w:rsidR="002D113F">
        <w:t>&gt; &amp;addr</w:t>
      </w:r>
      <w:r>
        <w:t>)</w:t>
      </w:r>
    </w:p>
    <w:p w:rsidR="001D21AC" w:rsidRPr="00C84350" w:rsidRDefault="002D113F" w:rsidP="009A6F08">
      <w:pPr>
        <w:pStyle w:val="APIBody"/>
      </w:pPr>
      <w:r>
        <w:t xml:space="preserve">This function reads memory from processes in this </w:t>
      </w:r>
      <w:r w:rsidRPr="00CA0EE4">
        <w:rPr>
          <w:rFonts w:ascii="Courier New" w:hAnsi="Courier New" w:cs="Courier New"/>
        </w:rPr>
        <w:t>ProcessSet</w:t>
      </w:r>
      <w:r>
        <w:rPr>
          <w:rFonts w:ascii="Courier New" w:hAnsi="Courier New" w:cs="Courier New"/>
        </w:rPr>
        <w:t>.</w:t>
      </w:r>
      <w:r w:rsidR="00D12D97">
        <w:rPr>
          <w:rFonts w:ascii="Courier New" w:hAnsi="Courier New" w:cs="Courier New"/>
        </w:rPr>
        <w:t xml:space="preserve">  </w:t>
      </w:r>
      <w:r w:rsidR="00D12D97">
        <w:t>The processes to read from are specified in the index</w:t>
      </w:r>
      <w:r w:rsidR="00785EC2">
        <w:t>es</w:t>
      </w:r>
      <w:r w:rsidR="00D12D97">
        <w:t xml:space="preserve"> of </w:t>
      </w:r>
      <w:r w:rsidR="00D12D97" w:rsidRPr="00913764">
        <w:rPr>
          <w:rFonts w:ascii="Courier New" w:hAnsi="Courier New" w:cs="Courier New"/>
        </w:rPr>
        <w:t>addr</w:t>
      </w:r>
      <w:r w:rsidR="00D12D97">
        <w:t xml:space="preserve">.  The remote address, read size and local buffer are specified in the </w:t>
      </w:r>
      <w:r w:rsidR="00D12D97" w:rsidRPr="00913764">
        <w:rPr>
          <w:rFonts w:ascii="Courier New" w:hAnsi="Courier New" w:cs="Courier New"/>
        </w:rPr>
        <w:t>read_t</w:t>
      </w:r>
      <w:r w:rsidR="00D12D97">
        <w:t xml:space="preserve"> element</w:t>
      </w:r>
      <w:r w:rsidR="00785EC2">
        <w:t>s</w:t>
      </w:r>
      <w:r w:rsidR="00D12D97">
        <w:t xml:space="preserve"> of </w:t>
      </w:r>
      <w:r w:rsidR="00D12D97" w:rsidRPr="00913764">
        <w:rPr>
          <w:rFonts w:ascii="Courier New" w:hAnsi="Courier New" w:cs="Courier New"/>
        </w:rPr>
        <w:t>addr</w:t>
      </w:r>
      <w:r w:rsidR="00D12D97">
        <w:t>.</w:t>
      </w:r>
    </w:p>
    <w:p w:rsidR="002D113F" w:rsidRDefault="002D113F" w:rsidP="009A6F08">
      <w:pPr>
        <w:pStyle w:val="APIBody"/>
      </w:pPr>
      <w:r>
        <w:t xml:space="preserve">This function’s behavior is undefined if </w:t>
      </w:r>
      <w:r>
        <w:rPr>
          <w:rFonts w:ascii="Courier New" w:hAnsi="Courier New" w:cs="Courier New"/>
        </w:rPr>
        <w:t>addr</w:t>
      </w:r>
      <w:r>
        <w:t xml:space="preserve"> contains processes not included in this </w:t>
      </w:r>
      <w:r w:rsidRPr="00CA0EE4">
        <w:rPr>
          <w:rFonts w:ascii="Courier New" w:hAnsi="Courier New" w:cs="Courier New"/>
        </w:rPr>
        <w:t>ProcessSet</w:t>
      </w:r>
      <w:r>
        <w:t>.</w:t>
      </w:r>
    </w:p>
    <w:p w:rsidR="002D113F" w:rsidRDefault="002D113F" w:rsidP="009A6F08">
      <w:pPr>
        <w:pStyle w:val="APIBody"/>
      </w:pPr>
      <w:r>
        <w:t xml:space="preserve">This function returns true if every read happened without error, and false otherwise.  If any read results in an error, then the </w:t>
      </w:r>
      <w:r w:rsidRPr="00913764">
        <w:rPr>
          <w:rFonts w:ascii="Courier New" w:hAnsi="Courier New" w:cs="Courier New"/>
        </w:rPr>
        <w:t>err</w:t>
      </w:r>
      <w:r w:rsidR="00D12D97">
        <w:rPr>
          <w:rFonts w:ascii="Courier New" w:hAnsi="Courier New" w:cs="Courier New"/>
        </w:rPr>
        <w:t>or_ret</w:t>
      </w:r>
      <w:r>
        <w:t xml:space="preserve"> field of the associated </w:t>
      </w:r>
      <w:r w:rsidRPr="00913764">
        <w:rPr>
          <w:rFonts w:ascii="Courier New" w:hAnsi="Courier New" w:cs="Courier New"/>
        </w:rPr>
        <w:t>addr</w:t>
      </w:r>
      <w:r>
        <w:t xml:space="preserve"> element will be set.</w:t>
      </w:r>
    </w:p>
    <w:p w:rsidR="001D21AC" w:rsidRDefault="001D21AC" w:rsidP="00913764">
      <w:pPr>
        <w:pStyle w:val="Definition"/>
        <w:jc w:val="left"/>
      </w:pPr>
      <w:r>
        <w:t>bool writMemory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2D113F">
        <w:t>s</w:t>
      </w:r>
      <w:r>
        <w:t>,</w:t>
      </w:r>
      <w:r>
        <w:br/>
      </w:r>
      <w:r>
        <w:tab/>
      </w:r>
      <w:r w:rsidR="002D113F">
        <w:t>const void *buffer,</w:t>
      </w:r>
      <w:r w:rsidR="002D113F">
        <w:br/>
      </w:r>
      <w:r w:rsidR="002D113F">
        <w:tab/>
        <w:t>size_t sz</w:t>
      </w:r>
      <w:r>
        <w:t>) const</w:t>
      </w:r>
    </w:p>
    <w:p w:rsidR="001D21AC" w:rsidRDefault="002D113F" w:rsidP="009A6F08">
      <w:pPr>
        <w:pStyle w:val="APIBody"/>
      </w:pPr>
      <w:r>
        <w:t xml:space="preserve">This function will write the contents of </w:t>
      </w:r>
      <w:r w:rsidRPr="00913764">
        <w:rPr>
          <w:rFonts w:ascii="Courier New" w:hAnsi="Courier New" w:cs="Courier New"/>
        </w:rPr>
        <w:t>buffer</w:t>
      </w:r>
      <w:r>
        <w:t xml:space="preserve"> of size </w:t>
      </w:r>
      <w:r w:rsidRPr="00913764">
        <w:rPr>
          <w:rFonts w:ascii="Courier New" w:hAnsi="Courier New" w:cs="Courier New"/>
        </w:rPr>
        <w:t>sz</w:t>
      </w:r>
      <w:r w:rsidR="00D12D97">
        <w:t xml:space="preserve"> into the memory of each process </w:t>
      </w:r>
      <w:r w:rsidR="00785EC2">
        <w:t>at</w:t>
      </w:r>
      <w:r w:rsidR="00D12D97">
        <w:t xml:space="preserve"> </w:t>
      </w:r>
      <w:r w:rsidR="00D12D97" w:rsidRPr="00913764">
        <w:rPr>
          <w:rFonts w:ascii="Courier New" w:hAnsi="Courier New" w:cs="Courier New"/>
        </w:rPr>
        <w:t>addrs</w:t>
      </w:r>
      <w:r w:rsidR="00D12D97">
        <w:t xml:space="preserve">.  </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This function returns true if every write happened without error, and false otherwise.</w:t>
      </w:r>
    </w:p>
    <w:p w:rsidR="001D21AC" w:rsidRDefault="001D21AC" w:rsidP="00913764">
      <w:pPr>
        <w:pStyle w:val="Definition"/>
        <w:jc w:val="left"/>
      </w:pPr>
      <w:r>
        <w:lastRenderedPageBreak/>
        <w:t>bool writeMemory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"writeMemory, ProcessSet" </w:instrText>
      </w:r>
      <w:r w:rsidR="00E62AD9" w:rsidRPr="00913764">
        <w:rPr>
          <w:rFonts w:asciiTheme="minorHAnsi" w:hAnsiTheme="minorHAnsi" w:cstheme="minorHAnsi"/>
        </w:rPr>
        <w:fldChar w:fldCharType="end"/>
      </w:r>
      <w:r>
        <w:t>(</w:t>
      </w:r>
      <w:r>
        <w:br/>
      </w:r>
      <w:r>
        <w:tab/>
        <w:t>std::multimap&lt;Process::const_ptr, write_t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"write_t, ProcessSet" </w:instrText>
      </w:r>
      <w:r w:rsidR="00E62AD9" w:rsidRPr="00913764">
        <w:rPr>
          <w:rFonts w:asciiTheme="minorHAnsi" w:hAnsiTheme="minorHAnsi" w:cstheme="minorHAnsi"/>
        </w:rPr>
        <w:fldChar w:fldCharType="end"/>
      </w:r>
      <w:r>
        <w:t>&gt; &amp;addrs) const</w:t>
      </w:r>
    </w:p>
    <w:p w:rsidR="001D21AC" w:rsidRDefault="00D12D97" w:rsidP="009A6F08">
      <w:pPr>
        <w:pStyle w:val="APIBody"/>
      </w:pPr>
      <w:r>
        <w:t xml:space="preserve">This function writes to the memory of each process in </w:t>
      </w:r>
      <w:r w:rsidRPr="00913764">
        <w:rPr>
          <w:rFonts w:ascii="Courier New" w:hAnsi="Courier New" w:cs="Courier New"/>
        </w:rPr>
        <w:t>addrs</w:t>
      </w:r>
      <w:r>
        <w:t>.  The processes to write to are specified as the index</w:t>
      </w:r>
      <w:r w:rsidR="00785EC2">
        <w:t>es</w:t>
      </w:r>
      <w:r>
        <w:t xml:space="preserve"> of </w:t>
      </w:r>
      <w:r w:rsidRPr="00913764">
        <w:rPr>
          <w:rFonts w:ascii="Courier New" w:hAnsi="Courier New" w:cs="Courier New"/>
        </w:rPr>
        <w:t>addrs</w:t>
      </w:r>
      <w:r>
        <w:t>.  The local memory buffer, buffer size, and target location are specified in the</w:t>
      </w:r>
      <w:r w:rsidRPr="00913764">
        <w:rPr>
          <w:rFonts w:ascii="Courier New" w:hAnsi="Courier New" w:cs="Courier New"/>
        </w:rPr>
        <w:t xml:space="preserve"> write_t</w:t>
      </w:r>
      <w:r>
        <w:t xml:space="preserve"> element of </w:t>
      </w:r>
      <w:r w:rsidRPr="00913764">
        <w:rPr>
          <w:rFonts w:ascii="Courier New" w:hAnsi="Courier New" w:cs="Courier New"/>
        </w:rPr>
        <w:t>addrs</w:t>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write happened without error, and false otherwise.  If any write results in an error, then the </w:t>
      </w:r>
      <w:r w:rsidRPr="00CA0EE4">
        <w:rPr>
          <w:rFonts w:ascii="Courier New" w:hAnsi="Courier New" w:cs="Courier New"/>
        </w:rPr>
        <w:t>err</w:t>
      </w:r>
      <w:r>
        <w:rPr>
          <w:rFonts w:ascii="Courier New" w:hAnsi="Courier New" w:cs="Courier New"/>
        </w:rPr>
        <w:t>or_ret</w:t>
      </w:r>
      <w:r>
        <w:t xml:space="preserve"> field of the associated </w:t>
      </w:r>
      <w:r w:rsidRPr="00CA0EE4">
        <w:rPr>
          <w:rFonts w:ascii="Courier New" w:hAnsi="Courier New" w:cs="Courier New"/>
        </w:rPr>
        <w:t>addr</w:t>
      </w:r>
      <w:r>
        <w:t xml:space="preserve"> element will be set.</w:t>
      </w:r>
    </w:p>
    <w:p w:rsidR="001D21AC" w:rsidRDefault="001D21AC" w:rsidP="00913764">
      <w:pPr>
        <w:pStyle w:val="Definition"/>
        <w:jc w:val="left"/>
      </w:pPr>
      <w:r>
        <w:t>bool addBreakpoint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D12D97" w:rsidP="009A6F08">
      <w:pPr>
        <w:pStyle w:val="APIBody"/>
      </w:pPr>
      <w:r>
        <w:t xml:space="preserve">This function inserts the </w:t>
      </w:r>
      <w:r w:rsidRPr="00913764">
        <w:rPr>
          <w:rFonts w:ascii="Courier New" w:hAnsi="Courier New" w:cs="Courier New"/>
        </w:rPr>
        <w:t>Breakpoint</w:t>
      </w:r>
      <w:r>
        <w:t xml:space="preserve"> </w:t>
      </w:r>
      <w:r w:rsidRPr="00913764">
        <w:rPr>
          <w:rFonts w:ascii="Courier New" w:hAnsi="Courier New" w:cs="Courier New"/>
        </w:rPr>
        <w:t>bp</w:t>
      </w:r>
      <w:r>
        <w:t xml:space="preserve"> in</w:t>
      </w:r>
      <w:r w:rsidR="003F01C8">
        <w:t>to</w:t>
      </w:r>
      <w:r>
        <w:t xml:space="preserve"> every process and address specified by as.  It is similar to </w:t>
      </w:r>
      <w:r w:rsidRPr="00913764">
        <w:rPr>
          <w:rFonts w:ascii="Courier New" w:hAnsi="Courier New" w:cs="Courier New"/>
        </w:rPr>
        <w:t>Process::addBreakpoint</w:t>
      </w:r>
      <w:r>
        <w:fldChar w:fldCharType="begin"/>
      </w:r>
      <w:r>
        <w:instrText xml:space="preserve"> XE "</w:instrText>
      </w:r>
      <w:r w:rsidRPr="00C84350">
        <w:instrText>addBreakpoint, Process</w:instrText>
      </w:r>
      <w:r>
        <w:instrText xml:space="preserve">" </w:instrText>
      </w:r>
      <w:r>
        <w:fldChar w:fldCharType="end"/>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breakpoint add happened without </w:t>
      </w:r>
      <w:proofErr w:type="gramStart"/>
      <w:r>
        <w:t>error,</w:t>
      </w:r>
      <w:proofErr w:type="gramEnd"/>
      <w:r>
        <w:t xml:space="preserve"> and false otherwise.</w:t>
      </w:r>
    </w:p>
    <w:p w:rsidR="001D21AC" w:rsidRDefault="001D21AC" w:rsidP="00913764">
      <w:pPr>
        <w:pStyle w:val="Definition"/>
        <w:jc w:val="left"/>
      </w:pPr>
      <w:r>
        <w:t>bool rmBreakpoint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"rmBreakpoint,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FC52AC" w:rsidP="009A6F08">
      <w:pPr>
        <w:pStyle w:val="APIBody"/>
      </w:pPr>
      <w:r>
        <w:t xml:space="preserve">The function removes the </w:t>
      </w:r>
      <w:r w:rsidRPr="00913764">
        <w:rPr>
          <w:rFonts w:ascii="Courier New" w:hAnsi="Courier New" w:cs="Courier New"/>
        </w:rPr>
        <w:t>Breakpoint</w:t>
      </w:r>
      <w:r>
        <w:t xml:space="preserve"> </w:t>
      </w:r>
      <w:r w:rsidRPr="00913764">
        <w:rPr>
          <w:rFonts w:ascii="Courier New" w:hAnsi="Courier New" w:cs="Courier New"/>
        </w:rPr>
        <w:t>bp</w:t>
      </w:r>
      <w:r>
        <w:t xml:space="preserve"> from each process at the locations specified in </w:t>
      </w:r>
      <w:r w:rsidRPr="00913764">
        <w:rPr>
          <w:rFonts w:ascii="Courier New" w:hAnsi="Courier New" w:cs="Courier New"/>
        </w:rPr>
        <w:t>as</w:t>
      </w:r>
      <w:r>
        <w:t xml:space="preserve">.   It is similar to </w:t>
      </w:r>
      <w:r w:rsidRPr="00913764">
        <w:rPr>
          <w:rFonts w:ascii="Courier New" w:hAnsi="Courier New" w:cs="Courier New"/>
        </w:rPr>
        <w:t>Process::rmBreakpoint</w:t>
      </w:r>
      <w:r>
        <w:fldChar w:fldCharType="begin"/>
      </w:r>
      <w:r>
        <w:instrText xml:space="preserve"> XE "</w:instrText>
      </w:r>
      <w:r w:rsidRPr="00C84350">
        <w:instrText>rmBreakpoint, Process</w:instrText>
      </w:r>
      <w:r>
        <w:instrText xml:space="preserve">" </w:instrText>
      </w:r>
      <w:r>
        <w:fldChar w:fldCharType="end"/>
      </w:r>
      <w:r>
        <w:t>.</w:t>
      </w:r>
    </w:p>
    <w:p w:rsidR="00FC52AC" w:rsidRDefault="00FC52AC" w:rsidP="009A6F08">
      <w:pPr>
        <w:pStyle w:val="APIBody"/>
      </w:pPr>
      <w:r>
        <w:t xml:space="preserve">This function’s behavior is undefined if </w:t>
      </w:r>
      <w:r>
        <w:rPr>
          <w:rFonts w:ascii="Courier New" w:hAnsi="Courier New" w:cs="Courier New"/>
        </w:rPr>
        <w:t>as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breakpoint remove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(const 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 xml:space="preserve">::ptr&gt; </w:t>
      </w:r>
      <w:r>
        <w:tab/>
        <w:t>&amp;rpcs) const</w:t>
      </w:r>
    </w:p>
    <w:p w:rsidR="001D21AC" w:rsidRDefault="00FC52AC" w:rsidP="009A6F08">
      <w:pPr>
        <w:pStyle w:val="APIBody"/>
      </w:pPr>
      <w:r>
        <w:t xml:space="preserve">This function posts the </w:t>
      </w:r>
      <w:r w:rsidRPr="00913764">
        <w:rPr>
          <w:rFonts w:ascii="Courier New" w:hAnsi="Courier New" w:cs="Courier New"/>
        </w:rPr>
        <w:t>IRPC</w:t>
      </w:r>
      <w:r>
        <w:t xml:space="preserve"> objects specified in </w:t>
      </w:r>
      <w:r w:rsidRPr="00913764">
        <w:rPr>
          <w:rFonts w:ascii="Courier New" w:hAnsi="Courier New" w:cs="Courier New"/>
        </w:rPr>
        <w:t>rpcs</w:t>
      </w:r>
      <w:r>
        <w:t xml:space="preserve"> to their associated processes in the </w:t>
      </w:r>
      <w:r w:rsidRPr="00913764">
        <w:rPr>
          <w:rFonts w:ascii="Courier New" w:hAnsi="Courier New" w:cs="Courier New"/>
        </w:rPr>
        <w:t>multimap</w:t>
      </w:r>
      <w:r>
        <w:t xml:space="preserve">.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FC52AC" w:rsidRDefault="00FC52AC" w:rsidP="009A6F08">
      <w:pPr>
        <w:pStyle w:val="APIBody"/>
      </w:pPr>
      <w:r>
        <w:t xml:space="preserve">This function’s behavior is undefined if </w:t>
      </w:r>
      <w:r w:rsidRPr="00C84350">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post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 irpc,</w:t>
      </w:r>
      <w:r>
        <w:br/>
      </w:r>
      <w:r>
        <w:tab/>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 *result = NULL)</w:t>
      </w:r>
    </w:p>
    <w:p w:rsidR="001D21AC" w:rsidRDefault="007060D8" w:rsidP="009A6F08">
      <w:pPr>
        <w:pStyle w:val="APIBody"/>
      </w:pPr>
      <w:r>
        <w:t xml:space="preserve">This function makes a copy of </w:t>
      </w:r>
      <w:r w:rsidRPr="00913764">
        <w:rPr>
          <w:rFonts w:ascii="Courier New" w:hAnsi="Courier New" w:cs="Courier New"/>
        </w:rPr>
        <w:t>irpc</w:t>
      </w:r>
      <w:r>
        <w:t xml:space="preserve"> for each </w:t>
      </w:r>
      <w:r w:rsidRPr="00913764">
        <w:rPr>
          <w:rFonts w:ascii="Courier New" w:hAnsi="Courier New" w:cs="Courier New"/>
        </w:rPr>
        <w:t>Process</w:t>
      </w:r>
      <w:r>
        <w:t xml:space="preserve"> in this </w:t>
      </w:r>
      <w:r w:rsidRPr="00913764">
        <w:rPr>
          <w:rFonts w:ascii="Courier New" w:hAnsi="Courier New" w:cs="Courier New"/>
        </w:rPr>
        <w:t>ProcessSet</w:t>
      </w:r>
      <w:r>
        <w:t xml:space="preserve"> and posts it to that </w:t>
      </w:r>
      <w:r w:rsidRPr="00913764">
        <w:rPr>
          <w:rFonts w:ascii="Courier New" w:hAnsi="Courier New" w:cs="Courier New"/>
        </w:rPr>
        <w:t>Process</w:t>
      </w:r>
      <w:r>
        <w:t xml:space="preserve">.  If </w:t>
      </w:r>
      <w:r w:rsidRPr="00913764">
        <w:rPr>
          <w:rFonts w:ascii="Courier New" w:hAnsi="Courier New" w:cs="Courier New"/>
        </w:rPr>
        <w:t>result</w:t>
      </w:r>
      <w:r>
        <w:t xml:space="preserve"> is non-NULL, then the </w:t>
      </w:r>
      <w:r w:rsidRPr="00913764">
        <w:rPr>
          <w:rFonts w:ascii="Courier New" w:hAnsi="Courier New" w:cs="Courier New"/>
        </w:rPr>
        <w:t>multimap</w:t>
      </w:r>
      <w:r>
        <w:t xml:space="preserve"> will be filled with each newly created </w:t>
      </w:r>
      <w:r w:rsidRPr="00913764">
        <w:rPr>
          <w:rFonts w:ascii="Courier New" w:hAnsi="Courier New" w:cs="Courier New"/>
        </w:rPr>
        <w:t>IRPC</w:t>
      </w:r>
      <w:r>
        <w:t xml:space="preserve"> and the </w:t>
      </w:r>
      <w:r w:rsidRPr="00913764">
        <w:rPr>
          <w:rFonts w:ascii="Courier New" w:hAnsi="Courier New" w:cs="Courier New"/>
        </w:rPr>
        <w:t>Process</w:t>
      </w:r>
      <w:r>
        <w:t xml:space="preserve"> to which it was posted.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This function returns true if every post happened without error, and false otherwise.</w:t>
      </w:r>
    </w:p>
    <w:p w:rsidR="001D21AC" w:rsidRDefault="001D21AC" w:rsidP="00913764">
      <w:pPr>
        <w:pStyle w:val="Definition"/>
        <w:jc w:val="left"/>
      </w:pPr>
      <w:r>
        <w:lastRenderedPageBreak/>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w:t>
      </w:r>
      <w:r w:rsidR="00453E6F">
        <w:t xml:space="preserve"> irpc</w:t>
      </w:r>
      <w:r w:rsidR="00453E6F">
        <w:br/>
      </w:r>
      <w:r w:rsidR="00453E6F">
        <w:tab/>
        <w:t>AddressSet::ptr addrs,</w:t>
      </w:r>
      <w:r w:rsidR="00453E6F">
        <w:br/>
      </w:r>
      <w:r w:rsidR="00453E6F">
        <w:tab/>
      </w:r>
      <w:r>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w:t>
      </w:r>
      <w:r w:rsidR="00453E6F">
        <w:t xml:space="preserve"> *result = NULL)</w:t>
      </w:r>
    </w:p>
    <w:p w:rsidR="007060D8" w:rsidRDefault="007060D8" w:rsidP="009A6F08">
      <w:pPr>
        <w:pStyle w:val="APIBody"/>
      </w:pPr>
      <w:r>
        <w:t xml:space="preserve">This function makes a copy of </w:t>
      </w:r>
      <w:r w:rsidRPr="00913764">
        <w:rPr>
          <w:rFonts w:ascii="Courier New" w:hAnsi="Courier New" w:cs="Courier New"/>
        </w:rPr>
        <w:t>irpc</w:t>
      </w:r>
      <w:r>
        <w:t xml:space="preserve"> and posts it to each Process in </w:t>
      </w:r>
      <w:r w:rsidRPr="00913764">
        <w:rPr>
          <w:rFonts w:ascii="Courier New" w:hAnsi="Courier New" w:cs="Courier New"/>
        </w:rPr>
        <w:t>addrs</w:t>
      </w:r>
      <w:r>
        <w:t xml:space="preserve"> at the given </w:t>
      </w:r>
      <w:r w:rsidRPr="00913764">
        <w:rPr>
          <w:rFonts w:ascii="Courier New" w:hAnsi="Courier New" w:cs="Courier New"/>
        </w:rPr>
        <w:t>Address</w:t>
      </w:r>
      <w:r>
        <w:t xml:space="preserve">.  </w:t>
      </w:r>
      <w:r w:rsidR="00771288">
        <w:t xml:space="preserve">If </w:t>
      </w:r>
      <w:r w:rsidR="00771288" w:rsidRPr="00CA0EE4">
        <w:rPr>
          <w:rFonts w:ascii="Courier New" w:hAnsi="Courier New" w:cs="Courier New"/>
        </w:rPr>
        <w:t>result</w:t>
      </w:r>
      <w:r w:rsidR="00771288">
        <w:t xml:space="preserve"> is non-NULL, then the </w:t>
      </w:r>
      <w:r w:rsidR="00771288" w:rsidRPr="00CA0EE4">
        <w:rPr>
          <w:rFonts w:ascii="Courier New" w:hAnsi="Courier New" w:cs="Courier New"/>
        </w:rPr>
        <w:t>multimap</w:t>
      </w:r>
      <w:r w:rsidR="00771288">
        <w:t xml:space="preserve"> will be filled with each newly created </w:t>
      </w:r>
      <w:r w:rsidR="00771288" w:rsidRPr="00CA0EE4">
        <w:rPr>
          <w:rFonts w:ascii="Courier New" w:hAnsi="Courier New" w:cs="Courier New"/>
        </w:rPr>
        <w:t>IRPC</w:t>
      </w:r>
      <w:r w:rsidR="00771288">
        <w:t xml:space="preserve"> and the </w:t>
      </w:r>
      <w:r w:rsidR="00771288" w:rsidRPr="00CA0EE4">
        <w:rPr>
          <w:rFonts w:ascii="Courier New" w:hAnsi="Courier New" w:cs="Courier New"/>
        </w:rPr>
        <w:t>Process</w:t>
      </w:r>
      <w:r w:rsidR="00771288">
        <w:t xml:space="preserve"> to which it was posted.  </w:t>
      </w:r>
      <w:r>
        <w:t xml:space="preserve">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 xml:space="preserve">This function’s behavior is undefined if </w:t>
      </w:r>
      <w:r w:rsidRPr="00CA0EE4">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7060D8" w:rsidRDefault="007060D8" w:rsidP="009A6F08">
      <w:pPr>
        <w:pStyle w:val="APIBody"/>
      </w:pPr>
      <w:r>
        <w:t>This function returns true if every post happened without error, and false otherwise.</w:t>
      </w:r>
    </w:p>
    <w:p w:rsidR="00311B6B" w:rsidRDefault="00311B6B" w:rsidP="009A6F08">
      <w:pPr>
        <w:pStyle w:val="Heading2"/>
      </w:pPr>
      <w:bookmarkStart w:id="86" w:name="_Toc338254691"/>
      <w:bookmarkStart w:id="87" w:name="_Toc426969479"/>
      <w:bookmarkEnd w:id="86"/>
      <w:r>
        <w:t>ThreadSet</w:t>
      </w:r>
      <w:bookmarkEnd w:id="87"/>
    </w:p>
    <w:p w:rsidR="00771288" w:rsidRDefault="00A55348" w:rsidP="009A6F08">
      <w:pPr>
        <w:pStyle w:val="APIBody"/>
      </w:pPr>
      <w:r>
        <w:t xml:space="preserve">The </w:t>
      </w:r>
      <w:r w:rsidRPr="00913764">
        <w:rPr>
          <w:rFonts w:ascii="Courier New" w:hAnsi="Courier New" w:cs="Courier New"/>
        </w:rPr>
        <w:t>ThreadSet</w:t>
      </w:r>
      <w:r>
        <w:t xml:space="preserve"> class is a set container </w:t>
      </w:r>
      <w:r w:rsidR="007D697D">
        <w:t xml:space="preserve">for </w:t>
      </w:r>
      <w:r w:rsidR="007D697D" w:rsidRPr="00913764">
        <w:rPr>
          <w:rFonts w:ascii="Courier New" w:hAnsi="Courier New" w:cs="Courier New"/>
        </w:rPr>
        <w:t>Thread</w:t>
      </w:r>
      <w:r w:rsidR="007D697D">
        <w:t xml:space="preserve"> pointers.  It has similar operations as </w:t>
      </w:r>
      <w:r w:rsidR="007D697D" w:rsidRPr="00913764">
        <w:rPr>
          <w:rFonts w:ascii="Courier New" w:hAnsi="Courier New" w:cs="Courier New"/>
        </w:rPr>
        <w:t>Thread</w:t>
      </w:r>
      <w:r w:rsidR="007D697D">
        <w:t xml:space="preserve">, and operations done on a </w:t>
      </w:r>
      <w:r w:rsidR="007D697D" w:rsidRPr="00913764">
        <w:rPr>
          <w:rFonts w:ascii="Courier New" w:hAnsi="Courier New" w:cs="Courier New"/>
        </w:rPr>
        <w:t>ThreadSet</w:t>
      </w:r>
      <w:r w:rsidR="007D697D">
        <w:t xml:space="preserve"> affect every </w:t>
      </w:r>
      <w:r w:rsidR="007D697D" w:rsidRPr="00913764">
        <w:rPr>
          <w:rFonts w:ascii="Courier New" w:hAnsi="Courier New" w:cs="Courier New"/>
        </w:rPr>
        <w:t>Thread</w:t>
      </w:r>
      <w:r w:rsidR="007D697D">
        <w:t xml:space="preserve"> in that </w:t>
      </w:r>
      <w:r w:rsidR="007D697D" w:rsidRPr="00913764">
        <w:rPr>
          <w:rFonts w:ascii="Courier New" w:hAnsi="Courier New" w:cs="Courier New"/>
        </w:rPr>
        <w:t>ThreadSet</w:t>
      </w:r>
      <w:r w:rsidR="007D697D">
        <w:t xml:space="preserve">.  One some system, such as Blue Gene Q, using a </w:t>
      </w:r>
      <w:r w:rsidR="007D697D" w:rsidRPr="00913764">
        <w:rPr>
          <w:rFonts w:ascii="Courier New" w:hAnsi="Courier New" w:cs="Courier New"/>
        </w:rPr>
        <w:t>ThreadSet</w:t>
      </w:r>
      <w:r w:rsidR="007D697D">
        <w:t xml:space="preserve"> is more efficient when doing the same operation across a large number of </w:t>
      </w:r>
      <w:r w:rsidR="007D697D" w:rsidRPr="00913764">
        <w:rPr>
          <w:rFonts w:ascii="Courier New" w:hAnsi="Courier New" w:cs="Courier New"/>
        </w:rPr>
        <w:t>Threads</w:t>
      </w:r>
      <w:r w:rsidR="007D697D">
        <w:t>.</w:t>
      </w:r>
    </w:p>
    <w:p w:rsidR="00771288" w:rsidRDefault="00771288" w:rsidP="009A6F08">
      <w:pPr>
        <w:pStyle w:val="ClassHeading"/>
      </w:pPr>
      <w:r>
        <w:t>ThreadSet Declared In:</w:t>
      </w:r>
    </w:p>
    <w:p w:rsidR="00771288" w:rsidRDefault="00771288" w:rsidP="009A6F08">
      <w:pPr>
        <w:pStyle w:val="APIBody"/>
      </w:pPr>
      <w:r>
        <w:t>ProcessSet.h</w:t>
      </w:r>
    </w:p>
    <w:p w:rsidR="00771288" w:rsidRDefault="00771288" w:rsidP="009A6F08">
      <w:pPr>
        <w:pStyle w:val="ClassHeading"/>
      </w:pPr>
      <w:r>
        <w:t>ThreadSet Types:</w:t>
      </w:r>
    </w:p>
    <w:p w:rsidR="00F57EC2" w:rsidRDefault="00F57EC2" w:rsidP="00F57EC2">
      <w:pPr>
        <w:pStyle w:val="Definition"/>
      </w:pPr>
      <w:r>
        <w:t>ThreadSet::ptr</w:t>
      </w:r>
    </w:p>
    <w:p w:rsidR="00F57EC2" w:rsidRDefault="00F57EC2" w:rsidP="00F57EC2">
      <w:pPr>
        <w:pStyle w:val="Definition"/>
      </w:pPr>
      <w:r>
        <w:t>ThreadSet::const_ptr</w:t>
      </w:r>
    </w:p>
    <w:p w:rsidR="00F57EC2" w:rsidRDefault="00F57EC2" w:rsidP="009A6F08">
      <w:pPr>
        <w:pStyle w:val="APIBody"/>
      </w:pPr>
      <w:r>
        <w:t xml:space="preserve">The </w:t>
      </w:r>
      <w:r w:rsidRPr="00FA6BE8">
        <w:rPr>
          <w:rFonts w:ascii="Courier New" w:hAnsi="Courier New" w:cs="Courier New"/>
        </w:rPr>
        <w:t>ptr</w:t>
      </w:r>
      <w:r>
        <w:t xml:space="preserve"> and </w:t>
      </w:r>
      <w:r w:rsidRPr="00FA6BE8">
        <w:rPr>
          <w:rFonts w:ascii="Courier New" w:hAnsi="Courier New" w:cs="Courier New"/>
        </w:rPr>
        <w:t>const_ptr</w:t>
      </w:r>
      <w:r>
        <w:t xml:space="preserve"> types are smart pointers to a </w:t>
      </w:r>
      <w:r>
        <w:rPr>
          <w:rFonts w:ascii="Courier New" w:hAnsi="Courier New" w:cs="Courier New"/>
        </w:rPr>
        <w:t>Thread</w:t>
      </w:r>
      <w:r w:rsidRPr="00FA6BE8">
        <w:rPr>
          <w:rFonts w:ascii="Courier New" w:hAnsi="Courier New" w:cs="Courier New"/>
        </w:rPr>
        <w:t>Set</w:t>
      </w:r>
      <w:r>
        <w:t xml:space="preserve"> object.  When the last smart pointer to the </w:t>
      </w:r>
      <w:r>
        <w:rPr>
          <w:rFonts w:ascii="Courier New" w:hAnsi="Courier New" w:cs="Courier New"/>
        </w:rPr>
        <w:t>Thread</w:t>
      </w:r>
      <w:r w:rsidRPr="00FA6BE8">
        <w:rPr>
          <w:rFonts w:ascii="Courier New" w:hAnsi="Courier New" w:cs="Courier New"/>
        </w:rPr>
        <w:t>Set</w:t>
      </w:r>
      <w:r>
        <w:t xml:space="preserve"> is cleaned, then the underlying </w:t>
      </w:r>
      <w:r>
        <w:rPr>
          <w:rFonts w:ascii="Courier New" w:hAnsi="Courier New" w:cs="Courier New"/>
        </w:rPr>
        <w:t>Thread</w:t>
      </w:r>
      <w:r w:rsidRPr="00FA6BE8">
        <w:rPr>
          <w:rFonts w:ascii="Courier New" w:hAnsi="Courier New" w:cs="Courier New"/>
        </w:rPr>
        <w:t>Set</w:t>
      </w:r>
      <w:r>
        <w:t xml:space="preserve"> is cleaned.  The </w:t>
      </w:r>
      <w:r w:rsidRPr="00FA6BE8">
        <w:rPr>
          <w:rFonts w:ascii="Courier New" w:hAnsi="Courier New" w:cs="Courier New"/>
        </w:rPr>
        <w:t>const_ptr</w:t>
      </w:r>
      <w:r>
        <w:t xml:space="preserve"> type is a const smart pointer.</w:t>
      </w:r>
    </w:p>
    <w:p w:rsidR="00F57EC2" w:rsidRDefault="00F57EC2" w:rsidP="00F57EC2">
      <w:pPr>
        <w:pStyle w:val="Definition"/>
      </w:pPr>
      <w:r>
        <w:t>ThreadSet::weak_ptr</w:t>
      </w:r>
    </w:p>
    <w:p w:rsidR="00F57EC2" w:rsidRDefault="00F57EC2" w:rsidP="00F57EC2">
      <w:pPr>
        <w:pStyle w:val="Definition"/>
      </w:pPr>
      <w:r>
        <w:t>ThreadSet::const_weak_ptr</w:t>
      </w:r>
    </w:p>
    <w:p w:rsidR="00F57EC2" w:rsidRDefault="00F57EC2" w:rsidP="009A6F08">
      <w:pPr>
        <w:pStyle w:val="APIBody"/>
      </w:pPr>
      <w:r>
        <w:t xml:space="preserve">The </w:t>
      </w:r>
      <w:r w:rsidRPr="00FA6BE8">
        <w:rPr>
          <w:rFonts w:ascii="Courier New" w:hAnsi="Courier New" w:cs="Courier New"/>
        </w:rPr>
        <w:t>weak_ptr</w:t>
      </w:r>
      <w:r>
        <w:t xml:space="preserve"> and </w:t>
      </w:r>
      <w:r w:rsidRPr="00FA6BE8">
        <w:rPr>
          <w:rFonts w:ascii="Courier New" w:hAnsi="Courier New" w:cs="Courier New"/>
        </w:rPr>
        <w:t>const_weak_ptr</w:t>
      </w:r>
      <w:r>
        <w:t xml:space="preserve"> are weak smart pointers to a </w:t>
      </w:r>
      <w:r>
        <w:rPr>
          <w:rFonts w:ascii="Courier New" w:hAnsi="Courier New" w:cs="Courier New"/>
        </w:rPr>
        <w:t>Thread</w:t>
      </w:r>
      <w:r w:rsidRPr="00FA6BE8">
        <w:rPr>
          <w:rFonts w:ascii="Courier New" w:hAnsi="Courier New" w:cs="Courier New"/>
        </w:rPr>
        <w:t>Set</w:t>
      </w:r>
      <w:r>
        <w:t xml:space="preserve"> object.  Unlike regular smart pointers, weak pointers are not counted as references when determining whether to clean the </w:t>
      </w:r>
      <w:r>
        <w:rPr>
          <w:rFonts w:ascii="Courier New" w:hAnsi="Courier New" w:cs="Courier New"/>
        </w:rPr>
        <w:t>Thread</w:t>
      </w:r>
      <w:r w:rsidRPr="00FA6BE8">
        <w:rPr>
          <w:rFonts w:ascii="Courier New" w:hAnsi="Courier New" w:cs="Courier New"/>
        </w:rPr>
        <w:t>Set</w:t>
      </w:r>
      <w:r>
        <w:t xml:space="preserve"> object.  The </w:t>
      </w:r>
      <w:r w:rsidRPr="00FA6BE8">
        <w:rPr>
          <w:rFonts w:ascii="Courier New" w:hAnsi="Courier New" w:cs="Courier New"/>
        </w:rPr>
        <w:t>const_weak_ptr</w:t>
      </w:r>
      <w:r>
        <w:t xml:space="preserve"> type is a const weak smart pointer.</w:t>
      </w:r>
    </w:p>
    <w:p w:rsidR="00F57EC2" w:rsidRDefault="00F57EC2" w:rsidP="00F57EC2">
      <w:pPr>
        <w:pStyle w:val="Definition"/>
      </w:pPr>
      <w:r>
        <w:lastRenderedPageBreak/>
        <w:t>class iterator</w:t>
      </w:r>
      <w:r w:rsidRPr="00913764">
        <w:rPr>
          <w:rFonts w:asciiTheme="minorHAnsi" w:hAnsiTheme="minorHAnsi" w:cstheme="minorHAnsi"/>
        </w:rPr>
        <w:fldChar w:fldCharType="begin"/>
      </w:r>
      <w:r w:rsidRPr="00913764">
        <w:rPr>
          <w:rFonts w:asciiTheme="minorHAnsi" w:hAnsiTheme="minorHAnsi" w:cstheme="minorHAnsi"/>
        </w:rPr>
        <w:instrText xml:space="preserve"> XE "iterator,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iterator()</w:t>
      </w:r>
    </w:p>
    <w:p w:rsidR="00F57EC2" w:rsidRDefault="00F57EC2" w:rsidP="00F57EC2">
      <w:pPr>
        <w:pStyle w:val="Definition"/>
      </w:pPr>
      <w:r>
        <w:t xml:space="preserve">   ~iterator()</w:t>
      </w:r>
    </w:p>
    <w:p w:rsidR="00F57EC2" w:rsidRDefault="00F57EC2" w:rsidP="00F57EC2">
      <w:pPr>
        <w:pStyle w:val="Definition"/>
      </w:pPr>
      <w:r>
        <w:t xml:space="preserve">   Thread::ptr operator*()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ThreadSet::iterator operator++();</w:t>
      </w:r>
    </w:p>
    <w:p w:rsidR="00F57EC2" w:rsidRDefault="00F57EC2" w:rsidP="00F57EC2">
      <w:pPr>
        <w:pStyle w:val="Definition"/>
      </w:pPr>
      <w:r>
        <w:t xml:space="preserve">   ThreadSet::iterator operator++(int);</w:t>
      </w:r>
    </w:p>
    <w:p w:rsidR="00F57EC2" w:rsidRDefault="00F57EC2" w:rsidP="00F57EC2">
      <w:pPr>
        <w:pStyle w:val="Definition"/>
      </w:pPr>
      <w:r>
        <w:t>}</w:t>
      </w:r>
    </w:p>
    <w:p w:rsidR="002D546D" w:rsidRDefault="002D546D" w:rsidP="00F57EC2">
      <w:pPr>
        <w:pStyle w:val="Definition"/>
      </w:pPr>
    </w:p>
    <w:p w:rsidR="00F57EC2" w:rsidRDefault="00F57EC2" w:rsidP="00F57EC2">
      <w:pPr>
        <w:pStyle w:val="Definition"/>
      </w:pPr>
      <w:r>
        <w:t>class const_iterator</w:t>
      </w:r>
      <w:r w:rsidRPr="00913764">
        <w:rPr>
          <w:rFonts w:asciiTheme="minorHAnsi" w:hAnsiTheme="minorHAnsi" w:cstheme="minorHAnsi"/>
        </w:rPr>
        <w:fldChar w:fldCharType="begin"/>
      </w:r>
      <w:r w:rsidRPr="00913764">
        <w:rPr>
          <w:rFonts w:asciiTheme="minorHAnsi" w:hAnsiTheme="minorHAnsi" w:cstheme="minorHAnsi"/>
        </w:rPr>
        <w:instrText xml:space="preserve"> XE "const_iterator,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const_iterator()</w:t>
      </w:r>
    </w:p>
    <w:p w:rsidR="00F57EC2" w:rsidRDefault="00F57EC2" w:rsidP="00F57EC2">
      <w:pPr>
        <w:pStyle w:val="Definition"/>
      </w:pPr>
      <w:r>
        <w:t xml:space="preserve">   ~const_iterator()</w:t>
      </w:r>
    </w:p>
    <w:p w:rsidR="00F57EC2" w:rsidRDefault="00F57EC2" w:rsidP="00F57EC2">
      <w:pPr>
        <w:pStyle w:val="Definition"/>
      </w:pPr>
      <w:r>
        <w:t xml:space="preserve">   Thread::const_ptr operator*()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ThreadSet::const_iterator operator++();</w:t>
      </w:r>
    </w:p>
    <w:p w:rsidR="00F57EC2" w:rsidRDefault="00F57EC2" w:rsidP="00F57EC2">
      <w:pPr>
        <w:pStyle w:val="Definition"/>
      </w:pPr>
      <w:r>
        <w:t xml:space="preserve">   ThreadSet::const_iterator operator++(int);</w:t>
      </w:r>
    </w:p>
    <w:p w:rsidR="00F57EC2" w:rsidRDefault="00F57EC2" w:rsidP="00F57EC2">
      <w:pPr>
        <w:pStyle w:val="Definition"/>
      </w:pPr>
      <w:r>
        <w:t>}</w:t>
      </w:r>
    </w:p>
    <w:p w:rsidR="00F57EC2" w:rsidRDefault="00F57EC2" w:rsidP="009A6F08">
      <w:pPr>
        <w:pStyle w:val="APIBody"/>
      </w:pPr>
      <w:r>
        <w:t xml:space="preserve">These are C++ </w:t>
      </w:r>
      <w:r w:rsidRPr="00C00103">
        <w:rPr>
          <w:rFonts w:ascii="Courier New" w:hAnsi="Courier New" w:cs="Courier New"/>
        </w:rPr>
        <w:t>iterator</w:t>
      </w:r>
      <w:r>
        <w:rPr>
          <w:rFonts w:ascii="Courier New" w:hAnsi="Courier New" w:cs="Courier New"/>
        </w:rPr>
        <w:t>s</w:t>
      </w:r>
      <w:r>
        <w:t xml:space="preserve"> over the Thread pointers contained in the ThreadSet.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F57EC2" w:rsidRDefault="00F57EC2" w:rsidP="009A6F08">
      <w:pPr>
        <w:pStyle w:val="ClassHeading"/>
      </w:pPr>
      <w:r>
        <w:t>ThreadSet Static Member Functions</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w:t>
      </w:r>
    </w:p>
    <w:p w:rsidR="002648E5" w:rsidRDefault="003F01C8" w:rsidP="009A6F08">
      <w:pPr>
        <w:pStyle w:val="APIBody"/>
      </w:pPr>
      <w:r>
        <w:t xml:space="preserve">This function creates a new </w:t>
      </w:r>
      <w:r w:rsidRPr="00FA6BE8">
        <w:rPr>
          <w:rFonts w:ascii="Courier New" w:hAnsi="Courier New" w:cs="Courier New"/>
        </w:rPr>
        <w:t>ThreadSet</w:t>
      </w:r>
      <w:r>
        <w:t xml:space="preserve"> that is empty.</w:t>
      </w:r>
      <w:r>
        <w:tab/>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::ptr thr)</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w:t>
      </w:r>
      <w:r w:rsidR="003F01C8">
        <w:t xml:space="preserve">contains </w:t>
      </w:r>
      <w:r w:rsidR="003F01C8" w:rsidRPr="00913764">
        <w:rPr>
          <w:rFonts w:ascii="Courier New" w:hAnsi="Courier New" w:cs="Courier New"/>
        </w:rPr>
        <w:t>thr</w:t>
      </w:r>
      <w:r w:rsidR="003F01C8">
        <w:t>.</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w:instrText>
      </w:r>
      <w:r w:rsidR="00DF0C8C" w:rsidRPr="00913764">
        <w:rPr>
          <w:rFonts w:asciiTheme="minorHAnsi" w:hAnsiTheme="minorHAnsi" w:cstheme="minorHAnsi"/>
        </w:rPr>
        <w:fldChar w:fldCharType="end"/>
      </w:r>
      <w:r>
        <w:t>(const ThreadPool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"ThreadPool" </w:instrText>
      </w:r>
      <w:r w:rsidR="00DF0C8C" w:rsidRPr="00913764">
        <w:rPr>
          <w:rFonts w:asciiTheme="minorHAnsi" w:hAnsiTheme="minorHAnsi" w:cstheme="minorHAnsi"/>
        </w:rPr>
        <w:fldChar w:fldCharType="end"/>
      </w:r>
      <w:r>
        <w:t xml:space="preserve"> &amp;threadp)</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w:t>
      </w:r>
      <w:r w:rsidRPr="00913764">
        <w:rPr>
          <w:rFonts w:ascii="Courier New" w:hAnsi="Courier New" w:cs="Courier New"/>
        </w:rPr>
        <w:t>Threads</w:t>
      </w:r>
      <w:r>
        <w:t xml:space="preserve"> currently in </w:t>
      </w:r>
      <w:r w:rsidRPr="00913764">
        <w:rPr>
          <w:rFonts w:ascii="Courier New" w:hAnsi="Courier New" w:cs="Courier New"/>
        </w:rPr>
        <w:t>thread</w:t>
      </w:r>
      <w:r>
        <w:rPr>
          <w:rFonts w:ascii="Courier New" w:hAnsi="Courier New" w:cs="Courier New"/>
        </w:rPr>
        <w:t>p</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rsidR="00DF0C8C">
        <w:t xml:space="preserve"> </w:t>
      </w:r>
      <w:r>
        <w:t>(</w:t>
      </w:r>
      <w:r>
        <w:br/>
      </w:r>
      <w:r>
        <w:tab/>
        <w:t>const std::set&lt;Thread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rsidR="00673B29">
        <w:t>::const_ptr&gt; &amp;thr</w:t>
      </w:r>
      <w:r>
        <w:t>ds)</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threads in </w:t>
      </w:r>
      <w:r w:rsidRPr="00913764">
        <w:rPr>
          <w:rFonts w:ascii="Courier New" w:hAnsi="Courier New" w:cs="Courier New"/>
        </w:rPr>
        <w:t>thrds</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(ProcessSet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"ProcessSet" </w:instrText>
      </w:r>
      <w:r w:rsidR="00DF0C8C" w:rsidRPr="00913764">
        <w:rPr>
          <w:rFonts w:asciiTheme="minorHAnsi" w:hAnsiTheme="minorHAnsi" w:cstheme="minorHAnsi"/>
        </w:rPr>
        <w:fldChar w:fldCharType="end"/>
      </w:r>
      <w:r>
        <w:t>::ptr pset)</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every live thread currently in every process in </w:t>
      </w:r>
      <w:r w:rsidRPr="00913764">
        <w:rPr>
          <w:rFonts w:ascii="Courier New" w:hAnsi="Courier New" w:cs="Courier New"/>
        </w:rPr>
        <w:t>pset</w:t>
      </w:r>
      <w:r>
        <w:t>.</w:t>
      </w:r>
    </w:p>
    <w:p w:rsidR="00F57EC2" w:rsidRDefault="002648E5" w:rsidP="009A6F08">
      <w:pPr>
        <w:pStyle w:val="ClassHeading"/>
      </w:pPr>
      <w:r>
        <w:t>ThreadSet Member Functions</w:t>
      </w:r>
    </w:p>
    <w:p w:rsidR="002648E5" w:rsidRDefault="002648E5" w:rsidP="00913764">
      <w:pPr>
        <w:pStyle w:val="Definition"/>
      </w:pPr>
      <w:r>
        <w:t>ThreadSet::ptr set_union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"set_union,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whose elements are a set union of this </w:t>
      </w:r>
      <w:r>
        <w:rPr>
          <w:rFonts w:ascii="Courier New" w:hAnsi="Courier New" w:cs="Courier New"/>
        </w:rPr>
        <w:t>Thread</w:t>
      </w:r>
      <w:r w:rsidRPr="00FA6BE8">
        <w:rPr>
          <w:rFonts w:ascii="Courier New" w:hAnsi="Courier New" w:cs="Courier New"/>
        </w:rPr>
        <w:t>Set</w:t>
      </w:r>
      <w:r>
        <w:t xml:space="preserve"> and </w:t>
      </w:r>
      <w:r>
        <w:rPr>
          <w:rFonts w:ascii="Courier New" w:hAnsi="Courier New" w:cs="Courier New"/>
        </w:rPr>
        <w:t>t</w:t>
      </w:r>
      <w:r w:rsidRPr="00FA6BE8">
        <w:rPr>
          <w:rFonts w:ascii="Courier New" w:hAnsi="Courier New" w:cs="Courier New"/>
        </w:rPr>
        <w:t>set</w:t>
      </w:r>
      <w:r>
        <w:t>.</w:t>
      </w:r>
    </w:p>
    <w:p w:rsidR="002648E5" w:rsidRDefault="002648E5" w:rsidP="00913764">
      <w:pPr>
        <w:pStyle w:val="Definition"/>
      </w:pPr>
      <w:r>
        <w:lastRenderedPageBreak/>
        <w:t>ThreadSet::ptr set_intersection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"set_intersection,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intersection of this </w:t>
      </w:r>
      <w:r>
        <w:rPr>
          <w:rFonts w:ascii="Courier New" w:hAnsi="Courier New" w:cs="Courier New"/>
        </w:rPr>
        <w:t>Thread</w:t>
      </w:r>
      <w:r w:rsidRPr="00CA0EE4">
        <w:rPr>
          <w:rFonts w:ascii="Courier New" w:hAnsi="Courier New" w:cs="Courier New"/>
        </w:rPr>
        <w:t>Set</w:t>
      </w:r>
      <w:r>
        <w:t xml:space="preserve"> and </w:t>
      </w:r>
      <w:r>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ThreadSet::ptr set_difference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"set_difference,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difference of this </w:t>
      </w:r>
      <w:r>
        <w:rPr>
          <w:rFonts w:ascii="Courier New" w:hAnsi="Courier New" w:cs="Courier New"/>
        </w:rPr>
        <w:t>Thread</w:t>
      </w:r>
      <w:r w:rsidRPr="00CA0EE4">
        <w:rPr>
          <w:rFonts w:ascii="Courier New" w:hAnsi="Courier New" w:cs="Courier New"/>
        </w:rPr>
        <w:t>Set</w:t>
      </w:r>
      <w:r>
        <w:t xml:space="preserve"> minus </w:t>
      </w:r>
      <w:r w:rsidRPr="00913764">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to the first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that come after the last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E50288">
        <w:t>thr</w:t>
      </w:r>
      <w:r>
        <w:t>)</w:t>
      </w:r>
    </w:p>
    <w:p w:rsidR="002648E5" w:rsidRDefault="002648E5" w:rsidP="00913764">
      <w:pPr>
        <w:pStyle w:val="Definition"/>
      </w:pPr>
      <w:r>
        <w:t>const_iterator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 xml:space="preserve">(Thread::const_ptr </w:t>
      </w:r>
      <w:r w:rsidR="00E50288">
        <w:t>thr</w:t>
      </w:r>
      <w:r>
        <w:t>) const</w:t>
      </w:r>
    </w:p>
    <w:p w:rsidR="00B74018" w:rsidRDefault="00E50288" w:rsidP="009A6F08">
      <w:pPr>
        <w:pStyle w:val="APIBody"/>
      </w:pPr>
      <w:proofErr w:type="gramStart"/>
      <w:r>
        <w:t xml:space="preserve">These functions search a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and returns</w:t>
      </w:r>
      <w:proofErr w:type="gramEnd"/>
      <w:r>
        <w:t xml:space="preserve"> an iterator </w:t>
      </w:r>
      <w:r w:rsidR="003F01C8">
        <w:t>pointing to that element</w:t>
      </w:r>
      <w:r>
        <w:t xml:space="preserve">.  It returns </w:t>
      </w:r>
      <w:r>
        <w:rPr>
          <w:rFonts w:ascii="Courier New" w:hAnsi="Courier New" w:cs="Courier New"/>
        </w:rPr>
        <w:t>Thread</w:t>
      </w:r>
      <w:r w:rsidRPr="00FA6BE8">
        <w:rPr>
          <w:rFonts w:ascii="Courier New" w:hAnsi="Courier New" w:cs="Courier New"/>
        </w:rPr>
        <w:t>Set::</w:t>
      </w:r>
      <w:proofErr w:type="gramStart"/>
      <w:r w:rsidRPr="00FA6BE8">
        <w:rPr>
          <w:rFonts w:ascii="Courier New" w:hAnsi="Courier New" w:cs="Courier New"/>
        </w:rPr>
        <w:t>end(</w:t>
      </w:r>
      <w:proofErr w:type="gramEnd"/>
      <w:r w:rsidRPr="00FA6BE8">
        <w:rPr>
          <w:rFonts w:ascii="Courier New" w:hAnsi="Courier New" w:cs="Courier New"/>
        </w:rPr>
        <w:t>)</w:t>
      </w:r>
      <w:r>
        <w:t xml:space="preserve"> if no element is found</w:t>
      </w:r>
    </w:p>
    <w:p w:rsidR="002648E5" w:rsidRDefault="002648E5" w:rsidP="00913764">
      <w:pPr>
        <w:pStyle w:val="Definition"/>
      </w:pPr>
      <w:r>
        <w:t>bool empty</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"empty,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true if the </w:t>
      </w:r>
      <w:r>
        <w:rPr>
          <w:rFonts w:ascii="Courier New" w:hAnsi="Courier New" w:cs="Courier New"/>
        </w:rPr>
        <w:t>Thread</w:t>
      </w:r>
      <w:r w:rsidRPr="00FA6BE8">
        <w:rPr>
          <w:rFonts w:ascii="Courier New" w:hAnsi="Courier New" w:cs="Courier New"/>
        </w:rPr>
        <w:t>Set</w:t>
      </w:r>
      <w:r w:rsidR="003F01C8">
        <w:t xml:space="preserve"> has zero elements and</w:t>
      </w:r>
      <w:r>
        <w:t xml:space="preserve"> false otherwise.</w:t>
      </w:r>
    </w:p>
    <w:p w:rsidR="002648E5" w:rsidRDefault="002648E5" w:rsidP="00913764">
      <w:pPr>
        <w:pStyle w:val="Definition"/>
      </w:pPr>
      <w:r>
        <w:t>size_t size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"size,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the number of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std::pair&lt;iterator, bool&gt; insert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"insert,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7538BE">
        <w:t>thr</w:t>
      </w:r>
      <w:r>
        <w:t>)</w:t>
      </w:r>
    </w:p>
    <w:p w:rsidR="00B74018" w:rsidRDefault="007538BE" w:rsidP="009A6F08">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w:t>
      </w:r>
      <w:r w:rsidRPr="00FA6BE8">
        <w:rPr>
          <w:rFonts w:ascii="Courier New" w:hAnsi="Courier New" w:cs="Courier New"/>
        </w:rPr>
        <w:t>Set</w:t>
      </w:r>
      <w:r>
        <w:t xml:space="preserve">.  If </w:t>
      </w:r>
      <w:r>
        <w:rPr>
          <w:rFonts w:ascii="Courier New" w:hAnsi="Courier New" w:cs="Courier New"/>
        </w:rPr>
        <w:t>thr</w:t>
      </w:r>
      <w:r>
        <w:t xml:space="preserve"> already exists in the </w:t>
      </w:r>
      <w:r>
        <w:rPr>
          <w:rFonts w:ascii="Courier New" w:hAnsi="Courier New" w:cs="Courier New"/>
        </w:rPr>
        <w:t>Thread</w:t>
      </w:r>
      <w:r w:rsidRPr="00FA6BE8">
        <w:rPr>
          <w:rFonts w:ascii="Courier New" w:hAnsi="Courier New" w:cs="Courier New"/>
        </w:rPr>
        <w:t>Set</w:t>
      </w:r>
      <w:r>
        <w:t>, then no change will occur.  This function returns an iterator pointing to either the new or existing element and a boolean that is true if an insert happened and false otherwise.</w:t>
      </w:r>
    </w:p>
    <w:p w:rsidR="002648E5" w:rsidRPr="00913764" w:rsidRDefault="002648E5" w:rsidP="00913764">
      <w:pPr>
        <w:pStyle w:val="Definition"/>
      </w:pPr>
      <w:r>
        <w:t>void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rsidRPr="00913764">
        <w:t>(</w:t>
      </w:r>
      <w:r w:rsidR="007538BE" w:rsidRPr="00913764">
        <w:t>iterator pos</w:t>
      </w:r>
      <w:r w:rsidRPr="00913764">
        <w:t>)</w:t>
      </w:r>
    </w:p>
    <w:p w:rsidR="00B74018" w:rsidRDefault="007538BE" w:rsidP="009A6F08">
      <w:pPr>
        <w:pStyle w:val="APIBody"/>
      </w:pPr>
      <w:r>
        <w:t xml:space="preserve">This function removes the element pointed to by </w:t>
      </w:r>
      <w:r w:rsidRPr="00FA6BE8">
        <w:rPr>
          <w:rFonts w:ascii="Courier New" w:hAnsi="Courier New" w:cs="Courier New"/>
        </w:rPr>
        <w:t>pos</w:t>
      </w:r>
      <w:r>
        <w:t xml:space="preserve"> from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size_t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::const_ptr t</w:t>
      </w:r>
      <w:r w:rsidR="007538BE">
        <w:t>hr</w:t>
      </w:r>
      <w:r>
        <w:t>)</w:t>
      </w:r>
    </w:p>
    <w:p w:rsidR="007538BE" w:rsidRDefault="007538BE" w:rsidP="009A6F08">
      <w:pPr>
        <w:pStyle w:val="APIBody"/>
      </w:pPr>
      <w:r>
        <w:t xml:space="preserve">This function searches the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w:t>
      </w:r>
      <w:proofErr w:type="gramStart"/>
      <w:r>
        <w:t>then</w:t>
      </w:r>
      <w:proofErr w:type="gramEnd"/>
      <w:r>
        <w:t xml:space="preserve"> erases that element from the </w:t>
      </w:r>
      <w:r>
        <w:rPr>
          <w:rFonts w:ascii="Courier New" w:hAnsi="Courier New" w:cs="Courier New"/>
        </w:rPr>
        <w:t>Thread</w:t>
      </w:r>
      <w:r w:rsidRPr="00FA6BE8">
        <w:rPr>
          <w:rFonts w:ascii="Courier New" w:hAnsi="Courier New" w:cs="Courier New"/>
        </w:rPr>
        <w:t>Set</w:t>
      </w:r>
      <w:r>
        <w:t>.  It returns 1 if it erased an element and 0 otherwise.</w:t>
      </w:r>
    </w:p>
    <w:p w:rsidR="002648E5" w:rsidRDefault="002648E5" w:rsidP="00913764">
      <w:pPr>
        <w:pStyle w:val="Definition"/>
      </w:pPr>
      <w:r>
        <w:t>void clear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"clear, ThreadSet" </w:instrText>
      </w:r>
      <w:r w:rsidR="00DF0C8C" w:rsidRPr="00913764">
        <w:rPr>
          <w:rFonts w:asciiTheme="minorHAnsi" w:hAnsiTheme="minorHAnsi" w:cstheme="minorHAnsi"/>
        </w:rPr>
        <w:fldChar w:fldCharType="end"/>
      </w:r>
      <w:r w:rsidR="00B74018">
        <w:t>()</w:t>
      </w:r>
    </w:p>
    <w:p w:rsidR="007538BE" w:rsidRDefault="007538BE" w:rsidP="009A6F08">
      <w:pPr>
        <w:pStyle w:val="APIBody"/>
      </w:pPr>
      <w:r>
        <w:t xml:space="preserve">This function erases all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ThreadSet::ptr getErrorSubset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 ThreadSet" </w:instrText>
      </w:r>
      <w:r w:rsidR="00DF0C8C" w:rsidRPr="00913764">
        <w:rPr>
          <w:rFonts w:asciiTheme="minorHAnsi" w:hAnsiTheme="minorHAnsi" w:cstheme="minorHAnsi"/>
        </w:rPr>
        <w:fldChar w:fldCharType="end"/>
      </w:r>
      <w:r>
        <w:t>() const</w:t>
      </w:r>
    </w:p>
    <w:p w:rsidR="007538BE" w:rsidRDefault="007538BE"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a non-zero error code.  Error codes are reset upon every </w:t>
      </w:r>
      <w:r>
        <w:rPr>
          <w:rFonts w:ascii="Courier New" w:hAnsi="Courier New" w:cs="Courier New"/>
        </w:rPr>
        <w:t>Thread</w:t>
      </w:r>
      <w:r w:rsidRPr="00FA6BE8">
        <w:rPr>
          <w:rFonts w:ascii="Courier New" w:hAnsi="Courier New" w:cs="Courier New"/>
        </w:rPr>
        <w:t>Set</w:t>
      </w:r>
      <w:r>
        <w:t xml:space="preserve"> API call, so this function shows wh</w:t>
      </w:r>
      <w:r w:rsidR="003F01C8">
        <w:t>ich</w:t>
      </w:r>
      <w:r>
        <w:t xml:space="preserve"> </w:t>
      </w:r>
      <w:r>
        <w:rPr>
          <w:rFonts w:ascii="Courier New" w:hAnsi="Courier New" w:cs="Courier New"/>
        </w:rPr>
        <w:t>Thread</w:t>
      </w:r>
      <w:r w:rsidRPr="00FA6BE8">
        <w:rPr>
          <w:rFonts w:ascii="Courier New" w:hAnsi="Courier New" w:cs="Courier New"/>
        </w:rPr>
        <w:t>s</w:t>
      </w:r>
      <w:r>
        <w:t xml:space="preserve"> had an error on the last </w:t>
      </w:r>
      <w:r>
        <w:rPr>
          <w:rFonts w:ascii="Courier New" w:hAnsi="Courier New" w:cs="Courier New"/>
        </w:rPr>
        <w:t>Thread</w:t>
      </w:r>
      <w:r w:rsidRPr="00FA6BE8">
        <w:rPr>
          <w:rFonts w:ascii="Courier New" w:hAnsi="Courier New" w:cs="Courier New"/>
        </w:rPr>
        <w:t>Set</w:t>
      </w:r>
      <w:r>
        <w:t xml:space="preserve"> operation.</w:t>
      </w:r>
    </w:p>
    <w:p w:rsidR="002648E5" w:rsidRDefault="002648E5" w:rsidP="00913764">
      <w:pPr>
        <w:pStyle w:val="Definition"/>
        <w:jc w:val="left"/>
      </w:pPr>
      <w:r>
        <w:t>void getErrorSubsets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"getErrorSubsets, ThreadSet" </w:instrText>
      </w:r>
      <w:r w:rsidR="00DF0C8C" w:rsidRPr="00913764">
        <w:rPr>
          <w:rFonts w:asciiTheme="minorHAnsi" w:hAnsiTheme="minorHAnsi" w:cstheme="minorHAnsi"/>
        </w:rPr>
        <w:fldChar w:fldCharType="end"/>
      </w:r>
      <w:r>
        <w:t>(</w:t>
      </w:r>
      <w:r>
        <w:br/>
      </w:r>
      <w:r>
        <w:tab/>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ThreadSet::ptr&gt; &amp;err) const</w:t>
      </w:r>
    </w:p>
    <w:p w:rsidR="00311D2C" w:rsidRDefault="00311D2C" w:rsidP="009A6F08">
      <w:pPr>
        <w:pStyle w:val="APIBody"/>
      </w:pPr>
      <w:r>
        <w:t xml:space="preserve">This function returns a set of new </w:t>
      </w:r>
      <w:r>
        <w:rPr>
          <w:rFonts w:ascii="Courier New" w:hAnsi="Courier New" w:cs="Courier New"/>
        </w:rPr>
        <w:t>Thread</w:t>
      </w:r>
      <w:r w:rsidRPr="00FA6BE8">
        <w:rPr>
          <w:rFonts w:ascii="Courier New" w:hAnsi="Courier New" w:cs="Courier New"/>
        </w:rPr>
        <w:t>Sets</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non-zero error codes, and grouped by error code.  For each error code generated by the last </w:t>
      </w:r>
      <w:r>
        <w:rPr>
          <w:rFonts w:ascii="Courier New" w:hAnsi="Courier New" w:cs="Courier New"/>
        </w:rPr>
        <w:t>Thread</w:t>
      </w:r>
      <w:r w:rsidRPr="00FA6BE8">
        <w:rPr>
          <w:rFonts w:ascii="Courier New" w:hAnsi="Courier New" w:cs="Courier New"/>
        </w:rPr>
        <w:t>Set</w:t>
      </w:r>
      <w:r>
        <w:t xml:space="preserve"> API operation an element will be added to </w:t>
      </w:r>
      <w:r w:rsidRPr="00FA6BE8">
        <w:rPr>
          <w:rFonts w:ascii="Courier New" w:hAnsi="Courier New" w:cs="Courier New"/>
        </w:rPr>
        <w:t>err</w:t>
      </w:r>
      <w:r>
        <w:t xml:space="preserve">, and </w:t>
      </w:r>
      <w:r>
        <w:lastRenderedPageBreak/>
        <w:t xml:space="preserve">every </w:t>
      </w:r>
      <w:r>
        <w:rPr>
          <w:rFonts w:ascii="Courier New" w:hAnsi="Courier New" w:cs="Courier New"/>
        </w:rPr>
        <w:t>Thread</w:t>
      </w:r>
      <w:r>
        <w:t xml:space="preserve"> that has that error code will be added to the new </w:t>
      </w:r>
      <w:r>
        <w:rPr>
          <w:rFonts w:ascii="Courier New" w:hAnsi="Courier New" w:cs="Courier New"/>
        </w:rPr>
        <w:t>Thread</w:t>
      </w:r>
      <w:r w:rsidRPr="00FA6BE8">
        <w:rPr>
          <w:rFonts w:ascii="Courier New" w:hAnsi="Courier New" w:cs="Courier New"/>
        </w:rPr>
        <w:t>Set</w:t>
      </w:r>
      <w:r>
        <w:t xml:space="preserve"> associated with that error code.</w:t>
      </w:r>
    </w:p>
    <w:p w:rsidR="002648E5" w:rsidRDefault="002648E5" w:rsidP="00913764">
      <w:pPr>
        <w:pStyle w:val="Definition"/>
        <w:jc w:val="left"/>
      </w:pPr>
      <w:r>
        <w:t>bool allStopped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"allStopped,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"anyStopped,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stopped</w:t>
      </w:r>
      <w:r>
        <w:t xml:space="preserve"> and false otherwise.</w:t>
      </w:r>
    </w:p>
    <w:p w:rsidR="002648E5" w:rsidRDefault="002648E5" w:rsidP="00913764">
      <w:pPr>
        <w:pStyle w:val="Definition"/>
        <w:jc w:val="left"/>
      </w:pPr>
      <w:r>
        <w:t>bool allRunning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"allRunning,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"anyRunning,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running</w:t>
      </w:r>
      <w:r>
        <w:t xml:space="preserve"> and false otherwise.</w:t>
      </w:r>
    </w:p>
    <w:p w:rsidR="002648E5" w:rsidRDefault="002648E5" w:rsidP="00913764">
      <w:pPr>
        <w:pStyle w:val="Definition"/>
        <w:jc w:val="left"/>
      </w:pPr>
      <w:r>
        <w:t>bool allTerminated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"allTerminated,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"anyTerminated,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terminated</w:t>
      </w:r>
      <w:r>
        <w:t xml:space="preserve"> and false otherwise.</w:t>
      </w:r>
    </w:p>
    <w:p w:rsidR="002648E5" w:rsidRDefault="002648E5" w:rsidP="00913764">
      <w:pPr>
        <w:pStyle w:val="Definition"/>
        <w:jc w:val="left"/>
      </w:pPr>
      <w:r>
        <w:t>bool allSingleStepMode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"allSingleStepMode,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"anySingleStepMode,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running in single step mode, and false otherwise.</w:t>
      </w:r>
    </w:p>
    <w:p w:rsidR="002648E5" w:rsidRDefault="002648E5" w:rsidP="00913764">
      <w:pPr>
        <w:pStyle w:val="Definition"/>
        <w:jc w:val="left"/>
      </w:pPr>
      <w:r>
        <w:t>bool allHaveUserThreadInfo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"allHaveUserThreadInfo,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"anyHaveUserThreadInfo,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have user thread information available and false otherwise.</w:t>
      </w:r>
    </w:p>
    <w:p w:rsidR="002648E5" w:rsidRDefault="002648E5" w:rsidP="00913764">
      <w:pPr>
        <w:pStyle w:val="Definition"/>
        <w:jc w:val="left"/>
      </w:pPr>
      <w:r>
        <w:t>ThreadSet::ptr getStoppedSubset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"getStoppedSubset,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rsidR="002648E5" w:rsidRDefault="002648E5" w:rsidP="00913764">
      <w:pPr>
        <w:pStyle w:val="Definition"/>
        <w:jc w:val="left"/>
      </w:pPr>
      <w:r>
        <w:t>ThreadSet::ptr getRunningSubset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"getRunningSubset,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rsidR="002648E5" w:rsidRDefault="002648E5" w:rsidP="00913764">
      <w:pPr>
        <w:pStyle w:val="Definition"/>
        <w:jc w:val="left"/>
      </w:pPr>
      <w:r>
        <w:t>ThreadSet::ptr getTerminatedSubset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"getTerminatedSubset,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rsidR="002648E5" w:rsidRDefault="002648E5" w:rsidP="00913764">
      <w:pPr>
        <w:pStyle w:val="Definition"/>
        <w:jc w:val="left"/>
      </w:pPr>
      <w:r>
        <w:t>ThreadSet::ptr getSingleStepSubset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"getSingleStepSubset,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rsidR="002648E5" w:rsidRDefault="002648E5" w:rsidP="00913764">
      <w:pPr>
        <w:pStyle w:val="Definition"/>
        <w:jc w:val="left"/>
      </w:pPr>
      <w:r>
        <w:t>ThreadSet::ptr getHaveUserThreadInfoSubset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"getHaveUserThreadInfoSubset,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rsidR="002648E5" w:rsidRDefault="002648E5" w:rsidP="00913764">
      <w:pPr>
        <w:pStyle w:val="Definition"/>
        <w:jc w:val="left"/>
      </w:pPr>
      <w:r>
        <w:t>bool getStartFunctions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"getStartFunctions,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B74018" w:rsidRDefault="00311D2C" w:rsidP="009A6F08">
      <w:pPr>
        <w:pStyle w:val="APIBody"/>
      </w:pPr>
      <w:r>
        <w:t xml:space="preserve">This function fills in the </w:t>
      </w:r>
      <w:r w:rsidRPr="00913764">
        <w:rPr>
          <w:rFonts w:ascii="Courier New" w:hAnsi="Courier New" w:cs="Courier New"/>
        </w:rPr>
        <w:t>AddressSet</w:t>
      </w:r>
      <w:r>
        <w:t xml:space="preserve"> pointed to by </w:t>
      </w:r>
      <w:r w:rsidRPr="00913764">
        <w:rPr>
          <w:rFonts w:ascii="Courier New" w:hAnsi="Courier New" w:cs="Courier New"/>
        </w:rPr>
        <w:t>result</w:t>
      </w:r>
      <w:r>
        <w:t xml:space="preserve"> with the address of every start function of each </w:t>
      </w:r>
      <w:r w:rsidRPr="00913764">
        <w:rPr>
          <w:rFonts w:ascii="Courier New" w:hAnsi="Courier New" w:cs="Courier New"/>
        </w:rPr>
        <w:t>Thread</w:t>
      </w:r>
      <w:r>
        <w:t xml:space="preserve"> in this </w:t>
      </w:r>
      <w:r w:rsidRPr="00913764">
        <w:rPr>
          <w:rFonts w:ascii="Courier New" w:hAnsi="Courier New" w:cs="Courier New"/>
        </w:rPr>
        <w:t>ThreadSet</w:t>
      </w:r>
      <w:r>
        <w:t>.  This information is only available on threads that have user thread information available.</w:t>
      </w:r>
    </w:p>
    <w:p w:rsidR="00311D2C" w:rsidRDefault="00311D2C" w:rsidP="009A6F08">
      <w:pPr>
        <w:pStyle w:val="APIBody"/>
      </w:pPr>
      <w:r>
        <w:lastRenderedPageBreak/>
        <w:t>This function return true if it succeeded for every Thread, and false otherwise.</w:t>
      </w:r>
    </w:p>
    <w:p w:rsidR="002648E5" w:rsidRDefault="002648E5" w:rsidP="00913764">
      <w:pPr>
        <w:pStyle w:val="Definition"/>
        <w:jc w:val="left"/>
      </w:pPr>
      <w:r>
        <w:t>bool getStackBases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"getStackBases,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stack base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getTLSs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"getTLSs,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thread-local storage region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stopThreads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"stopThreads, ThreadSet" </w:instrText>
      </w:r>
      <w:r w:rsidR="00DF0C8C" w:rsidRPr="00913764">
        <w:rPr>
          <w:rFonts w:asciiTheme="minorHAnsi" w:hAnsiTheme="minorHAnsi" w:cstheme="minorHAnsi"/>
        </w:rPr>
        <w:fldChar w:fldCharType="end"/>
      </w:r>
      <w:r>
        <w:t>() const</w:t>
      </w:r>
    </w:p>
    <w:p w:rsidR="00984BBE" w:rsidRDefault="00311D2C" w:rsidP="009A6F08">
      <w:pPr>
        <w:pStyle w:val="APIBody"/>
      </w:pPr>
      <w:r>
        <w:t>This function stops every</w:t>
      </w:r>
      <w:r w:rsidR="00984BBE">
        <w:t xml:space="preserve"> </w:t>
      </w:r>
      <w:r w:rsidR="00984BBE" w:rsidRPr="00913764">
        <w:rPr>
          <w:rFonts w:ascii="Courier New" w:hAnsi="Courier New" w:cs="Courier New"/>
        </w:rPr>
        <w:t>Thread</w:t>
      </w:r>
      <w:r w:rsidR="00984BBE">
        <w:t xml:space="preserve"> in this </w:t>
      </w:r>
      <w:r w:rsidR="00984BBE" w:rsidRPr="00913764">
        <w:rPr>
          <w:rFonts w:ascii="Courier New" w:hAnsi="Courier New" w:cs="Courier New"/>
        </w:rPr>
        <w:t>ThreadSet</w:t>
      </w:r>
      <w:r w:rsidR="00984BBE">
        <w:t xml:space="preserve">.  It is similar to </w:t>
      </w:r>
      <w:r w:rsidR="00984BBE" w:rsidRPr="00913764">
        <w:rPr>
          <w:rFonts w:ascii="Courier New" w:hAnsi="Courier New" w:cs="Courier New"/>
        </w:rPr>
        <w:t>Thread::stopThread</w:t>
      </w:r>
      <w:r w:rsidR="00984BBE">
        <w:fldChar w:fldCharType="begin"/>
      </w:r>
      <w:r w:rsidR="00984BBE">
        <w:instrText xml:space="preserve"> XE "</w:instrText>
      </w:r>
      <w:r w:rsidR="00984BBE" w:rsidRPr="00913764">
        <w:instrText>stopThread, Thread</w:instrText>
      </w:r>
      <w:r w:rsidR="00984BBE">
        <w:instrText xml:space="preserve">" </w:instrText>
      </w:r>
      <w:r w:rsidR="00984BBE">
        <w:fldChar w:fldCharType="end"/>
      </w:r>
      <w:r w:rsidR="00984BBE">
        <w:t>.</w:t>
      </w:r>
    </w:p>
    <w:p w:rsidR="00B74018" w:rsidRDefault="00311D2C" w:rsidP="009A6F08">
      <w:pPr>
        <w:pStyle w:val="APIBody"/>
      </w:pPr>
      <w:r>
        <w:t xml:space="preserve"> </w:t>
      </w:r>
      <w:r w:rsidR="00984BBE">
        <w:t xml:space="preserve">This function return true if it succeeded for every </w:t>
      </w:r>
      <w:r w:rsidR="00984BBE" w:rsidRPr="00913764">
        <w:rPr>
          <w:rFonts w:ascii="Courier New" w:hAnsi="Courier New" w:cs="Courier New"/>
        </w:rPr>
        <w:t>Thread</w:t>
      </w:r>
      <w:r w:rsidR="00984BBE">
        <w:t>, and false otherwise.</w:t>
      </w:r>
    </w:p>
    <w:p w:rsidR="002648E5" w:rsidRDefault="002648E5" w:rsidP="00913764">
      <w:pPr>
        <w:pStyle w:val="Definition"/>
        <w:jc w:val="left"/>
      </w:pPr>
      <w:r>
        <w:t>bool continueThreads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"continueThreads, ThreadSet" </w:instrText>
      </w:r>
      <w:r w:rsidR="00DF0C8C" w:rsidRPr="00913764">
        <w:rPr>
          <w:rFonts w:asciiTheme="minorHAnsi" w:hAnsiTheme="minorHAnsi" w:cstheme="minorHAnsi"/>
        </w:rPr>
        <w:fldChar w:fldCharType="end"/>
      </w:r>
      <w:r>
        <w:t>() const</w:t>
      </w:r>
    </w:p>
    <w:p w:rsidR="00984BBE" w:rsidRDefault="00984BBE" w:rsidP="009A6F08">
      <w:pPr>
        <w:pStyle w:val="APIBody"/>
      </w:pPr>
      <w:r>
        <w:t xml:space="preserve">This function stops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913764">
        <w:rPr>
          <w:rFonts w:ascii="Courier New" w:hAnsi="Courier New" w:cs="Courier New"/>
        </w:rPr>
        <w:t>Thread::continueThread</w:t>
      </w:r>
      <w:r>
        <w:fldChar w:fldCharType="begin"/>
      </w:r>
      <w:r>
        <w:instrText xml:space="preserve"> XE "</w:instrText>
      </w:r>
      <w:r w:rsidRPr="00D80EE5">
        <w:instrText>continueThread, Thread</w:instrText>
      </w:r>
      <w:r>
        <w:instrText xml:space="preserve">" </w:instrText>
      </w:r>
      <w:r>
        <w:fldChar w:fldCharType="end"/>
      </w:r>
      <w:r>
        <w:t>.</w:t>
      </w:r>
    </w:p>
    <w:p w:rsidR="00B74018" w:rsidRDefault="00984BBE" w:rsidP="009A6F08">
      <w:pPr>
        <w:pStyle w:val="APIBody"/>
      </w:pPr>
      <w:r>
        <w:t xml:space="preserve"> This function return true if it succeeded for every </w:t>
      </w:r>
      <w:r w:rsidRPr="00913764">
        <w:rPr>
          <w:rFonts w:ascii="Courier New" w:hAnsi="Courier New" w:cs="Courier New"/>
        </w:rPr>
        <w:t>Thread</w:t>
      </w:r>
      <w:r>
        <w:t>, and false otherwise.</w:t>
      </w:r>
    </w:p>
    <w:p w:rsidR="002648E5" w:rsidRDefault="002648E5" w:rsidP="00913764">
      <w:pPr>
        <w:pStyle w:val="Definition"/>
        <w:jc w:val="left"/>
      </w:pPr>
      <w:r>
        <w:t>bool setSingleStepMode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"setSingleStepMode, ThreadSet" </w:instrText>
      </w:r>
      <w:r w:rsidR="00DF0C8C" w:rsidRPr="00913764">
        <w:rPr>
          <w:rFonts w:asciiTheme="minorHAnsi" w:hAnsiTheme="minorHAnsi" w:cstheme="minorHAnsi"/>
        </w:rPr>
        <w:fldChar w:fldCharType="end"/>
      </w:r>
      <w:r>
        <w:t>(bool v) const</w:t>
      </w:r>
    </w:p>
    <w:p w:rsidR="00984BBE" w:rsidRDefault="00984BBE" w:rsidP="009A6F08">
      <w:pPr>
        <w:pStyle w:val="APIBody"/>
      </w:pPr>
      <w:r>
        <w:t xml:space="preserve">This function puts every </w:t>
      </w:r>
      <w:r w:rsidRPr="00FA6BE8">
        <w:rPr>
          <w:rFonts w:ascii="Courier New" w:hAnsi="Courier New" w:cs="Courier New"/>
        </w:rPr>
        <w:t>Thread</w:t>
      </w:r>
      <w:r>
        <w:t xml:space="preserve"> in this </w:t>
      </w:r>
      <w:r w:rsidRPr="00FA6BE8">
        <w:rPr>
          <w:rFonts w:ascii="Courier New" w:hAnsi="Courier New" w:cs="Courier New"/>
        </w:rPr>
        <w:t>ThreadSet</w:t>
      </w:r>
      <w:r>
        <w:t xml:space="preserve"> into single step mode if </w:t>
      </w:r>
      <w:r w:rsidRPr="00913764">
        <w:rPr>
          <w:rFonts w:ascii="Courier New" w:hAnsi="Courier New" w:cs="Courier New"/>
        </w:rPr>
        <w:t>v</w:t>
      </w:r>
      <w:r>
        <w:t xml:space="preserve"> is true.  It clears single step mode if </w:t>
      </w:r>
      <w:r w:rsidRPr="00913764">
        <w:rPr>
          <w:rFonts w:ascii="Courier New" w:hAnsi="Courier New" w:cs="Courier New"/>
        </w:rPr>
        <w:t>v</w:t>
      </w:r>
      <w:r>
        <w:t xml:space="preserve"> is false.  It is similar to </w:t>
      </w:r>
      <w:r w:rsidRPr="00FA6BE8">
        <w:rPr>
          <w:rFonts w:ascii="Courier New" w:hAnsi="Courier New" w:cs="Courier New"/>
        </w:rPr>
        <w:t>Thread::</w:t>
      </w:r>
      <w:r>
        <w:rPr>
          <w:rFonts w:ascii="Courier New" w:hAnsi="Courier New" w:cs="Courier New"/>
        </w:rPr>
        <w:t>setSingleStepMode</w:t>
      </w:r>
      <w:r w:rsidRPr="00913764">
        <w:rPr>
          <w:rFonts w:cstheme="minorHAnsi"/>
        </w:rPr>
        <w:fldChar w:fldCharType="begin"/>
      </w:r>
      <w:r w:rsidRPr="00913764">
        <w:rPr>
          <w:rFonts w:cstheme="minorHAnsi"/>
        </w:rPr>
        <w:instrText xml:space="preserve"> XE "setSingleStepMode, Thread" </w:instrText>
      </w:r>
      <w:r w:rsidRPr="00913764">
        <w:rPr>
          <w:rFonts w:cstheme="minorHAnsi"/>
        </w:rPr>
        <w:fldChar w:fldCharType="end"/>
      </w:r>
      <w:r>
        <w:t>.</w:t>
      </w:r>
    </w:p>
    <w:p w:rsidR="00B74018" w:rsidRDefault="00984BBE" w:rsidP="009A6F08">
      <w:pPr>
        <w:pStyle w:val="APIBody"/>
      </w:pPr>
      <w:r>
        <w:t xml:space="preserve"> This function return true if it succeeded for every </w:t>
      </w:r>
      <w:r w:rsidRPr="00FA6BE8">
        <w:rPr>
          <w:rFonts w:ascii="Courier New" w:hAnsi="Courier New" w:cs="Courier New"/>
        </w:rPr>
        <w:t>Thread</w:t>
      </w:r>
      <w:r>
        <w:t>, and false otherwise.</w:t>
      </w:r>
    </w:p>
    <w:p w:rsidR="002648E5"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r>
        <w:br/>
      </w:r>
      <w:r>
        <w:tab/>
        <w:t>std::map&lt;Thread::ptr, 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&amp;res) const</w:t>
      </w:r>
    </w:p>
    <w:p w:rsidR="00B74018" w:rsidRDefault="00984BBE" w:rsidP="009A6F08">
      <w:pPr>
        <w:pStyle w:val="APIBody"/>
      </w:pPr>
      <w:r>
        <w:t xml:space="preserve">This function gets the value of register </w:t>
      </w:r>
      <w:r w:rsidRPr="00913764">
        <w:rPr>
          <w:rFonts w:ascii="Courier New" w:hAnsi="Courier New" w:cs="Courier New"/>
        </w:rPr>
        <w:t>reg</w:t>
      </w:r>
      <w:r>
        <w:t xml:space="preserve"> in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collected values are returned in the </w:t>
      </w:r>
      <w:r w:rsidRPr="00913764">
        <w:rPr>
          <w:rFonts w:ascii="Courier New" w:hAnsi="Courier New" w:cs="Courier New"/>
        </w:rPr>
        <w:t>res</w:t>
      </w:r>
      <w:r>
        <w:t xml:space="preserve"> map, with each </w:t>
      </w:r>
      <w:r w:rsidRPr="00913764">
        <w:rPr>
          <w:rFonts w:ascii="Courier New" w:hAnsi="Courier New" w:cs="Courier New"/>
        </w:rPr>
        <w:t>Thread</w:t>
      </w:r>
      <w:r>
        <w:t xml:space="preserve"> mapped to the value of </w:t>
      </w:r>
      <w:r w:rsidRPr="00913764">
        <w:rPr>
          <w:rFonts w:ascii="Courier New" w:hAnsi="Courier New" w:cs="Courier New"/>
        </w:rPr>
        <w:t>reg</w:t>
      </w:r>
      <w:r>
        <w:t xml:space="preserve"> in that thread.  It is similar to </w:t>
      </w:r>
      <w:r w:rsidRPr="00913764">
        <w:rPr>
          <w:rFonts w:ascii="Courier New" w:hAnsi="Courier New" w:cs="Courier New"/>
        </w:rPr>
        <w:t>Thread::getRegister</w:t>
      </w:r>
      <w:r>
        <w:fldChar w:fldCharType="begin"/>
      </w:r>
      <w:r>
        <w:instrText xml:space="preserve"> XE "</w:instrText>
      </w:r>
      <w:r w:rsidRPr="00913764">
        <w:instrText>getRegister, Thread</w:instrText>
      </w:r>
      <w:r>
        <w:instrText xml:space="preserve">" </w:instrText>
      </w:r>
      <w:r>
        <w:fldChar w:fldCharType="end"/>
      </w:r>
      <w:r>
        <w:t>.</w:t>
      </w:r>
    </w:p>
    <w:p w:rsidR="00984BBE" w:rsidRDefault="00984BBE"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 reg,</w:t>
      </w:r>
    </w:p>
    <w:p w:rsidR="00967E3D" w:rsidRDefault="00967E3D" w:rsidP="00913764">
      <w:pPr>
        <w:pStyle w:val="Definition"/>
        <w:ind w:left="720"/>
        <w:jc w:val="left"/>
      </w:pPr>
      <w:r>
        <w:t>std::map&lt;Dyninst::MachRegisterVal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 ThreadSet::ptr&gt; &amp;res)</w:t>
      </w:r>
      <w:r>
        <w:br/>
        <w:t>const</w:t>
      </w:r>
    </w:p>
    <w:p w:rsidR="00B74018" w:rsidRDefault="00951D42" w:rsidP="009A6F08">
      <w:pPr>
        <w:pStyle w:val="APIBody"/>
      </w:pPr>
      <w:r>
        <w:t xml:space="preserve">This function gets the value of register </w:t>
      </w:r>
      <w:r w:rsidRPr="00913764">
        <w:rPr>
          <w:rFonts w:ascii="Courier New" w:hAnsi="Courier New" w:cs="Courier New"/>
        </w:rPr>
        <w:t>reg</w:t>
      </w:r>
      <w:r>
        <w:t xml:space="preserve"> in every Thread in this </w:t>
      </w:r>
      <w:r w:rsidRPr="00913764">
        <w:rPr>
          <w:rFonts w:ascii="Courier New" w:hAnsi="Courier New" w:cs="Courier New"/>
        </w:rPr>
        <w:t>ThreadSet</w:t>
      </w:r>
      <w:r w:rsidR="00581D27">
        <w:t xml:space="preserve"> and</w:t>
      </w:r>
      <w:r>
        <w:t xml:space="preserve"> then aggregates all identical values together.  The </w:t>
      </w:r>
      <w:r w:rsidRPr="00913764">
        <w:rPr>
          <w:rFonts w:ascii="Courier New" w:hAnsi="Courier New" w:cs="Courier New"/>
        </w:rPr>
        <w:t>res</w:t>
      </w:r>
      <w:r>
        <w:t xml:space="preserve"> map will contain an entry for each unique register value, and map that value to a new </w:t>
      </w:r>
      <w:r w:rsidRPr="00913764">
        <w:rPr>
          <w:rFonts w:ascii="Courier New" w:hAnsi="Courier New" w:cs="Courier New"/>
        </w:rPr>
        <w:t>ThreadSet</w:t>
      </w:r>
      <w:r>
        <w:t xml:space="preserve"> that contains every </w:t>
      </w:r>
      <w:r w:rsidRPr="00913764">
        <w:rPr>
          <w:rFonts w:ascii="Courier New" w:hAnsi="Courier New" w:cs="Courier New"/>
        </w:rPr>
        <w:t>Thread</w:t>
      </w:r>
      <w:r>
        <w:t xml:space="preserve"> that produced that register value.</w:t>
      </w:r>
      <w:r w:rsidR="002D546D" w:rsidRPr="002D546D">
        <w:t xml:space="preserve"> </w:t>
      </w:r>
      <w:r w:rsidR="002D546D">
        <w:t xml:space="preserve">It is similar to </w:t>
      </w:r>
      <w:r w:rsidR="002D546D" w:rsidRPr="00FA6BE8">
        <w:rPr>
          <w:rFonts w:ascii="Courier New" w:hAnsi="Courier New" w:cs="Courier New"/>
        </w:rPr>
        <w:t>Thread::getRegister</w:t>
      </w:r>
      <w:r w:rsidR="002D546D">
        <w:fldChar w:fldCharType="begin"/>
      </w:r>
      <w:r w:rsidR="002D546D">
        <w:instrText xml:space="preserve"> XE "</w:instrText>
      </w:r>
      <w:r w:rsidR="002D546D" w:rsidRPr="00FA6BE8">
        <w:instrText>getRegister, Thread</w:instrText>
      </w:r>
      <w:r w:rsidR="002D546D">
        <w:instrText xml:space="preserve">" </w:instrText>
      </w:r>
      <w:r w:rsidR="002D546D">
        <w:fldChar w:fldCharType="end"/>
      </w:r>
      <w:r w:rsidR="002D546D">
        <w:t>.</w:t>
      </w:r>
    </w:p>
    <w:p w:rsidR="00951D42" w:rsidRDefault="00951D42"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lastRenderedPageBreak/>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p>
    <w:p w:rsidR="00967E3D" w:rsidRDefault="00967E3D" w:rsidP="00913764">
      <w:pPr>
        <w:pStyle w:val="Definition"/>
        <w:jc w:val="left"/>
      </w:pPr>
      <w:r>
        <w:tab/>
        <w:t xml:space="preserve">const </w:t>
      </w:r>
      <w:r w:rsidR="00B74018">
        <w:t>std::</w:t>
      </w:r>
      <w:r>
        <w:t>map</w:t>
      </w:r>
      <w:r w:rsidR="00B74018">
        <w:t>&lt;</w:t>
      </w:r>
      <w:r>
        <w:t>ThreadSet::</w:t>
      </w:r>
      <w:r w:rsidR="00B74018">
        <w:t>const_</w:t>
      </w:r>
      <w:r>
        <w:t>ptr</w:t>
      </w:r>
      <w:r w:rsidR="00B74018">
        <w:t>,</w:t>
      </w:r>
      <w:r w:rsidR="00B74018">
        <w:br/>
      </w:r>
      <w:r w:rsidR="00B74018">
        <w:tab/>
        <w: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&amp;val</w:t>
      </w:r>
      <w:r w:rsidR="00B74018">
        <w:t>s</w:t>
      </w:r>
      <w:r>
        <w:t>)</w:t>
      </w:r>
      <w:r w:rsidR="00B74018">
        <w:t xml:space="preserve"> const</w:t>
      </w:r>
    </w:p>
    <w:p w:rsidR="00B74018" w:rsidRDefault="002D546D" w:rsidP="009A6F08">
      <w:pPr>
        <w:pStyle w:val="APIBody"/>
      </w:pPr>
      <w:r>
        <w:t xml:space="preserve">This function sets the value of register </w:t>
      </w:r>
      <w:r w:rsidRPr="00913764">
        <w:rPr>
          <w:rFonts w:ascii="Courier New" w:hAnsi="Courier New" w:cs="Courier New"/>
        </w:rPr>
        <w:t>reg</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value set in each thread is looked up in the </w:t>
      </w:r>
      <w:proofErr w:type="gramStart"/>
      <w:r w:rsidRPr="00913764">
        <w:rPr>
          <w:rFonts w:ascii="Courier New" w:hAnsi="Courier New" w:cs="Courier New"/>
        </w:rPr>
        <w:t>vals</w:t>
      </w:r>
      <w:proofErr w:type="gramEnd"/>
      <w:r>
        <w:t xml:space="preserve"> map.  It is similar to </w:t>
      </w:r>
      <w:r w:rsidRPr="00913764">
        <w:rPr>
          <w:rFonts w:ascii="Courier New" w:hAnsi="Courier New" w:cs="Courier New"/>
        </w:rPr>
        <w:t>Thread::setRegister</w:t>
      </w:r>
      <w:r w:rsidRPr="00913764">
        <w:rPr>
          <w:rFonts w:cstheme="minorHAnsi"/>
        </w:rPr>
        <w:fldChar w:fldCharType="begin"/>
      </w:r>
      <w:r w:rsidRPr="00913764">
        <w:rPr>
          <w:rFonts w:cstheme="minorHAnsi"/>
        </w:rPr>
        <w:instrText xml:space="preserve"> XE "setRegister, Thread" </w:instrText>
      </w:r>
      <w:r w:rsidRPr="00913764">
        <w:rPr>
          <w:rFonts w:cstheme="minorHAnsi"/>
        </w:rPr>
        <w:fldChar w:fldCharType="end"/>
      </w:r>
      <w:r>
        <w:t>.</w:t>
      </w:r>
    </w:p>
    <w:p w:rsidR="008D573A" w:rsidRDefault="008D573A" w:rsidP="009A6F08">
      <w:pPr>
        <w:pStyle w:val="APIBody"/>
      </w:pPr>
      <w:r>
        <w:t xml:space="preserve">This function’s behavior is undefined if it is passed a </w:t>
      </w:r>
      <w:r w:rsidRPr="00FA6BE8">
        <w:rPr>
          <w:rFonts w:ascii="Courier New" w:hAnsi="Courier New" w:cs="Courier New"/>
        </w:rPr>
        <w:t>Thread</w:t>
      </w:r>
      <w:r>
        <w:t xml:space="preserve"> that is not in this </w:t>
      </w:r>
      <w:r w:rsidRPr="00FA6BE8">
        <w:rPr>
          <w:rFonts w:ascii="Courier New" w:hAnsi="Courier New" w:cs="Courier New"/>
        </w:rPr>
        <w:t>ThreadSet</w:t>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B74018"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 reg,</w:t>
      </w:r>
      <w:r>
        <w:br/>
      </w:r>
      <w:r>
        <w:tab/>
        <w:t>Dyninst::MachRegisterVal val) const</w:t>
      </w:r>
    </w:p>
    <w:p w:rsidR="00B74018" w:rsidRDefault="002D546D" w:rsidP="009A6F08">
      <w:pPr>
        <w:pStyle w:val="APIBody"/>
      </w:pPr>
      <w:r>
        <w:t xml:space="preserve">This function sets the register </w:t>
      </w:r>
      <w:r w:rsidRPr="00913764">
        <w:rPr>
          <w:rFonts w:ascii="Courier New" w:hAnsi="Courier New" w:cs="Courier New"/>
        </w:rPr>
        <w:t>reg</w:t>
      </w:r>
      <w:r>
        <w:t xml:space="preserve"> to </w:t>
      </w:r>
      <w:proofErr w:type="gramStart"/>
      <w:r w:rsidRPr="00913764">
        <w:rPr>
          <w:rFonts w:ascii="Courier New" w:hAnsi="Courier New" w:cs="Courier New"/>
        </w:rPr>
        <w:t>val</w:t>
      </w:r>
      <w:proofErr w:type="gramEnd"/>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FA6BE8">
        <w:rPr>
          <w:rFonts w:ascii="Courier New" w:hAnsi="Courier New" w:cs="Courier New"/>
        </w:rPr>
        <w:t>Thread::setRegister</w:t>
      </w:r>
      <w:r w:rsidRPr="00FA6BE8">
        <w:rPr>
          <w:rFonts w:cstheme="minorHAnsi"/>
        </w:rPr>
        <w:fldChar w:fldCharType="begin"/>
      </w:r>
      <w:r w:rsidRPr="00FA6BE8">
        <w:rPr>
          <w:rFonts w:cstheme="minorHAnsi"/>
        </w:rPr>
        <w:instrText xml:space="preserve"> XE "setRegister, Thread" </w:instrText>
      </w:r>
      <w:r w:rsidRPr="00FA6BE8">
        <w:rPr>
          <w:rFonts w:cstheme="minorHAnsi"/>
        </w:rPr>
        <w:fldChar w:fldCharType="end"/>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getAllRegisters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"getAllRegisters, ThreadSet" </w:instrText>
      </w:r>
      <w:r w:rsidR="00DF0C8C" w:rsidRPr="00913764">
        <w:rPr>
          <w:rFonts w:asciiTheme="minorHAnsi" w:hAnsiTheme="minorHAnsi" w:cstheme="minorHAnsi"/>
        </w:rPr>
        <w:fldChar w:fldCharType="end"/>
      </w:r>
      <w:r>
        <w:t>(</w:t>
      </w:r>
      <w:r>
        <w:br/>
      </w:r>
      <w:r>
        <w:tab/>
        <w:t>std::map&lt;Thread::ptr,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&amp;results) const</w:t>
      </w:r>
    </w:p>
    <w:p w:rsidR="00B74018" w:rsidRDefault="002D546D" w:rsidP="009A6F08">
      <w:pPr>
        <w:pStyle w:val="APIBody"/>
      </w:pPr>
      <w:r>
        <w:t xml:space="preserve">This function gets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returned as </w:t>
      </w:r>
      <w:r w:rsidRPr="00913764">
        <w:rPr>
          <w:rFonts w:ascii="Courier New" w:hAnsi="Courier New" w:cs="Courier New"/>
        </w:rPr>
        <w:t>RegisterPools</w:t>
      </w:r>
      <w:r>
        <w:t xml:space="preserve"> in the </w:t>
      </w:r>
      <w:r w:rsidRPr="00913764">
        <w:rPr>
          <w:rFonts w:ascii="Courier New" w:hAnsi="Courier New" w:cs="Courier New"/>
        </w:rPr>
        <w:t>results</w:t>
      </w:r>
      <w:r>
        <w:t xml:space="preserve"> map, with each </w:t>
      </w:r>
      <w:r w:rsidRPr="00913764">
        <w:rPr>
          <w:rFonts w:ascii="Courier New" w:hAnsi="Courier New" w:cs="Courier New"/>
        </w:rPr>
        <w:t>Thread</w:t>
      </w:r>
      <w:r>
        <w:t xml:space="preserve"> mapped to its </w:t>
      </w:r>
      <w:r w:rsidRPr="00913764">
        <w:rPr>
          <w:rFonts w:ascii="Courier New" w:hAnsi="Courier New" w:cs="Courier New"/>
        </w:rPr>
        <w:t>RegisterPool</w:t>
      </w:r>
      <w:r>
        <w:t xml:space="preserve">.  It is similar to </w:t>
      </w:r>
      <w:r w:rsidRPr="00913764">
        <w:rPr>
          <w:rFonts w:ascii="Courier New" w:hAnsi="Courier New" w:cs="Courier New"/>
        </w:rPr>
        <w:t>Thread::getAllRegisters</w:t>
      </w:r>
      <w:r>
        <w:fldChar w:fldCharType="begin"/>
      </w:r>
      <w:r>
        <w:instrText xml:space="preserve"> XE "</w:instrText>
      </w:r>
      <w:r w:rsidRPr="00913764">
        <w:instrText>getAllRegisters, Thread</w:instrText>
      </w:r>
      <w:r>
        <w:instrText xml:space="preserve">" </w:instrText>
      </w:r>
      <w:r>
        <w:fldChar w:fldCharType="end"/>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setAllRegisters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"setAllRegisters, ThreadSet" </w:instrText>
      </w:r>
      <w:r w:rsidR="00DF0C8C" w:rsidRPr="00913764">
        <w:rPr>
          <w:rFonts w:asciiTheme="minorHAnsi" w:hAnsiTheme="minorHAnsi" w:cstheme="minorHAnsi"/>
        </w:rPr>
        <w:fldChar w:fldCharType="end"/>
      </w:r>
      <w:r>
        <w:t>(</w:t>
      </w:r>
      <w:r>
        <w:br/>
      </w:r>
      <w:r>
        <w:tab/>
        <w:t>const std::map&lt;Thread::const_ptr,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&amp;val) const</w:t>
      </w:r>
    </w:p>
    <w:p w:rsidR="00B74018" w:rsidRDefault="008D573A" w:rsidP="009A6F08">
      <w:pPr>
        <w:pStyle w:val="APIBody"/>
      </w:pPr>
      <w:r>
        <w:t xml:space="preserve">This function sets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extracted from the </w:t>
      </w:r>
      <w:proofErr w:type="gramStart"/>
      <w:r w:rsidRPr="00913764">
        <w:rPr>
          <w:rFonts w:ascii="Courier New" w:hAnsi="Courier New" w:cs="Courier New"/>
        </w:rPr>
        <w:t>val</w:t>
      </w:r>
      <w:proofErr w:type="gramEnd"/>
      <w:r>
        <w:t xml:space="preserve"> map, with each </w:t>
      </w:r>
      <w:r w:rsidRPr="00913764">
        <w:rPr>
          <w:rFonts w:ascii="Courier New" w:hAnsi="Courier New" w:cs="Courier New"/>
        </w:rPr>
        <w:t>Thread</w:t>
      </w:r>
      <w:r>
        <w:t xml:space="preserve"> specifying its register values via the map.  This function is similar to </w:t>
      </w:r>
      <w:r w:rsidRPr="00913764">
        <w:rPr>
          <w:rFonts w:ascii="Courier New" w:hAnsi="Courier New" w:cs="Courier New"/>
        </w:rPr>
        <w:t>Thread::setAllRegisters</w:t>
      </w:r>
      <w:r>
        <w:fldChar w:fldCharType="begin"/>
      </w:r>
      <w:r>
        <w:instrText xml:space="preserve"> XE "</w:instrText>
      </w:r>
      <w:r w:rsidRPr="00913764">
        <w:instrText>setAllRegisters, ThreadSet</w:instrText>
      </w:r>
      <w:r>
        <w:instrText xml:space="preserve">" </w:instrText>
      </w:r>
      <w:r>
        <w:fldChar w:fldCharType="end"/>
      </w:r>
      <w:r>
        <w:t>.</w:t>
      </w:r>
    </w:p>
    <w:p w:rsidR="008D573A" w:rsidRDefault="008D573A" w:rsidP="009A6F08">
      <w:pPr>
        <w:pStyle w:val="APIBody"/>
      </w:pPr>
      <w:r>
        <w:t xml:space="preserve">This function’s behavior is undefined if it is passed a </w:t>
      </w:r>
      <w:r w:rsidRPr="00913764">
        <w:rPr>
          <w:rFonts w:ascii="Courier New" w:hAnsi="Courier New" w:cs="Courier New"/>
        </w:rPr>
        <w:t>Thread</w:t>
      </w:r>
      <w:r>
        <w:t xml:space="preserve"> that is not in this </w:t>
      </w:r>
      <w:r w:rsidRPr="00913764">
        <w:rPr>
          <w:rFonts w:ascii="Courier New" w:hAnsi="Courier New" w:cs="Courier New"/>
        </w:rPr>
        <w:t>ThreadSet</w:t>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(const s</w:t>
      </w:r>
      <w:r w:rsidR="00DF0C8C">
        <w:t>td::multimap&lt;Thread::const_ptr,</w:t>
      </w:r>
      <w:r w:rsidR="00DF0C8C">
        <w:br/>
      </w:r>
      <w:r>
        <w:tab/>
        <w: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"IRPC" </w:instrText>
      </w:r>
      <w:r w:rsidR="00DF0C8C" w:rsidRPr="00913764">
        <w:rPr>
          <w:rFonts w:asciiTheme="minorHAnsi" w:hAnsiTheme="minorHAnsi" w:cstheme="minorHAnsi"/>
        </w:rPr>
        <w:fldChar w:fldCharType="end"/>
      </w:r>
      <w:r>
        <w:t>::ptr&gt;</w:t>
      </w:r>
      <w:r w:rsidR="00DF0C8C">
        <w:t xml:space="preserve"> </w:t>
      </w:r>
      <w:r>
        <w:t>&amp;rpcs) const</w:t>
      </w:r>
    </w:p>
    <w:p w:rsidR="00B74018" w:rsidRDefault="008D573A" w:rsidP="009A6F08">
      <w:pPr>
        <w:pStyle w:val="APIBody"/>
      </w:pPr>
      <w:r>
        <w:t xml:space="preserve">This function posts an </w:t>
      </w:r>
      <w:r w:rsidRPr="00913764">
        <w:rPr>
          <w:rFonts w:ascii="Courier New" w:hAnsi="Courier New" w:cs="Courier New"/>
        </w:rPr>
        <w:t>IRPC</w:t>
      </w:r>
      <w:r>
        <w:t xml:space="preserve"> to every </w:t>
      </w:r>
      <w:r w:rsidR="00A55348" w:rsidRPr="00913764">
        <w:rPr>
          <w:rFonts w:ascii="Courier New" w:hAnsi="Courier New" w:cs="Courier New"/>
        </w:rPr>
        <w:t>T</w:t>
      </w:r>
      <w:r w:rsidRPr="00913764">
        <w:rPr>
          <w:rFonts w:ascii="Courier New" w:hAnsi="Courier New" w:cs="Courier New"/>
        </w:rPr>
        <w:t>hread</w:t>
      </w:r>
      <w:r>
        <w:t xml:space="preserve"> in this </w:t>
      </w:r>
      <w:r w:rsidRPr="00913764">
        <w:rPr>
          <w:rFonts w:ascii="Courier New" w:hAnsi="Courier New" w:cs="Courier New"/>
        </w:rPr>
        <w:t>ThreadSet</w:t>
      </w:r>
      <w:r>
        <w:t xml:space="preserve">.  The </w:t>
      </w:r>
      <w:r w:rsidRPr="00913764">
        <w:rPr>
          <w:rFonts w:ascii="Courier New" w:hAnsi="Courier New" w:cs="Courier New"/>
        </w:rPr>
        <w:t>IRPC</w:t>
      </w:r>
      <w:r>
        <w:t xml:space="preserve"> to post to each </w:t>
      </w:r>
      <w:r w:rsidRPr="00913764">
        <w:rPr>
          <w:rFonts w:ascii="Courier New" w:hAnsi="Courier New" w:cs="Courier New"/>
        </w:rPr>
        <w:t>Thread</w:t>
      </w:r>
      <w:r>
        <w:t xml:space="preserve"> is specified in the </w:t>
      </w:r>
      <w:r w:rsidRPr="00913764">
        <w:rPr>
          <w:rFonts w:ascii="Courier New" w:hAnsi="Courier New" w:cs="Courier New"/>
        </w:rPr>
        <w:t>rpcs</w:t>
      </w:r>
      <w:r>
        <w:t xml:space="preserve"> </w:t>
      </w:r>
      <w:r w:rsidRPr="00913764">
        <w:rPr>
          <w:rFonts w:ascii="Courier New" w:hAnsi="Courier New" w:cs="Courier New"/>
        </w:rPr>
        <w:t>multimap</w:t>
      </w:r>
      <w:r>
        <w:t>.</w:t>
      </w:r>
      <w:r w:rsidR="00A55348">
        <w:t xml:space="preserve">  This function is similar to Thread::postIRPC</w:t>
      </w:r>
      <w:r w:rsidR="00A55348">
        <w:fldChar w:fldCharType="begin"/>
      </w:r>
      <w:r w:rsidR="00A55348">
        <w:instrText xml:space="preserve"> XE "</w:instrText>
      </w:r>
      <w:r w:rsidR="00A55348" w:rsidRPr="00913764">
        <w:instrText>postIRPC, Thread</w:instrText>
      </w:r>
      <w:r w:rsidR="00A55348">
        <w:instrText xml:space="preserve">" </w:instrText>
      </w:r>
      <w:r w:rsidR="00A55348">
        <w:fldChar w:fldCharType="end"/>
      </w:r>
      <w:r w:rsidR="00A55348">
        <w:t>.</w:t>
      </w:r>
    </w:p>
    <w:p w:rsidR="008D573A" w:rsidRPr="00913764"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(IRPC</w:t>
      </w:r>
      <w:r w:rsidR="00DF0C8C">
        <w:fldChar w:fldCharType="begin"/>
      </w:r>
      <w:r w:rsidR="00DF0C8C">
        <w:instrText xml:space="preserve"> XE "</w:instrText>
      </w:r>
      <w:r w:rsidR="00DF0C8C" w:rsidRPr="00913764">
        <w:instrText>IRPC</w:instrText>
      </w:r>
      <w:r w:rsidR="00DF0C8C">
        <w:instrText xml:space="preserve">" </w:instrText>
      </w:r>
      <w:r w:rsidR="00DF0C8C">
        <w:fldChar w:fldCharType="end"/>
      </w:r>
      <w:r>
        <w:t>::ptr irpc,</w:t>
      </w:r>
      <w:r>
        <w:br/>
      </w:r>
      <w:r>
        <w:tab/>
        <w:t>std::multimap&lt;Thread::ptr, IRPC::ptr&gt; *result = NULL)</w:t>
      </w:r>
    </w:p>
    <w:p w:rsidR="00B74018" w:rsidRDefault="008D573A" w:rsidP="009A6F08">
      <w:pPr>
        <w:pStyle w:val="APIBody"/>
        <w:rPr>
          <w:noProof/>
        </w:rPr>
      </w:pPr>
      <w:r>
        <w:rPr>
          <w:noProof/>
        </w:rPr>
        <w:t xml:space="preserve">This function posts a copy of </w:t>
      </w:r>
      <w:r w:rsidRPr="00913764">
        <w:rPr>
          <w:rFonts w:ascii="Courier New" w:hAnsi="Courier New" w:cs="Courier New"/>
          <w:noProof/>
        </w:rPr>
        <w:t>irpc</w:t>
      </w:r>
      <w:r>
        <w:rPr>
          <w:noProof/>
        </w:rPr>
        <w:t xml:space="preserve"> to every </w:t>
      </w:r>
      <w:r w:rsidRPr="00913764">
        <w:rPr>
          <w:rFonts w:ascii="Courier New" w:hAnsi="Courier New" w:cs="Courier New"/>
          <w:noProof/>
        </w:rPr>
        <w:t>Thread</w:t>
      </w:r>
      <w:r>
        <w:rPr>
          <w:noProof/>
        </w:rPr>
        <w:t xml:space="preserve"> in this </w:t>
      </w:r>
      <w:r w:rsidRPr="00913764">
        <w:rPr>
          <w:rFonts w:ascii="Courier New" w:hAnsi="Courier New" w:cs="Courier New"/>
          <w:noProof/>
        </w:rPr>
        <w:t>ThreadSet</w:t>
      </w:r>
      <w:r>
        <w:rPr>
          <w:noProof/>
        </w:rPr>
        <w:t xml:space="preserve">.  If </w:t>
      </w:r>
      <w:r w:rsidRPr="00913764">
        <w:rPr>
          <w:rFonts w:ascii="Courier New" w:hAnsi="Courier New" w:cs="Courier New"/>
          <w:noProof/>
        </w:rPr>
        <w:t>result</w:t>
      </w:r>
      <w:r>
        <w:rPr>
          <w:noProof/>
        </w:rPr>
        <w:t xml:space="preserve"> is non-NULL, then the new </w:t>
      </w:r>
      <w:r w:rsidRPr="00913764">
        <w:rPr>
          <w:rFonts w:ascii="Courier New" w:hAnsi="Courier New" w:cs="Courier New"/>
          <w:noProof/>
        </w:rPr>
        <w:t>IRPC</w:t>
      </w:r>
      <w:r>
        <w:rPr>
          <w:noProof/>
        </w:rPr>
        <w:t xml:space="preserve"> objects are returned in the </w:t>
      </w:r>
      <w:r w:rsidRPr="00913764">
        <w:rPr>
          <w:rFonts w:ascii="Courier New" w:hAnsi="Courier New" w:cs="Courier New"/>
          <w:noProof/>
        </w:rPr>
        <w:t>result</w:t>
      </w:r>
      <w:r>
        <w:rPr>
          <w:noProof/>
        </w:rPr>
        <w:t xml:space="preserve"> multimap, with the </w:t>
      </w:r>
      <w:r w:rsidRPr="00913764">
        <w:rPr>
          <w:rFonts w:ascii="Courier New" w:hAnsi="Courier New" w:cs="Courier New"/>
          <w:noProof/>
        </w:rPr>
        <w:t>Thread</w:t>
      </w:r>
      <w:r>
        <w:rPr>
          <w:noProof/>
        </w:rPr>
        <w:t xml:space="preserve"> mapped to the </w:t>
      </w:r>
      <w:r w:rsidRPr="00913764">
        <w:rPr>
          <w:rFonts w:ascii="Courier New" w:hAnsi="Courier New" w:cs="Courier New"/>
          <w:noProof/>
        </w:rPr>
        <w:t>IRPC</w:t>
      </w:r>
      <w:r>
        <w:rPr>
          <w:noProof/>
        </w:rPr>
        <w:t xml:space="preserve"> that was posted there.</w:t>
      </w:r>
      <w:r w:rsidR="00A55348">
        <w:rPr>
          <w:noProof/>
        </w:rPr>
        <w:t xml:space="preserve">  </w:t>
      </w:r>
      <w:r w:rsidR="00A55348">
        <w:t xml:space="preserve">This function is similar to </w:t>
      </w:r>
      <w:r w:rsidR="00A55348" w:rsidRPr="00913764">
        <w:rPr>
          <w:rFonts w:ascii="Courier New" w:hAnsi="Courier New" w:cs="Courier New"/>
        </w:rPr>
        <w:t>Thread::postIRPC</w:t>
      </w:r>
      <w:r w:rsidR="00A55348">
        <w:fldChar w:fldCharType="begin"/>
      </w:r>
      <w:r w:rsidR="00A55348">
        <w:instrText xml:space="preserve"> XE "</w:instrText>
      </w:r>
      <w:r w:rsidR="00A55348" w:rsidRPr="00FA6BE8">
        <w:instrText>postIRPC, Thread</w:instrText>
      </w:r>
      <w:r w:rsidR="00A55348">
        <w:instrText xml:space="preserve">" </w:instrText>
      </w:r>
      <w:r w:rsidR="00A55348">
        <w:fldChar w:fldCharType="end"/>
      </w:r>
      <w:r w:rsidR="00A55348">
        <w:t>.</w:t>
      </w:r>
    </w:p>
    <w:p w:rsidR="008D573A" w:rsidRPr="00913764" w:rsidRDefault="00A55348" w:rsidP="009A6F08">
      <w:pPr>
        <w:pStyle w:val="APIBody"/>
      </w:pPr>
      <w:r>
        <w:lastRenderedPageBreak/>
        <w:t xml:space="preserve">This function return true if it succeeded for every </w:t>
      </w:r>
      <w:r w:rsidRPr="00FA6BE8">
        <w:rPr>
          <w:rFonts w:ascii="Courier New" w:hAnsi="Courier New" w:cs="Courier New"/>
        </w:rPr>
        <w:t>Thread</w:t>
      </w:r>
      <w:r>
        <w:t>, and false otherwise.</w:t>
      </w:r>
    </w:p>
    <w:p w:rsidR="000410FC" w:rsidRDefault="00430AF7" w:rsidP="009A6F08">
      <w:pPr>
        <w:pStyle w:val="Heading2"/>
      </w:pPr>
      <w:bookmarkStart w:id="88" w:name="_Toc426969480"/>
      <w:r>
        <w:t>EventNotify</w:t>
      </w:r>
      <w:bookmarkEnd w:id="81"/>
      <w:bookmarkEnd w:id="82"/>
      <w:bookmarkEnd w:id="83"/>
      <w:bookmarkEnd w:id="88"/>
      <w:r w:rsidR="000F4AA4" w:rsidRPr="00F9225D">
        <w:fldChar w:fldCharType="begin"/>
      </w:r>
      <w:r w:rsidR="00F9225D" w:rsidRPr="00F9225D">
        <w:instrText xml:space="preserve"> XE "EventNotify" </w:instrText>
      </w:r>
      <w:r w:rsidR="000F4AA4" w:rsidRPr="00F9225D">
        <w:fldChar w:fldCharType="end"/>
      </w:r>
    </w:p>
    <w:p w:rsidR="003C7567" w:rsidRDefault="003C7567" w:rsidP="009A6F08">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220CBB">
        <w:t>2.2.3</w:t>
      </w:r>
      <w:r w:rsidR="000F4AA4">
        <w:fldChar w:fldCharType="end"/>
      </w:r>
      <w:r>
        <w:t xml:space="preserve"> for a high level description of notification.</w:t>
      </w:r>
    </w:p>
    <w:p w:rsidR="003C7567" w:rsidRDefault="003C7567" w:rsidP="009A6F08">
      <w:pPr>
        <w:pStyle w:val="ClassHeading"/>
      </w:pPr>
      <w:r>
        <w:t xml:space="preserve">EventNotify </w:t>
      </w:r>
      <w:r w:rsidR="00FC52AC">
        <w:t>Declared In</w:t>
      </w:r>
      <w:r>
        <w:t xml:space="preserve">: </w:t>
      </w:r>
    </w:p>
    <w:p w:rsidR="003C7567" w:rsidRPr="00A14A88" w:rsidRDefault="00A367E2" w:rsidP="003C7567">
      <w:pPr>
        <w:pStyle w:val="Definition"/>
      </w:pPr>
      <w:r>
        <w:t>PCProcess.h</w:t>
      </w:r>
    </w:p>
    <w:p w:rsidR="003C7567" w:rsidRDefault="003C7567" w:rsidP="009A6F08">
      <w:pPr>
        <w:pStyle w:val="ClassHeading"/>
      </w:pPr>
      <w:r>
        <w:t>EventNotify Types:</w:t>
      </w:r>
    </w:p>
    <w:p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signature is used </w:t>
      </w:r>
      <w:r w:rsidR="00876D25">
        <w:t>for</w:t>
      </w:r>
      <w:r>
        <w:t xml:space="preserve"> light-weight notification callback.</w:t>
      </w:r>
    </w:p>
    <w:p w:rsidR="003C7567" w:rsidRDefault="003C7567" w:rsidP="009A6F08">
      <w:pPr>
        <w:pStyle w:val="ClassHeading"/>
      </w:pPr>
      <w:r>
        <w:t>EventNotify Related Global Function</w:t>
      </w:r>
      <w:r w:rsidR="0079641D">
        <w:t>s</w:t>
      </w:r>
      <w:r>
        <w:t>:</w:t>
      </w:r>
    </w:p>
    <w:p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rsidR="00F9225D" w:rsidRDefault="00F9225D" w:rsidP="009A6F08">
      <w:pPr>
        <w:pStyle w:val="APIBody"/>
      </w:pPr>
      <w:r>
        <w:t>This function returns the singleton instance of the EventNotify class.</w:t>
      </w:r>
    </w:p>
    <w:p w:rsidR="003C7567" w:rsidRDefault="003C7567" w:rsidP="009A6F08">
      <w:pPr>
        <w:pStyle w:val="ClassHeading"/>
      </w:pPr>
      <w:r>
        <w:t>EventNotify Member Functions:</w:t>
      </w:r>
    </w:p>
    <w:p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rsidR="00F9225D" w:rsidRDefault="00F9225D" w:rsidP="009A6F08">
      <w:pPr>
        <w:pStyle w:val="APIBody"/>
      </w:pPr>
      <w:r>
        <w:t xml:space="preserve">This function </w:t>
      </w:r>
      <w:r w:rsidR="00233FEF">
        <w:t>returns</w:t>
      </w:r>
      <w:r>
        <w:t xml:space="preserve">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9225D" w:rsidRDefault="00F9225D" w:rsidP="00F9225D">
      <w:pPr>
        <w:pStyle w:val="Definition"/>
      </w:pPr>
      <w:r>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rsidR="00F9225D" w:rsidRDefault="00F9225D" w:rsidP="009A6F08">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rsidR="003C7567" w:rsidRPr="003C7567" w:rsidRDefault="00F9225D" w:rsidP="009A6F08">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rsidR="00430AF7" w:rsidRDefault="00430AF7" w:rsidP="009A6F08">
      <w:pPr>
        <w:pStyle w:val="Heading2"/>
      </w:pPr>
      <w:bookmarkStart w:id="89" w:name="_Toc273362653"/>
      <w:bookmarkStart w:id="90" w:name="_Toc274055830"/>
      <w:bookmarkStart w:id="91" w:name="_Toc426969481"/>
      <w:r>
        <w:t>EventType</w:t>
      </w:r>
      <w:bookmarkEnd w:id="89"/>
      <w:bookmarkEnd w:id="90"/>
      <w:bookmarkEnd w:id="91"/>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rsidR="009C030E" w:rsidRDefault="009C030E" w:rsidP="009A6F08">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lastRenderedPageBreak/>
        <w:t>None</w:t>
      </w:r>
      <w:r w:rsidR="008E55D8">
        <w:t xml:space="preserve">)—describing when an Event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rsidR="008E55D8" w:rsidRDefault="008E55D8" w:rsidP="009A6F08">
      <w:r>
        <w:t xml:space="preserve">When using </w:t>
      </w:r>
      <w:r w:rsidRPr="008E55D8">
        <w:rPr>
          <w:rFonts w:ascii="Courier New" w:hAnsi="Courier New" w:cs="Courier New"/>
        </w:rPr>
        <w:t>EventTypes</w:t>
      </w:r>
      <w:r>
        <w:t xml:space="preserve"> to register for callback functions a special time value of </w:t>
      </w:r>
      <w:proofErr w:type="gramStart"/>
      <w:r w:rsidRPr="008E55D8">
        <w:rPr>
          <w:rFonts w:ascii="Courier New" w:hAnsi="Courier New" w:cs="Courier New"/>
        </w:rPr>
        <w:t>Any</w:t>
      </w:r>
      <w:proofErr w:type="gramEnd"/>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proofErr w:type="gramStart"/>
      <w:r w:rsidRPr="008E55D8">
        <w:rPr>
          <w:rFonts w:ascii="Courier New" w:hAnsi="Courier New" w:cs="Courier New"/>
        </w:rPr>
        <w:t>Any</w:t>
      </w:r>
      <w:proofErr w:type="gramEnd"/>
      <w:r>
        <w:t>.</w:t>
      </w:r>
    </w:p>
    <w:p w:rsidR="008E55D8" w:rsidRDefault="008E55D8" w:rsidP="009A6F08">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220CBB">
        <w:t>2.2.1</w:t>
      </w:r>
      <w:r w:rsidR="000F4AA4">
        <w:fldChar w:fldCharType="end"/>
      </w:r>
      <w:r>
        <w:t>.</w:t>
      </w:r>
    </w:p>
    <w:p w:rsidR="00F30C27" w:rsidRDefault="00F30C27" w:rsidP="009A6F08">
      <w:pPr>
        <w:pStyle w:val="ClassHeading"/>
      </w:pPr>
      <w:r>
        <w:t>EventType Types</w:t>
      </w:r>
      <w:r w:rsidR="00E4752D">
        <w:t>:</w:t>
      </w:r>
    </w:p>
    <w:p w:rsidR="00F30C27" w:rsidRDefault="00F30C27" w:rsidP="00F30C27">
      <w:pPr>
        <w:pStyle w:val="Definition"/>
      </w:pPr>
      <w:r>
        <w:t>typedef enum {</w:t>
      </w:r>
    </w:p>
    <w:p w:rsidR="00F30C27" w:rsidRDefault="00F30C27" w:rsidP="00F30C27">
      <w:pPr>
        <w:pStyle w:val="Definition"/>
      </w:pPr>
      <w:r>
        <w:tab/>
        <w:t>Pre = 0,</w:t>
      </w:r>
    </w:p>
    <w:p w:rsidR="00F30C27" w:rsidRDefault="00F30C27" w:rsidP="00F30C27">
      <w:pPr>
        <w:pStyle w:val="Definition"/>
      </w:pPr>
      <w:r>
        <w:tab/>
        <w:t>Post,</w:t>
      </w:r>
    </w:p>
    <w:p w:rsidR="00F30C27" w:rsidRDefault="00F30C27" w:rsidP="00F30C27">
      <w:pPr>
        <w:pStyle w:val="Definition"/>
      </w:pPr>
      <w:r>
        <w:tab/>
        <w:t>None,</w:t>
      </w:r>
    </w:p>
    <w:p w:rsidR="00F30C27" w:rsidRDefault="00F30C27" w:rsidP="00F30C27">
      <w:pPr>
        <w:pStyle w:val="Definition"/>
      </w:pPr>
      <w:r>
        <w:tab/>
        <w:t>Any</w:t>
      </w:r>
    </w:p>
    <w:p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rsidR="00F30C27" w:rsidRDefault="00F30C27" w:rsidP="00F30C27">
      <w:pPr>
        <w:pStyle w:val="Definition"/>
      </w:pPr>
    </w:p>
    <w:p w:rsidR="00F30C27" w:rsidRDefault="00F30C27" w:rsidP="00F30C27">
      <w:pPr>
        <w:pStyle w:val="Definition"/>
      </w:pPr>
      <w:r>
        <w:t>typedef int Code;</w:t>
      </w:r>
    </w:p>
    <w:p w:rsidR="00F30C27" w:rsidRDefault="00F30C27" w:rsidP="009A6F08">
      <w:pPr>
        <w:pStyle w:val="APIBody"/>
      </w:pPr>
      <w:r>
        <w:t xml:space="preserve">The Time and Code types are respectively used to describe the time and code values of an EventType. </w:t>
      </w:r>
    </w:p>
    <w:p w:rsidR="00F30C27" w:rsidRDefault="00F30C27" w:rsidP="009A6F08">
      <w:pPr>
        <w:pStyle w:val="ClassHeading"/>
      </w:pPr>
      <w:r>
        <w:t>EventType Constants</w:t>
      </w:r>
      <w:r w:rsidR="00E4752D">
        <w:t>:</w:t>
      </w:r>
    </w:p>
    <w:p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rsidR="00F30C27" w:rsidRDefault="00F30C27" w:rsidP="00F30C27">
      <w:pPr>
        <w:pStyle w:val="Definition"/>
      </w:pPr>
      <w:r>
        <w:t>static const int Unset = 0</w:t>
      </w:r>
    </w:p>
    <w:p w:rsidR="00F30C27" w:rsidRDefault="00F30C27" w:rsidP="00F30C27">
      <w:pPr>
        <w:pStyle w:val="Definition"/>
      </w:pPr>
      <w:r>
        <w:t>static const int Exit = 1</w:t>
      </w:r>
    </w:p>
    <w:p w:rsidR="00F30C27" w:rsidRDefault="00F30C27" w:rsidP="00F30C27">
      <w:pPr>
        <w:pStyle w:val="Definition"/>
      </w:pPr>
      <w:r>
        <w:t>static const int Crash = 2</w:t>
      </w:r>
    </w:p>
    <w:p w:rsidR="00F30C27" w:rsidRDefault="00F30C27" w:rsidP="00F30C27">
      <w:pPr>
        <w:pStyle w:val="Definition"/>
      </w:pPr>
      <w:r>
        <w:t>static const int Fork = 3</w:t>
      </w:r>
    </w:p>
    <w:p w:rsidR="00F30C27" w:rsidRDefault="00F30C27" w:rsidP="00F30C27">
      <w:pPr>
        <w:pStyle w:val="Definition"/>
      </w:pPr>
      <w:r>
        <w:t>static const int Exec = 4</w:t>
      </w:r>
    </w:p>
    <w:p w:rsidR="00F30C27" w:rsidRDefault="00F30C27" w:rsidP="00F30C27">
      <w:pPr>
        <w:pStyle w:val="Definition"/>
      </w:pPr>
      <w:r>
        <w:t>static const int ThreadCreate = 5</w:t>
      </w:r>
    </w:p>
    <w:p w:rsidR="00F30C27" w:rsidRDefault="00F30C27" w:rsidP="00F30C27">
      <w:pPr>
        <w:pStyle w:val="Definition"/>
      </w:pPr>
      <w:r>
        <w:t>static const int ThreadDestroy = 6</w:t>
      </w:r>
    </w:p>
    <w:p w:rsidR="00F30C27" w:rsidRDefault="00F30C27" w:rsidP="00F30C27">
      <w:pPr>
        <w:pStyle w:val="Definition"/>
      </w:pPr>
      <w:r>
        <w:t>static const int Stop = 7</w:t>
      </w:r>
    </w:p>
    <w:p w:rsidR="00F30C27" w:rsidRDefault="00F30C27" w:rsidP="00F30C27">
      <w:pPr>
        <w:pStyle w:val="Definition"/>
      </w:pPr>
      <w:r>
        <w:t>static const int Signal = 8</w:t>
      </w:r>
    </w:p>
    <w:p w:rsidR="00F30C27" w:rsidRDefault="00F30C27" w:rsidP="00F30C27">
      <w:pPr>
        <w:pStyle w:val="Definition"/>
      </w:pPr>
      <w:r>
        <w:t>static const int LibraryLoad = 9</w:t>
      </w:r>
    </w:p>
    <w:p w:rsidR="00F30C27" w:rsidRDefault="00F30C27" w:rsidP="00F30C27">
      <w:pPr>
        <w:pStyle w:val="Definition"/>
      </w:pPr>
      <w:r>
        <w:t>static const int LibraryUnload = 10</w:t>
      </w:r>
    </w:p>
    <w:p w:rsidR="00F30C27" w:rsidRDefault="00F30C27" w:rsidP="00F30C27">
      <w:pPr>
        <w:pStyle w:val="Definition"/>
      </w:pPr>
      <w:r>
        <w:t>static const int Bootstrap = 11</w:t>
      </w:r>
    </w:p>
    <w:p w:rsidR="00F30C27" w:rsidRDefault="00F30C27" w:rsidP="00F30C27">
      <w:pPr>
        <w:pStyle w:val="Definition"/>
      </w:pPr>
      <w:r>
        <w:t>static const int Breakpoint = 12</w:t>
      </w:r>
    </w:p>
    <w:p w:rsidR="00F30C27" w:rsidRDefault="00F30C27" w:rsidP="00F30C27">
      <w:pPr>
        <w:pStyle w:val="Definition"/>
      </w:pPr>
      <w:r>
        <w:t>static const int RPC = 13</w:t>
      </w:r>
    </w:p>
    <w:p w:rsidR="00F30C27" w:rsidRDefault="00F30C27" w:rsidP="00F30C27">
      <w:pPr>
        <w:pStyle w:val="Definition"/>
      </w:pPr>
      <w:r>
        <w:t>static const int SingleStep = 14</w:t>
      </w:r>
    </w:p>
    <w:p w:rsidR="00F30C27" w:rsidRDefault="00F30C27" w:rsidP="00F30C27">
      <w:pPr>
        <w:pStyle w:val="Definition"/>
      </w:pPr>
      <w:r>
        <w:t>static const int Library = 15</w:t>
      </w:r>
    </w:p>
    <w:p w:rsidR="00F30C27" w:rsidRDefault="00F30C27" w:rsidP="00F30C27">
      <w:pPr>
        <w:pStyle w:val="Definition"/>
      </w:pPr>
      <w:r>
        <w:t>static const int MaxProcCtrlEvent = 1000</w:t>
      </w:r>
    </w:p>
    <w:p w:rsidR="00F30C27" w:rsidRDefault="00F30C27" w:rsidP="009A6F08">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rsidR="00F30C27" w:rsidRDefault="00F30C27" w:rsidP="009A6F08">
      <w:pPr>
        <w:pStyle w:val="APIBody"/>
      </w:pPr>
      <w:r>
        <w:lastRenderedPageBreak/>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w:t>
      </w:r>
      <w:proofErr w:type="gramStart"/>
      <w:r>
        <w:t>value,</w:t>
      </w:r>
      <w:proofErr w:type="gramEnd"/>
      <w:r>
        <w:t xml:space="preserve"> all smaller values are reserved by </w:t>
      </w:r>
      <w:r w:rsidRPr="0079641D">
        <w:rPr>
          <w:rFonts w:ascii="Courier New" w:hAnsi="Courier New" w:cs="Courier New"/>
        </w:rPr>
        <w:t>ProcControlAPI</w:t>
      </w:r>
      <w:r>
        <w:t>.</w:t>
      </w:r>
    </w:p>
    <w:p w:rsidR="0079641D" w:rsidRDefault="0079641D" w:rsidP="009A6F08">
      <w:pPr>
        <w:pStyle w:val="ClassHeading"/>
      </w:pPr>
      <w:r>
        <w:t>EventType Related Types</w:t>
      </w:r>
      <w:r w:rsidR="00E4752D">
        <w:t>:</w:t>
      </w:r>
    </w:p>
    <w:p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rsidR="0079641D" w:rsidRDefault="0079641D" w:rsidP="0079641D">
      <w:pPr>
        <w:pStyle w:val="Definition"/>
      </w:pPr>
      <w:r>
        <w:tab/>
        <w:t>bool operator()(const EventType &amp;a, const EventType &amp;b);</w:t>
      </w:r>
    </w:p>
    <w:p w:rsidR="0079641D" w:rsidRDefault="0079641D" w:rsidP="0079641D">
      <w:pPr>
        <w:pStyle w:val="Definition"/>
      </w:pPr>
      <w:r>
        <w:t>}</w:t>
      </w:r>
    </w:p>
    <w:p w:rsidR="0079641D" w:rsidRDefault="0079641D" w:rsidP="009A6F08">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rsidR="0079641D" w:rsidRDefault="0079641D" w:rsidP="009A6F08">
      <w:pPr>
        <w:pStyle w:val="ClassHeading"/>
      </w:pPr>
      <w:r>
        <w:t>EventType Member Functions</w:t>
      </w:r>
      <w:r w:rsidR="00E4752D">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rsidR="0079641D" w:rsidRDefault="0079641D" w:rsidP="009A6F08">
      <w:pPr>
        <w:pStyle w:val="APIBody"/>
      </w:pPr>
      <w:r>
        <w:t xml:space="preserve">Constructs an </w:t>
      </w:r>
      <w:r w:rsidRPr="0079641D">
        <w:rPr>
          <w:rFonts w:ascii="Courier New" w:hAnsi="Courier New" w:cs="Courier New"/>
        </w:rPr>
        <w:t>EventType</w:t>
      </w:r>
      <w:r>
        <w:t xml:space="preserve"> with the given code and a time of </w:t>
      </w:r>
      <w:proofErr w:type="gramStart"/>
      <w:r w:rsidRPr="0079641D">
        <w:rPr>
          <w:rFonts w:ascii="Courier New" w:hAnsi="Courier New" w:cs="Courier New"/>
        </w:rPr>
        <w:t>Any</w:t>
      </w:r>
      <w:proofErr w:type="gramEnd"/>
      <w:r>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rsidR="0079641D" w:rsidRDefault="0079641D" w:rsidP="009A6F08">
      <w:pPr>
        <w:pStyle w:val="APIBody"/>
      </w:pPr>
      <w:proofErr w:type="gramStart"/>
      <w:r>
        <w:t xml:space="preserve">Constructs an </w:t>
      </w:r>
      <w:r w:rsidRPr="0079641D">
        <w:rPr>
          <w:rFonts w:ascii="Courier New" w:hAnsi="Courier New" w:cs="Courier New"/>
        </w:rPr>
        <w:t>EventType</w:t>
      </w:r>
      <w:r>
        <w:t xml:space="preserve"> with the given time and code values.</w:t>
      </w:r>
      <w:proofErr w:type="gramEnd"/>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rsidR="0079641D" w:rsidRDefault="0079641D" w:rsidP="009A6F08">
      <w:pPr>
        <w:pStyle w:val="APIBody"/>
      </w:pPr>
      <w:r>
        <w:t xml:space="preserve">Constructs an </w:t>
      </w:r>
      <w:r w:rsidRPr="0079641D">
        <w:rPr>
          <w:rFonts w:ascii="Courier New" w:hAnsi="Courier New" w:cs="Courier New"/>
        </w:rPr>
        <w:t>EventType</w:t>
      </w:r>
      <w:r>
        <w:t xml:space="preserve"> with an </w:t>
      </w:r>
      <w:proofErr w:type="gramStart"/>
      <w:r w:rsidRPr="0079641D">
        <w:rPr>
          <w:rFonts w:ascii="Courier New" w:hAnsi="Courier New" w:cs="Courier New"/>
        </w:rPr>
        <w:t>Unset</w:t>
      </w:r>
      <w:proofErr w:type="gramEnd"/>
      <w:r>
        <w:t xml:space="preserve"> code and </w:t>
      </w:r>
      <w:r w:rsidRPr="0079641D">
        <w:rPr>
          <w:rFonts w:ascii="Courier New" w:hAnsi="Courier New" w:cs="Courier New"/>
        </w:rPr>
        <w:t>None</w:t>
      </w:r>
      <w:r>
        <w:t xml:space="preserve"> time value.</w:t>
      </w:r>
    </w:p>
    <w:p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rsidR="0079641D" w:rsidRDefault="0079641D" w:rsidP="009A6F08">
      <w:pPr>
        <w:pStyle w:val="APIBody"/>
      </w:pPr>
      <w:proofErr w:type="gramStart"/>
      <w:r>
        <w:t xml:space="preserve">Returns the code value of the </w:t>
      </w:r>
      <w:r w:rsidRPr="0079641D">
        <w:rPr>
          <w:rFonts w:ascii="Courier New" w:hAnsi="Courier New" w:cs="Courier New"/>
        </w:rPr>
        <w:t>EventType</w:t>
      </w:r>
      <w:r>
        <w:t>.</w:t>
      </w:r>
      <w:proofErr w:type="gramEnd"/>
    </w:p>
    <w:p w:rsidR="0079641D" w:rsidRDefault="0079641D" w:rsidP="0079641D">
      <w:pPr>
        <w:pStyle w:val="Definition"/>
      </w:pPr>
      <w:r>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rsidR="0079641D" w:rsidRDefault="0079641D" w:rsidP="009A6F08">
      <w:pPr>
        <w:pStyle w:val="APIBody"/>
      </w:pPr>
      <w:proofErr w:type="gramStart"/>
      <w:r>
        <w:t xml:space="preserve">Returns the time value of the </w:t>
      </w:r>
      <w:r w:rsidRPr="0079641D">
        <w:rPr>
          <w:rFonts w:ascii="Courier New" w:hAnsi="Courier New" w:cs="Courier New"/>
        </w:rPr>
        <w:t>EventType</w:t>
      </w:r>
      <w:r>
        <w:t>.</w:t>
      </w:r>
      <w:proofErr w:type="gramEnd"/>
    </w:p>
    <w:p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rsidR="0079641D" w:rsidRPr="009C030E" w:rsidRDefault="0079641D" w:rsidP="009A6F08">
      <w:pPr>
        <w:pStyle w:val="APIBody"/>
      </w:pPr>
      <w:proofErr w:type="gramStart"/>
      <w:r>
        <w:t xml:space="preserve">Returns a human readable name for this </w:t>
      </w:r>
      <w:r w:rsidRPr="0079641D">
        <w:rPr>
          <w:rFonts w:ascii="Courier New" w:hAnsi="Courier New" w:cs="Courier New"/>
        </w:rPr>
        <w:t>EventType</w:t>
      </w:r>
      <w:r>
        <w:t>.</w:t>
      </w:r>
      <w:proofErr w:type="gramEnd"/>
    </w:p>
    <w:p w:rsidR="00430AF7" w:rsidRDefault="00430AF7" w:rsidP="009A6F08">
      <w:pPr>
        <w:pStyle w:val="Heading2"/>
      </w:pPr>
      <w:bookmarkStart w:id="92" w:name="_Ref257231563"/>
      <w:bookmarkStart w:id="93" w:name="_Toc273362654"/>
      <w:bookmarkStart w:id="94" w:name="_Toc274055831"/>
      <w:bookmarkStart w:id="95" w:name="_Toc426969482"/>
      <w:r>
        <w:t>Event</w:t>
      </w:r>
      <w:bookmarkEnd w:id="92"/>
      <w:bookmarkEnd w:id="93"/>
      <w:bookmarkEnd w:id="94"/>
      <w:bookmarkEnd w:id="95"/>
      <w:r w:rsidR="000F4AA4" w:rsidRPr="001E4C3A">
        <w:fldChar w:fldCharType="begin"/>
      </w:r>
      <w:r w:rsidR="00773F2F" w:rsidRPr="001E4C3A">
        <w:instrText xml:space="preserve"> XE "Event" </w:instrText>
      </w:r>
      <w:r w:rsidR="000F4AA4" w:rsidRPr="001E4C3A">
        <w:fldChar w:fldCharType="end"/>
      </w:r>
    </w:p>
    <w:p w:rsidR="00043099" w:rsidRDefault="008A3EB5" w:rsidP="009A6F08">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6" w:name="_Toc273362655"/>
    </w:p>
    <w:p w:rsidR="00043099" w:rsidRDefault="00043099" w:rsidP="009A6F08">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220CBB">
        <w:t>3.15</w:t>
      </w:r>
      <w:r w:rsidR="000F4AA4">
        <w:fldChar w:fldCharType="end"/>
      </w:r>
      <w:r w:rsidR="00E15D7D">
        <w:t>.</w:t>
      </w:r>
    </w:p>
    <w:p w:rsidR="00407A23" w:rsidRDefault="00407A23" w:rsidP="009A6F08">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lastRenderedPageBreak/>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220CBB">
        <w:t>2.2.2</w:t>
      </w:r>
      <w:r w:rsidR="000F4AA4">
        <w:fldChar w:fldCharType="end"/>
      </w:r>
      <w:r w:rsidR="00E4752D">
        <w:t>).</w:t>
      </w:r>
    </w:p>
    <w:p w:rsidR="00E4752D" w:rsidRDefault="00E4752D" w:rsidP="009A6F08">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220CBB">
        <w:t>2.2.1</w:t>
      </w:r>
      <w:r w:rsidR="000F4AA4">
        <w:fldChar w:fldCharType="end"/>
      </w:r>
      <w:r>
        <w:t>.</w:t>
      </w:r>
    </w:p>
    <w:p w:rsidR="00E4752D" w:rsidRDefault="00E4752D" w:rsidP="009A6F08">
      <w:pPr>
        <w:pStyle w:val="ClassHeading"/>
      </w:pPr>
      <w:r>
        <w:t xml:space="preserve">Event </w:t>
      </w:r>
      <w:r w:rsidR="00FC52AC">
        <w:t>Declared In</w:t>
      </w:r>
      <w:r>
        <w:t xml:space="preserve">: </w:t>
      </w:r>
    </w:p>
    <w:p w:rsidR="007D697D" w:rsidRPr="00A14A88" w:rsidRDefault="00E4752D" w:rsidP="00E4752D">
      <w:pPr>
        <w:pStyle w:val="Definition"/>
      </w:pPr>
      <w:r>
        <w:t>Event</w:t>
      </w:r>
      <w:r w:rsidRPr="00A14A88">
        <w:t>.h</w:t>
      </w:r>
    </w:p>
    <w:p w:rsidR="00E4752D" w:rsidRDefault="00E4752D" w:rsidP="009A6F08">
      <w:pPr>
        <w:pStyle w:val="ClassHeading"/>
      </w:pPr>
      <w:r>
        <w:t>Event Types:</w:t>
      </w:r>
    </w:p>
    <w:p w:rsidR="00E4752D" w:rsidRDefault="00E4752D" w:rsidP="00E4752D">
      <w:pPr>
        <w:pStyle w:val="Definition"/>
      </w:pPr>
      <w:r>
        <w:t>typedef enum {</w:t>
      </w:r>
    </w:p>
    <w:p w:rsidR="00E4752D" w:rsidRDefault="00E4752D" w:rsidP="00E4752D">
      <w:pPr>
        <w:pStyle w:val="Definition"/>
      </w:pPr>
      <w:r>
        <w:tab/>
        <w:t>unset,</w:t>
      </w:r>
    </w:p>
    <w:p w:rsidR="00E4752D" w:rsidRDefault="00E4752D" w:rsidP="00E4752D">
      <w:pPr>
        <w:pStyle w:val="Definition"/>
      </w:pPr>
      <w:r>
        <w:tab/>
        <w:t>async,</w:t>
      </w:r>
    </w:p>
    <w:p w:rsidR="00E4752D" w:rsidRDefault="00E4752D" w:rsidP="00E4752D">
      <w:pPr>
        <w:pStyle w:val="Definition"/>
      </w:pPr>
      <w:r>
        <w:tab/>
        <w:t>sync_thread,</w:t>
      </w:r>
    </w:p>
    <w:p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rsidR="00E4752D" w:rsidRDefault="00E4752D" w:rsidP="00E4752D">
      <w:pPr>
        <w:pStyle w:val="Definition"/>
      </w:pPr>
    </w:p>
    <w:p w:rsidR="00E4752D" w:rsidRDefault="00E4752D" w:rsidP="009A6F08">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rsidR="00E4752D" w:rsidRDefault="00E4752D" w:rsidP="009A6F08">
      <w:pPr>
        <w:pStyle w:val="ClassHeading"/>
      </w:pPr>
      <w:r>
        <w:t>Event Member Functions:</w:t>
      </w:r>
    </w:p>
    <w:p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rsidR="00E4752D" w:rsidRDefault="00E4752D" w:rsidP="00E4752D">
      <w:pPr>
        <w:pStyle w:val="Definition"/>
      </w:pPr>
      <w:r>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rsidR="001C7B8D" w:rsidRDefault="001C7B8D" w:rsidP="009A6F08">
      <w:pPr>
        <w:pStyle w:val="APIBody"/>
      </w:pPr>
      <w:r>
        <w:t>This function returns a human readable name for this Event.</w:t>
      </w:r>
    </w:p>
    <w:p w:rsidR="001C7B8D" w:rsidRDefault="001C7B8D" w:rsidP="001C7B8D">
      <w:pPr>
        <w:pStyle w:val="Definition"/>
      </w:pPr>
      <w:r>
        <w:lastRenderedPageBreak/>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rsidR="001C7B8D" w:rsidRDefault="001C7B8D" w:rsidP="001C7B8D">
      <w:pPr>
        <w:pStyle w:val="Definition"/>
      </w:pPr>
      <w:r>
        <w:t>EventTerminate::const_ptr getEventTerminate() const</w:t>
      </w:r>
    </w:p>
    <w:p w:rsidR="001C7B8D" w:rsidRPr="001C7B8D" w:rsidRDefault="001C7B8D" w:rsidP="001C7B8D">
      <w:pPr>
        <w:pStyle w:val="Definition"/>
        <w:rPr>
          <w:sz w:val="12"/>
          <w:szCs w:val="12"/>
        </w:rPr>
      </w:pPr>
    </w:p>
    <w:p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rsidR="001C7B8D" w:rsidRDefault="001C7B8D" w:rsidP="001C7B8D">
      <w:pPr>
        <w:pStyle w:val="Definition"/>
      </w:pPr>
      <w:r>
        <w:t>EventExit::const_ptr getEventExit() const</w:t>
      </w:r>
    </w:p>
    <w:p w:rsidR="001C7B8D" w:rsidRPr="001C7B8D" w:rsidRDefault="001C7B8D" w:rsidP="001C7B8D">
      <w:pPr>
        <w:pStyle w:val="Definition"/>
        <w:rPr>
          <w:sz w:val="12"/>
          <w:szCs w:val="12"/>
        </w:rPr>
      </w:pPr>
    </w:p>
    <w:p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rsidR="001C7B8D" w:rsidRDefault="001C7B8D" w:rsidP="001C7B8D">
      <w:pPr>
        <w:pStyle w:val="Definition"/>
      </w:pPr>
      <w:r>
        <w:t>EventCrash::const_ptr getEventCrash() const</w:t>
      </w:r>
    </w:p>
    <w:p w:rsidR="00475C13" w:rsidRPr="00475C13" w:rsidRDefault="00475C13" w:rsidP="001C7B8D">
      <w:pPr>
        <w:pStyle w:val="Definition"/>
        <w:rPr>
          <w:sz w:val="12"/>
          <w:szCs w:val="12"/>
        </w:rPr>
      </w:pPr>
    </w:p>
    <w:p w:rsidR="00475C13" w:rsidRDefault="00475C13" w:rsidP="001C7B8D">
      <w:pPr>
        <w:pStyle w:val="Definition"/>
      </w:pPr>
      <w:r>
        <w:t>EventForceTerminate::ptr getEventForceTerminate()</w:t>
      </w:r>
    </w:p>
    <w:p w:rsidR="00475C13" w:rsidRDefault="00475C13" w:rsidP="001C7B8D">
      <w:pPr>
        <w:pStyle w:val="Definition"/>
      </w:pPr>
      <w:r>
        <w:t>EventForceTerminate::const_ptr getEventForceTerminate() const</w:t>
      </w:r>
    </w:p>
    <w:p w:rsidR="001C7B8D" w:rsidRPr="001C7B8D" w:rsidRDefault="001C7B8D" w:rsidP="001C7B8D">
      <w:pPr>
        <w:pStyle w:val="Definition"/>
        <w:rPr>
          <w:sz w:val="12"/>
          <w:szCs w:val="12"/>
        </w:rPr>
      </w:pPr>
    </w:p>
    <w:p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rsidR="001C7B8D" w:rsidRDefault="001C7B8D" w:rsidP="001C7B8D">
      <w:pPr>
        <w:pStyle w:val="Definition"/>
      </w:pPr>
      <w:r>
        <w:t>EventExec::const_ptr getEventExec() const</w:t>
      </w:r>
    </w:p>
    <w:p w:rsidR="001C7B8D" w:rsidRPr="001C7B8D" w:rsidRDefault="001C7B8D" w:rsidP="001C7B8D">
      <w:pPr>
        <w:pStyle w:val="Definition"/>
        <w:rPr>
          <w:sz w:val="12"/>
          <w:szCs w:val="12"/>
        </w:rPr>
      </w:pPr>
    </w:p>
    <w:p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rsidR="001C7B8D" w:rsidRDefault="001C7B8D" w:rsidP="001C7B8D">
      <w:pPr>
        <w:pStyle w:val="Definition"/>
      </w:pPr>
      <w:r>
        <w:t>EventStop::const_ptr getEventStop() const</w:t>
      </w:r>
    </w:p>
    <w:p w:rsidR="001C7B8D" w:rsidRPr="001C7B8D" w:rsidRDefault="001C7B8D" w:rsidP="001C7B8D">
      <w:pPr>
        <w:pStyle w:val="Definition"/>
        <w:rPr>
          <w:sz w:val="12"/>
          <w:szCs w:val="12"/>
        </w:rPr>
      </w:pPr>
    </w:p>
    <w:p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rsidR="001C7B8D" w:rsidRDefault="001C7B8D" w:rsidP="001C7B8D">
      <w:pPr>
        <w:pStyle w:val="Definition"/>
      </w:pPr>
      <w:r>
        <w:t>EventBreakpoint::const_ptr getEventBreakpoint() const</w:t>
      </w:r>
    </w:p>
    <w:p w:rsidR="001C7B8D" w:rsidRPr="001C7B8D" w:rsidRDefault="001C7B8D" w:rsidP="001C7B8D">
      <w:pPr>
        <w:pStyle w:val="Definition"/>
        <w:rPr>
          <w:sz w:val="12"/>
          <w:szCs w:val="12"/>
        </w:rPr>
      </w:pPr>
    </w:p>
    <w:p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rsidR="001C7B8D" w:rsidRDefault="001C7B8D" w:rsidP="001C7B8D">
      <w:pPr>
        <w:pStyle w:val="Definition"/>
      </w:pPr>
      <w:r>
        <w:t>EventNewThread::const_ptr getEventNewThread() const</w:t>
      </w:r>
    </w:p>
    <w:p w:rsidR="00AD747D" w:rsidRPr="00AD747D" w:rsidRDefault="00AD747D" w:rsidP="001C7B8D">
      <w:pPr>
        <w:pStyle w:val="Definition"/>
        <w:rPr>
          <w:sz w:val="12"/>
          <w:szCs w:val="12"/>
        </w:rPr>
      </w:pPr>
    </w:p>
    <w:p w:rsidR="00AD747D" w:rsidRDefault="00AD747D" w:rsidP="001C7B8D">
      <w:pPr>
        <w:pStyle w:val="Definition"/>
      </w:pPr>
      <w:r>
        <w:t>EventNewUserThread::ptr getEventNewUserThread()</w:t>
      </w:r>
    </w:p>
    <w:p w:rsidR="00AD747D" w:rsidRDefault="00AD747D" w:rsidP="001C7B8D">
      <w:pPr>
        <w:pStyle w:val="Definition"/>
      </w:pPr>
      <w:r>
        <w:t>EventNewUserThread::const_tr getEventNewUserThread() const</w:t>
      </w:r>
    </w:p>
    <w:p w:rsidR="00AD747D" w:rsidRPr="00AD747D" w:rsidRDefault="00AD747D" w:rsidP="001C7B8D">
      <w:pPr>
        <w:pStyle w:val="Definition"/>
        <w:rPr>
          <w:sz w:val="12"/>
          <w:szCs w:val="12"/>
        </w:rPr>
      </w:pPr>
    </w:p>
    <w:p w:rsidR="00AD747D" w:rsidRDefault="00AD747D" w:rsidP="001C7B8D">
      <w:pPr>
        <w:pStyle w:val="Definition"/>
      </w:pPr>
      <w:r>
        <w:t>EventNewLWP::ptr getEventNewLWP()</w:t>
      </w:r>
    </w:p>
    <w:p w:rsidR="00AD747D" w:rsidRPr="00AD747D" w:rsidRDefault="00AD747D" w:rsidP="001C7B8D">
      <w:pPr>
        <w:pStyle w:val="Definition"/>
      </w:pPr>
      <w:r>
        <w:t>EventNewLWP::const_ptr getEventNewLWP() const</w:t>
      </w:r>
    </w:p>
    <w:p w:rsidR="001C7B8D" w:rsidRPr="001C7B8D" w:rsidRDefault="001C7B8D" w:rsidP="001C7B8D">
      <w:pPr>
        <w:pStyle w:val="Definition"/>
        <w:rPr>
          <w:sz w:val="12"/>
          <w:szCs w:val="12"/>
        </w:rPr>
      </w:pPr>
    </w:p>
    <w:p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rsidR="001C7B8D" w:rsidRDefault="001C7B8D" w:rsidP="001C7B8D">
      <w:pPr>
        <w:pStyle w:val="Definition"/>
      </w:pPr>
      <w:r>
        <w:t>EventThreadDestroy::const_ptr getEvent</w:t>
      </w:r>
      <w:r w:rsidR="00AD747D">
        <w:t>Thread</w:t>
      </w:r>
      <w:r>
        <w:t>Destroy() const</w:t>
      </w:r>
    </w:p>
    <w:p w:rsidR="00AD747D" w:rsidRDefault="00AD747D" w:rsidP="001C7B8D">
      <w:pPr>
        <w:pStyle w:val="Definition"/>
        <w:rPr>
          <w:sz w:val="12"/>
          <w:szCs w:val="12"/>
        </w:rPr>
      </w:pPr>
    </w:p>
    <w:p w:rsidR="00AD747D" w:rsidRDefault="00AD747D" w:rsidP="001C7B8D">
      <w:pPr>
        <w:pStyle w:val="Definition"/>
        <w:rPr>
          <w:szCs w:val="24"/>
        </w:rPr>
      </w:pPr>
      <w:r>
        <w:rPr>
          <w:szCs w:val="24"/>
        </w:rPr>
        <w:t>EventUserThreadDestroy::ptr getEventUserThreadDestroy()</w:t>
      </w:r>
    </w:p>
    <w:p w:rsidR="00AD747D" w:rsidRDefault="00AD747D" w:rsidP="00AD747D">
      <w:pPr>
        <w:pStyle w:val="Definition"/>
        <w:jc w:val="left"/>
        <w:rPr>
          <w:szCs w:val="24"/>
        </w:rPr>
      </w:pPr>
      <w:r>
        <w:rPr>
          <w:szCs w:val="24"/>
        </w:rPr>
        <w:t>EventUserThreadDestroy::const_ptr getEventUserThreadDestroy() const</w:t>
      </w:r>
    </w:p>
    <w:p w:rsidR="00AD747D" w:rsidRPr="00AD747D" w:rsidRDefault="00AD747D" w:rsidP="001C7B8D">
      <w:pPr>
        <w:pStyle w:val="Definition"/>
        <w:rPr>
          <w:sz w:val="12"/>
          <w:szCs w:val="12"/>
        </w:rPr>
      </w:pPr>
    </w:p>
    <w:p w:rsidR="00AD747D" w:rsidRDefault="00AD747D" w:rsidP="001C7B8D">
      <w:pPr>
        <w:pStyle w:val="Definition"/>
        <w:rPr>
          <w:szCs w:val="24"/>
        </w:rPr>
      </w:pPr>
      <w:r>
        <w:rPr>
          <w:szCs w:val="24"/>
        </w:rPr>
        <w:t>EventLWPDestroy::ptr getEventLWPDestroy()</w:t>
      </w:r>
    </w:p>
    <w:p w:rsidR="00AD747D" w:rsidRPr="00AD747D" w:rsidRDefault="00AD747D" w:rsidP="001C7B8D">
      <w:pPr>
        <w:pStyle w:val="Definition"/>
        <w:rPr>
          <w:szCs w:val="24"/>
        </w:rPr>
      </w:pPr>
      <w:r>
        <w:rPr>
          <w:szCs w:val="24"/>
        </w:rPr>
        <w:t>EventLWPDestroy::const_ptr getEventLWPDestroy() const</w:t>
      </w:r>
    </w:p>
    <w:p w:rsidR="001C7B8D" w:rsidRPr="001C7B8D" w:rsidRDefault="001C7B8D" w:rsidP="001C7B8D">
      <w:pPr>
        <w:pStyle w:val="Definition"/>
        <w:rPr>
          <w:sz w:val="12"/>
          <w:szCs w:val="12"/>
        </w:rPr>
      </w:pPr>
    </w:p>
    <w:p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rsidR="001C7B8D" w:rsidRDefault="001C7B8D" w:rsidP="001C7B8D">
      <w:pPr>
        <w:pStyle w:val="Definition"/>
      </w:pPr>
      <w:r>
        <w:t>EventFork::const_ptr getEventFor() const</w:t>
      </w:r>
    </w:p>
    <w:p w:rsidR="001C7B8D" w:rsidRPr="001C7B8D" w:rsidRDefault="001C7B8D" w:rsidP="001C7B8D">
      <w:pPr>
        <w:pStyle w:val="Definition"/>
        <w:rPr>
          <w:sz w:val="12"/>
          <w:szCs w:val="12"/>
        </w:rPr>
      </w:pPr>
    </w:p>
    <w:p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rsidR="00AD747D" w:rsidRPr="00AD747D" w:rsidRDefault="001C7B8D" w:rsidP="001C7B8D">
      <w:pPr>
        <w:pStyle w:val="Definition"/>
      </w:pPr>
      <w:r>
        <w:t>EventSignal::const_ptr getEventSignal() const</w:t>
      </w:r>
    </w:p>
    <w:p w:rsidR="00D108A5" w:rsidRDefault="00D108A5" w:rsidP="009A6F08">
      <w:pPr>
        <w:rPr>
          <w:rFonts w:ascii="Courier New" w:hAnsi="Courier New" w:cs="Courier New"/>
          <w:noProof/>
        </w:rPr>
      </w:pPr>
      <w:r>
        <w:br w:type="page"/>
      </w:r>
    </w:p>
    <w:p w:rsidR="001C7B8D" w:rsidRPr="001C7B8D" w:rsidRDefault="001C7B8D" w:rsidP="001C7B8D">
      <w:pPr>
        <w:pStyle w:val="Definition"/>
        <w:rPr>
          <w:sz w:val="12"/>
          <w:szCs w:val="12"/>
        </w:rPr>
      </w:pPr>
    </w:p>
    <w:p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rsidR="001C7B8D" w:rsidRDefault="001C7B8D" w:rsidP="001C7B8D">
      <w:pPr>
        <w:pStyle w:val="Definition"/>
      </w:pPr>
      <w:r>
        <w:t>EventRPC::const_ptr getEventRPC() const</w:t>
      </w:r>
    </w:p>
    <w:p w:rsidR="001C7B8D" w:rsidRPr="001C7B8D" w:rsidRDefault="001C7B8D" w:rsidP="001C7B8D">
      <w:pPr>
        <w:pStyle w:val="Definition"/>
        <w:rPr>
          <w:sz w:val="12"/>
          <w:szCs w:val="12"/>
        </w:rPr>
      </w:pPr>
    </w:p>
    <w:p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rsidR="00CC1B4C" w:rsidRDefault="001C7B8D" w:rsidP="001C7B8D">
      <w:pPr>
        <w:pStyle w:val="Definition"/>
      </w:pPr>
      <w:r>
        <w:t>EventSingleStep::const_ptr getEventSingleStep() const</w:t>
      </w:r>
    </w:p>
    <w:p w:rsidR="001C7B8D" w:rsidRPr="001C7B8D" w:rsidRDefault="001C7B8D" w:rsidP="001C7B8D">
      <w:pPr>
        <w:pStyle w:val="Definition"/>
        <w:rPr>
          <w:sz w:val="12"/>
          <w:szCs w:val="12"/>
        </w:rPr>
      </w:pPr>
    </w:p>
    <w:p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rsidR="00CC1B4C" w:rsidRDefault="001C7B8D" w:rsidP="00CC1B4C">
      <w:pPr>
        <w:pStyle w:val="Definition"/>
      </w:pPr>
      <w:r>
        <w:t>EventLibrary::const_ptr getEventLibrary() const</w:t>
      </w:r>
    </w:p>
    <w:p w:rsidR="00E15D7D" w:rsidRDefault="00E15D7D" w:rsidP="009A6F08">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proofErr w:type="gramStart"/>
      <w:r w:rsidRPr="00E15D7D">
        <w:rPr>
          <w:rFonts w:ascii="Courier New" w:hAnsi="Courier New" w:cs="Courier New"/>
        </w:rPr>
        <w:t>ptr(</w:t>
      </w:r>
      <w:proofErr w:type="gramEnd"/>
      <w:r w:rsidRPr="00E15D7D">
        <w:rPr>
          <w:rFonts w:ascii="Courier New" w:hAnsi="Courier New" w:cs="Courier New"/>
        </w:rPr>
        <w:t>)</w:t>
      </w:r>
      <w:r>
        <w:t xml:space="preserve"> or </w:t>
      </w:r>
      <w:r w:rsidRPr="00E15D7D">
        <w:rPr>
          <w:rFonts w:ascii="Courier New" w:hAnsi="Courier New" w:cs="Courier New"/>
        </w:rPr>
        <w:t>const_ptr()</w:t>
      </w:r>
      <w:r>
        <w:t xml:space="preserve">).  </w:t>
      </w:r>
    </w:p>
    <w:p w:rsidR="00E15D7D" w:rsidRDefault="00E15D7D" w:rsidP="009A6F08">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proofErr w:type="gramStart"/>
      <w:r w:rsidRPr="00E15D7D">
        <w:rPr>
          <w:rFonts w:ascii="Courier New" w:hAnsi="Courier New" w:cs="Courier New"/>
        </w:rPr>
        <w:t>getEventRPC(</w:t>
      </w:r>
      <w:proofErr w:type="gramEnd"/>
      <w:r w:rsidRPr="00E15D7D">
        <w:rPr>
          <w:rFonts w:ascii="Courier New" w:hAnsi="Courier New" w:cs="Courier New"/>
        </w:rPr>
        <w:t>)</w:t>
      </w:r>
      <w:r>
        <w:t xml:space="preserve"> function would cast it to </w:t>
      </w:r>
      <w:r w:rsidRPr="00E15D7D">
        <w:rPr>
          <w:rFonts w:ascii="Courier New" w:hAnsi="Courier New" w:cs="Courier New"/>
        </w:rPr>
        <w:t>EventRPC</w:t>
      </w:r>
      <w:r>
        <w:t xml:space="preserve"> and return the resulting value.  </w:t>
      </w:r>
    </w:p>
    <w:p w:rsidR="00E15D7D" w:rsidRDefault="00E15D7D" w:rsidP="009A6F08">
      <w:pPr>
        <w:pStyle w:val="APIBody"/>
      </w:pPr>
    </w:p>
    <w:p w:rsidR="00E15D7D" w:rsidRDefault="00E15D7D" w:rsidP="009A6F08">
      <w:pPr>
        <w:pStyle w:val="Heading2"/>
      </w:pPr>
      <w:bookmarkStart w:id="97" w:name="_Ref274042181"/>
      <w:bookmarkStart w:id="98" w:name="_Toc274055832"/>
      <w:bookmarkStart w:id="99" w:name="_Toc426969483"/>
      <w:r>
        <w:t>Event Child Classes</w:t>
      </w:r>
      <w:bookmarkEnd w:id="97"/>
      <w:bookmarkEnd w:id="98"/>
      <w:bookmarkEnd w:id="99"/>
    </w:p>
    <w:p w:rsidR="001C7B8D" w:rsidRDefault="00E15D7D" w:rsidP="009A6F08">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rsidR="008B16C1" w:rsidRDefault="008B16C1" w:rsidP="009A6F08">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220CBB">
        <w:t>3.14</w:t>
      </w:r>
      <w:r w:rsidR="000F4AA4">
        <w:fldChar w:fldCharType="end"/>
      </w:r>
      <w:r>
        <w:t>.</w:t>
      </w:r>
    </w:p>
    <w:p w:rsidR="00C14CE1" w:rsidRDefault="00C14CE1" w:rsidP="009A6F08">
      <w:pPr>
        <w:pStyle w:val="ClassHeading"/>
      </w:pPr>
      <w:r>
        <w:t>Common Types:</w:t>
      </w:r>
    </w:p>
    <w:p w:rsidR="00C14CE1" w:rsidRPr="00A14A88" w:rsidRDefault="00C14CE1" w:rsidP="00C14CE1">
      <w:pPr>
        <w:pStyle w:val="Definition"/>
      </w:pPr>
      <w:r>
        <w:t>&lt;EventChildClassHere&gt;</w:t>
      </w:r>
      <w:r w:rsidRPr="00A14A88">
        <w:t>::ptr</w:t>
      </w:r>
    </w:p>
    <w:p w:rsidR="00C14CE1" w:rsidRDefault="00C14CE1" w:rsidP="00C14CE1">
      <w:pPr>
        <w:pStyle w:val="Definition"/>
      </w:pPr>
      <w:r>
        <w:t>&lt;EventChildClassHere&gt;</w:t>
      </w:r>
      <w:r w:rsidRPr="00A14A88">
        <w:t>::const_ptr</w:t>
      </w:r>
    </w:p>
    <w:p w:rsidR="00C14CE1" w:rsidRPr="00A14A88" w:rsidRDefault="00C14CE1" w:rsidP="009A6F08">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rsidR="00C14CE1" w:rsidRDefault="00C14CE1" w:rsidP="009A6F08">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rsidR="00430AF7" w:rsidRDefault="00430AF7" w:rsidP="009A6F08">
      <w:pPr>
        <w:pStyle w:val="Heading3"/>
      </w:pPr>
      <w:bookmarkStart w:id="100" w:name="_Toc274055833"/>
      <w:bookmarkStart w:id="101" w:name="_Toc426969484"/>
      <w:r>
        <w:t>EventTerminate</w:t>
      </w:r>
      <w:bookmarkEnd w:id="96"/>
      <w:bookmarkEnd w:id="100"/>
      <w:bookmarkEnd w:id="101"/>
      <w:r w:rsidR="000F4AA4" w:rsidRPr="000018EA">
        <w:fldChar w:fldCharType="begin"/>
      </w:r>
      <w:r w:rsidR="00C5633F" w:rsidRPr="000018EA">
        <w:instrText xml:space="preserve"> XE "EventTerminate" </w:instrText>
      </w:r>
      <w:r w:rsidR="000F4AA4" w:rsidRPr="000018EA">
        <w:fldChar w:fldCharType="end"/>
      </w:r>
    </w:p>
    <w:p w:rsidR="009A51F2" w:rsidRDefault="009A51F2" w:rsidP="009A6F08">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rsidR="009A51F2" w:rsidRDefault="009A51F2" w:rsidP="009A6F08">
      <w:pPr>
        <w:pStyle w:val="ClassHeading"/>
      </w:pPr>
      <w:r>
        <w:lastRenderedPageBreak/>
        <w:t>Associated EventType Codes:</w:t>
      </w:r>
    </w:p>
    <w:p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102" w:name="_Toc273362656"/>
      <w:bookmarkStart w:id="103" w:name="_Toc274055834"/>
    </w:p>
    <w:p w:rsidR="00430AF7" w:rsidRDefault="00430AF7" w:rsidP="009A6F08">
      <w:pPr>
        <w:pStyle w:val="Heading3"/>
      </w:pPr>
      <w:bookmarkStart w:id="104" w:name="_Toc426969485"/>
      <w:r>
        <w:t>EventExit</w:t>
      </w:r>
      <w:bookmarkEnd w:id="102"/>
      <w:bookmarkEnd w:id="103"/>
      <w:bookmarkEnd w:id="104"/>
      <w:r w:rsidR="000F4AA4" w:rsidRPr="000018EA">
        <w:fldChar w:fldCharType="begin"/>
      </w:r>
      <w:r w:rsidR="00C5633F" w:rsidRPr="000018EA">
        <w:instrText xml:space="preserve"> XE "EventExit" </w:instrText>
      </w:r>
      <w:r w:rsidR="000F4AA4" w:rsidRPr="000018EA">
        <w:fldChar w:fldCharType="end"/>
      </w:r>
    </w:p>
    <w:p w:rsidR="009A51F2" w:rsidRDefault="009A51F2" w:rsidP="009A6F08">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9A51F2" w:rsidRDefault="009A51F2" w:rsidP="009A6F08">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Exit</w:t>
      </w:r>
    </w:p>
    <w:p w:rsidR="00F5371E" w:rsidRDefault="00F5371E" w:rsidP="009A6F08">
      <w:pPr>
        <w:pStyle w:val="ClassHeading"/>
      </w:pPr>
      <w:r>
        <w:t>EventExit Member Functions:</w:t>
      </w:r>
    </w:p>
    <w:p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rsidR="00F5371E" w:rsidRPr="009A51F2" w:rsidRDefault="00F5371E" w:rsidP="009A6F08">
      <w:pPr>
        <w:pStyle w:val="APIBody"/>
      </w:pPr>
      <w:r>
        <w:t>This function returns the process’ exit code.</w:t>
      </w:r>
    </w:p>
    <w:p w:rsidR="00430AF7" w:rsidRDefault="00430AF7" w:rsidP="009A6F08">
      <w:pPr>
        <w:pStyle w:val="Heading3"/>
      </w:pPr>
      <w:bookmarkStart w:id="105" w:name="_Toc273362657"/>
      <w:bookmarkStart w:id="106" w:name="_Toc274055835"/>
      <w:bookmarkStart w:id="107" w:name="_Toc426969486"/>
      <w:r>
        <w:t>EventCrash</w:t>
      </w:r>
      <w:bookmarkEnd w:id="105"/>
      <w:bookmarkEnd w:id="106"/>
      <w:bookmarkEnd w:id="107"/>
      <w:r w:rsidR="000F4AA4" w:rsidRPr="000018EA">
        <w:fldChar w:fldCharType="begin"/>
      </w:r>
      <w:r w:rsidR="00C5633F" w:rsidRPr="000018EA">
        <w:instrText xml:space="preserve"> XE "EventCrash" </w:instrText>
      </w:r>
      <w:r w:rsidR="000F4AA4" w:rsidRPr="000018EA">
        <w:fldChar w:fldCharType="end"/>
      </w:r>
    </w:p>
    <w:p w:rsidR="00F5371E" w:rsidRDefault="00F5371E" w:rsidP="009A6F08">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F5371E" w:rsidRDefault="00F5371E" w:rsidP="009A6F08">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Crash</w:t>
      </w:r>
    </w:p>
    <w:p w:rsidR="00F5371E" w:rsidRDefault="00F5371E" w:rsidP="009A6F08">
      <w:pPr>
        <w:pStyle w:val="ClassHeading"/>
      </w:pPr>
      <w:r>
        <w:t>EventCrash Member Functions:</w:t>
      </w:r>
    </w:p>
    <w:p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rsidR="00F5371E" w:rsidRDefault="00F5371E" w:rsidP="009A6F08">
      <w:pPr>
        <w:pStyle w:val="APIBody"/>
      </w:pPr>
      <w:r>
        <w:t>This function returns the signal that caused the process to crash.</w:t>
      </w:r>
    </w:p>
    <w:p w:rsidR="00CC1B4C" w:rsidRDefault="00CC1B4C" w:rsidP="009A6F08">
      <w:pPr>
        <w:pStyle w:val="Heading3"/>
      </w:pPr>
      <w:bookmarkStart w:id="108" w:name="_Toc426969487"/>
      <w:r>
        <w:t>EventForceTerminate</w:t>
      </w:r>
      <w:bookmarkEnd w:id="108"/>
    </w:p>
    <w:p w:rsidR="00CC1B4C" w:rsidRDefault="00CC1B4C" w:rsidP="009A6F08">
      <w:r>
        <w:t xml:space="preserve">An </w:t>
      </w:r>
      <w:r w:rsidRPr="00CC1B4C">
        <w:rPr>
          <w:rFonts w:ascii="Courier New" w:hAnsi="Courier New" w:cs="Courier New"/>
        </w:rPr>
        <w:t>EventForceTerminate</w:t>
      </w:r>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rsidR="00CC1B4C" w:rsidRDefault="00CC1B4C" w:rsidP="009A6F08">
      <w:pPr>
        <w:pStyle w:val="ClassHeading"/>
      </w:pPr>
      <w:r>
        <w:t>Associated EventType Code:</w:t>
      </w:r>
    </w:p>
    <w:p w:rsidR="00CC1B4C" w:rsidRDefault="00B42BFD" w:rsidP="00CC1B4C">
      <w:pPr>
        <w:pStyle w:val="Definition"/>
      </w:pPr>
      <w:r>
        <w:t>ForceTerminate</w:t>
      </w:r>
    </w:p>
    <w:p w:rsidR="00CC1B4C" w:rsidRDefault="00CC1B4C" w:rsidP="009A6F08">
      <w:pPr>
        <w:pStyle w:val="ClassHeading"/>
      </w:pPr>
      <w:r>
        <w:t>EventForceTerminate Member Functions:</w:t>
      </w:r>
    </w:p>
    <w:p w:rsidR="00CC1B4C" w:rsidRDefault="00CC1B4C" w:rsidP="00CC1B4C">
      <w:pPr>
        <w:pStyle w:val="Definition"/>
      </w:pPr>
      <w:r>
        <w:t>int getTermSignal() const</w:t>
      </w:r>
    </w:p>
    <w:p w:rsidR="009C3410" w:rsidRDefault="00CC1B4C" w:rsidP="009A6F08">
      <w:pPr>
        <w:pStyle w:val="APIBody"/>
      </w:pPr>
      <w:r>
        <w:t>This function returns the signal that was used to terminate the process.</w:t>
      </w:r>
      <w:bookmarkStart w:id="109" w:name="_Toc273362658"/>
      <w:bookmarkStart w:id="110" w:name="_Toc274055836"/>
    </w:p>
    <w:p w:rsidR="00ED204D" w:rsidRDefault="00ED204D" w:rsidP="009A6F08">
      <w:pPr>
        <w:pStyle w:val="APIBody"/>
      </w:pPr>
    </w:p>
    <w:p w:rsidR="00430AF7" w:rsidRDefault="00430AF7" w:rsidP="009A6F08">
      <w:pPr>
        <w:pStyle w:val="Heading3"/>
      </w:pPr>
      <w:bookmarkStart w:id="111" w:name="_Toc426969488"/>
      <w:r>
        <w:t>EventExec</w:t>
      </w:r>
      <w:bookmarkEnd w:id="109"/>
      <w:bookmarkEnd w:id="110"/>
      <w:bookmarkEnd w:id="111"/>
      <w:r w:rsidR="000F4AA4" w:rsidRPr="000018EA">
        <w:fldChar w:fldCharType="begin"/>
      </w:r>
      <w:r w:rsidR="00C5633F" w:rsidRPr="000018EA">
        <w:instrText xml:space="preserve"> XE "EventExec" </w:instrText>
      </w:r>
      <w:r w:rsidR="000F4AA4" w:rsidRPr="000018EA">
        <w:fldChar w:fldCharType="end"/>
      </w:r>
    </w:p>
    <w:p w:rsidR="00F5371E" w:rsidRDefault="00F5371E" w:rsidP="009A6F08">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rsidR="00F5371E" w:rsidRDefault="00F5371E" w:rsidP="009A6F08">
      <w:pPr>
        <w:pStyle w:val="ClassHeading"/>
      </w:pPr>
      <w:r>
        <w:t>Associated EventType Code:</w:t>
      </w:r>
      <w:bookmarkStart w:id="112" w:name="_Toc273362659"/>
    </w:p>
    <w:p w:rsidR="00F5371E" w:rsidRDefault="00F5371E" w:rsidP="00F5371E">
      <w:pPr>
        <w:pStyle w:val="Definition"/>
      </w:pPr>
      <w:r>
        <w:t>Exec</w:t>
      </w:r>
    </w:p>
    <w:p w:rsidR="00F5371E" w:rsidRDefault="00F5371E" w:rsidP="009A6F08">
      <w:pPr>
        <w:pStyle w:val="ClassHeading"/>
      </w:pPr>
      <w:r>
        <w:t>EventExec Member Functions:</w:t>
      </w:r>
    </w:p>
    <w:p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rsidR="006331B2" w:rsidRDefault="00F5371E" w:rsidP="009A6F08">
      <w:pPr>
        <w:pStyle w:val="APIBody"/>
      </w:pPr>
      <w:r>
        <w:t xml:space="preserve">This function returns the file path to the </w:t>
      </w:r>
      <w:r w:rsidR="006331B2">
        <w:t>process’ new executable.</w:t>
      </w:r>
    </w:p>
    <w:p w:rsidR="00430AF7" w:rsidRDefault="00430AF7" w:rsidP="009A6F08">
      <w:pPr>
        <w:pStyle w:val="Heading3"/>
      </w:pPr>
      <w:bookmarkStart w:id="113" w:name="_Toc274055837"/>
      <w:bookmarkStart w:id="114" w:name="_Toc426969489"/>
      <w:r>
        <w:t>EventStop</w:t>
      </w:r>
      <w:bookmarkEnd w:id="112"/>
      <w:bookmarkEnd w:id="113"/>
      <w:bookmarkEnd w:id="114"/>
      <w:r w:rsidR="000F4AA4" w:rsidRPr="000018EA">
        <w:fldChar w:fldCharType="begin"/>
      </w:r>
      <w:r w:rsidR="00C5633F" w:rsidRPr="000018EA">
        <w:instrText xml:space="preserve"> XE "EventStop" </w:instrText>
      </w:r>
      <w:r w:rsidR="000F4AA4" w:rsidRPr="000018EA">
        <w:fldChar w:fldCharType="end"/>
      </w:r>
    </w:p>
    <w:p w:rsidR="006331B2" w:rsidRDefault="006331B2" w:rsidP="009A6F08">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rsidR="006331B2" w:rsidRDefault="006331B2" w:rsidP="009A6F08">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Pr="006331B2" w:rsidRDefault="006331B2" w:rsidP="006331B2">
      <w:pPr>
        <w:pStyle w:val="Definition"/>
      </w:pPr>
      <w:r>
        <w:t>Stop</w:t>
      </w:r>
    </w:p>
    <w:p w:rsidR="00430AF7" w:rsidRDefault="00430AF7" w:rsidP="009A6F08">
      <w:pPr>
        <w:pStyle w:val="Heading3"/>
      </w:pPr>
      <w:bookmarkStart w:id="115" w:name="_Ref257218693"/>
      <w:bookmarkStart w:id="116" w:name="_Toc273362660"/>
      <w:bookmarkStart w:id="117" w:name="_Toc274055838"/>
      <w:bookmarkStart w:id="118" w:name="_Toc426969490"/>
      <w:r>
        <w:t>EventBreakpoint</w:t>
      </w:r>
      <w:bookmarkEnd w:id="115"/>
      <w:bookmarkEnd w:id="116"/>
      <w:bookmarkEnd w:id="117"/>
      <w:bookmarkEnd w:id="118"/>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rsidR="006331B2" w:rsidRDefault="006331B2" w:rsidP="009A6F08">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220CBB">
        <w:t>3.4</w:t>
      </w:r>
      <w:r w:rsidR="000F4AA4">
        <w:fldChar w:fldCharType="end"/>
      </w:r>
      <w:r>
        <w:t xml:space="preserve">).  </w:t>
      </w:r>
    </w:p>
    <w:p w:rsidR="006331B2" w:rsidRDefault="006331B2" w:rsidP="009A6F08">
      <w:r>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Default="006331B2" w:rsidP="006331B2">
      <w:pPr>
        <w:pStyle w:val="Definition"/>
      </w:pPr>
      <w:r>
        <w:t>Breakpoint</w:t>
      </w:r>
    </w:p>
    <w:p w:rsidR="006331B2" w:rsidRDefault="006331B2" w:rsidP="009A6F08">
      <w:pPr>
        <w:pStyle w:val="ClassHeading"/>
      </w:pPr>
      <w:r>
        <w:t>EventBreakpoint Member Functions:</w:t>
      </w:r>
    </w:p>
    <w:p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rsidR="00E24A5C" w:rsidRDefault="00E24A5C" w:rsidP="009A6F08">
      <w:pPr>
        <w:pStyle w:val="APIBody"/>
      </w:pPr>
      <w:r>
        <w:t>This function returns the address at which the breakpoint was hit.</w:t>
      </w:r>
    </w:p>
    <w:p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rsidR="009C3410" w:rsidRDefault="00E24A5C" w:rsidP="009A6F08">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9" w:name="_Toc273362661"/>
      <w:bookmarkStart w:id="120" w:name="_Toc274055839"/>
    </w:p>
    <w:p w:rsidR="00ED204D" w:rsidRDefault="00ED204D" w:rsidP="009A6F08">
      <w:pPr>
        <w:pStyle w:val="APIBody"/>
      </w:pPr>
    </w:p>
    <w:p w:rsidR="00430AF7" w:rsidRDefault="00430AF7" w:rsidP="009A6F08">
      <w:pPr>
        <w:pStyle w:val="Heading3"/>
      </w:pPr>
      <w:bookmarkStart w:id="121" w:name="_Toc426969491"/>
      <w:r>
        <w:lastRenderedPageBreak/>
        <w:t>EventNewThread</w:t>
      </w:r>
      <w:bookmarkEnd w:id="119"/>
      <w:bookmarkEnd w:id="120"/>
      <w:bookmarkEnd w:id="121"/>
      <w:r w:rsidR="000F4AA4" w:rsidRPr="000018EA">
        <w:fldChar w:fldCharType="begin"/>
      </w:r>
      <w:r w:rsidR="00C5633F" w:rsidRPr="000018EA">
        <w:instrText xml:space="preserve"> XE "EventNewThread" </w:instrText>
      </w:r>
      <w:r w:rsidR="000F4AA4" w:rsidRPr="000018EA">
        <w:fldChar w:fldCharType="end"/>
      </w:r>
    </w:p>
    <w:p w:rsidR="0032008D" w:rsidRDefault="00903A75" w:rsidP="009A6F08">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t>
      </w:r>
      <w:r w:rsidR="00233FEF">
        <w:t>returns</w:t>
      </w:r>
      <w:r w:rsidR="008B16C1">
        <w:t xml:space="preserve">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t>
      </w:r>
      <w:r w:rsidR="00233FEF">
        <w:t>returns</w:t>
      </w:r>
      <w:r w:rsidR="008B16C1">
        <w:t xml:space="preserve"> the newly created </w:t>
      </w:r>
      <w:r w:rsidR="008B16C1" w:rsidRPr="008B16C1">
        <w:rPr>
          <w:rFonts w:ascii="Courier New" w:hAnsi="Courier New" w:cs="Courier New"/>
        </w:rPr>
        <w:t>Thread</w:t>
      </w:r>
      <w:r w:rsidR="008B16C1">
        <w:t>.</w:t>
      </w:r>
    </w:p>
    <w:p w:rsidR="00903A75" w:rsidRDefault="0032008D" w:rsidP="009A6F08">
      <w:r>
        <w:t>This event is never instantiated by ProcControlAPI and simply serves as a place-holder type for a user to deal with thread creation without having to deal with the specifics of LWP and user thread creation.</w:t>
      </w:r>
    </w:p>
    <w:p w:rsidR="008B16C1" w:rsidRDefault="008B16C1"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220CBB">
        <w:t>2.2.2</w:t>
      </w:r>
      <w:r w:rsidR="000F4AA4">
        <w:fldChar w:fldCharType="end"/>
      </w:r>
      <w:r>
        <w:t xml:space="preserve"> and </w:t>
      </w:r>
      <w:r w:rsidR="000F4AA4">
        <w:fldChar w:fldCharType="begin"/>
      </w:r>
      <w:r>
        <w:instrText xml:space="preserve"> REF _Ref274048546 \r \h </w:instrText>
      </w:r>
      <w:r w:rsidR="000F4AA4">
        <w:fldChar w:fldCharType="separate"/>
      </w:r>
      <w:r w:rsidR="00220CBB">
        <w:t>3.1</w:t>
      </w:r>
      <w:r w:rsidR="000F4AA4">
        <w:fldChar w:fldCharType="end"/>
      </w:r>
      <w:r>
        <w:t xml:space="preserve">) to control the parent and child thread.  </w:t>
      </w:r>
    </w:p>
    <w:p w:rsidR="008B16C1" w:rsidRDefault="008B16C1" w:rsidP="009A6F08">
      <w:pPr>
        <w:pStyle w:val="ClassHeading"/>
      </w:pPr>
      <w:r>
        <w:t>Associated EventType Code</w:t>
      </w:r>
      <w:r w:rsidR="0032008D">
        <w:t>s</w:t>
      </w:r>
      <w:r>
        <w:t>:</w:t>
      </w:r>
    </w:p>
    <w:p w:rsidR="008B16C1" w:rsidRDefault="008B16C1" w:rsidP="008B16C1">
      <w:pPr>
        <w:pStyle w:val="Definition"/>
      </w:pPr>
      <w:r>
        <w:t>ThreadCreate</w:t>
      </w:r>
      <w:r w:rsidR="0032008D">
        <w:t>, UserThreadCreate, LWPCreate</w:t>
      </w:r>
    </w:p>
    <w:p w:rsidR="008B16C1" w:rsidRDefault="008B16C1" w:rsidP="009A6F08">
      <w:pPr>
        <w:pStyle w:val="ClassHeading"/>
      </w:pPr>
      <w:r>
        <w:t>EventNewTh</w:t>
      </w:r>
      <w:r w:rsidR="00876D25">
        <w:t>r</w:t>
      </w:r>
      <w:r>
        <w:t>ead Member Functions:</w:t>
      </w:r>
    </w:p>
    <w:p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rsidR="008B16C1" w:rsidRDefault="008B16C1"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32008D">
        <w:t>ents the newly spawned thread.</w:t>
      </w:r>
    </w:p>
    <w:p w:rsidR="0032008D" w:rsidRDefault="0032008D" w:rsidP="009A6F08">
      <w:pPr>
        <w:pStyle w:val="Heading3"/>
      </w:pPr>
      <w:bookmarkStart w:id="122" w:name="_Toc426969492"/>
      <w:r>
        <w:t>EventNewUserThread</w:t>
      </w:r>
      <w:bookmarkEnd w:id="122"/>
    </w:p>
    <w:p w:rsidR="0032008D" w:rsidRDefault="0032008D" w:rsidP="009A6F08">
      <w:r>
        <w:t xml:space="preserve">An </w:t>
      </w:r>
      <w:r w:rsidRPr="0032008D">
        <w:rPr>
          <w:rFonts w:ascii="Courier New" w:hAnsi="Courier New" w:cs="Courier New"/>
        </w:rPr>
        <w:t>EventNewUserThread</w:t>
      </w:r>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This thread may have already been created if the platform supports the </w:t>
      </w:r>
      <w:r w:rsidRPr="002329E4">
        <w:rPr>
          <w:rFonts w:ascii="Courier New" w:hAnsi="Courier New" w:cs="Courier New"/>
        </w:rPr>
        <w:t>EventNewLWP</w:t>
      </w:r>
      <w:r>
        <w:t xml:space="preserve"> event. If not, </w:t>
      </w:r>
      <w:r>
        <w:rPr>
          <w:rFonts w:ascii="Courier New" w:hAnsi="Courier New" w:cs="Courier New"/>
        </w:rPr>
        <w:t xml:space="preserve">the </w:t>
      </w:r>
      <w:r w:rsidRPr="008B16C1">
        <w:rPr>
          <w:rFonts w:ascii="Courier New" w:hAnsi="Courier New" w:cs="Courier New"/>
        </w:rPr>
        <w:t>getNewThread</w:t>
      </w:r>
      <w:r>
        <w:rPr>
          <w:rFonts w:ascii="Courier New" w:hAnsi="Courier New" w:cs="Courier New"/>
        </w:rPr>
        <w:t xml:space="preserve"> function</w:t>
      </w:r>
      <w:r>
        <w:t xml:space="preserve"> </w:t>
      </w:r>
      <w:r w:rsidR="00233FEF">
        <w:t>returns</w:t>
      </w:r>
      <w:r>
        <w:t xml:space="preserve">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220CBB">
        <w:t>2.2.2</w:t>
      </w:r>
      <w:r>
        <w:fldChar w:fldCharType="end"/>
      </w:r>
      <w:r>
        <w:t xml:space="preserve"> and </w:t>
      </w:r>
      <w:r>
        <w:fldChar w:fldCharType="begin"/>
      </w:r>
      <w:r>
        <w:instrText xml:space="preserve"> REF _Ref274048546 \r \h </w:instrText>
      </w:r>
      <w:r>
        <w:fldChar w:fldCharType="separate"/>
      </w:r>
      <w:r w:rsidR="00220CBB">
        <w:t>3.1</w:t>
      </w:r>
      <w:r>
        <w:fldChar w:fldCharType="end"/>
      </w:r>
      <w:r>
        <w:t>) to control the parent and child thread.</w:t>
      </w:r>
    </w:p>
    <w:p w:rsidR="0032008D" w:rsidRDefault="0032008D" w:rsidP="009A6F08">
      <w:pPr>
        <w:pStyle w:val="ClassHeading"/>
      </w:pPr>
      <w:r>
        <w:t>Associated EventType Code:</w:t>
      </w:r>
    </w:p>
    <w:p w:rsidR="0032008D" w:rsidRDefault="0032008D" w:rsidP="0032008D">
      <w:pPr>
        <w:pStyle w:val="Definition"/>
      </w:pPr>
      <w:r>
        <w:t>UserThreadCreate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rsidR="0032008D" w:rsidRDefault="0032008D" w:rsidP="009A6F08">
      <w:pPr>
        <w:pStyle w:val="Heading3"/>
      </w:pPr>
      <w:bookmarkStart w:id="123" w:name="_Toc426969493"/>
      <w:r>
        <w:t>EventNewLWP</w:t>
      </w:r>
      <w:bookmarkEnd w:id="123"/>
    </w:p>
    <w:p w:rsidR="0032008D" w:rsidRDefault="0032008D" w:rsidP="009A6F08">
      <w:r>
        <w:t xml:space="preserve">An </w:t>
      </w:r>
      <w:r w:rsidRPr="0032008D">
        <w:rPr>
          <w:rFonts w:ascii="Courier New" w:hAnsi="Courier New" w:cs="Courier New"/>
        </w:rPr>
        <w:t>EventNew</w:t>
      </w:r>
      <w:r>
        <w:rPr>
          <w:rFonts w:ascii="Courier New" w:hAnsi="Courier New" w:cs="Courier New"/>
        </w:rPr>
        <w:t>LWP</w:t>
      </w:r>
      <w:r>
        <w:rPr>
          <w:rFonts w:cstheme="minorHAnsi"/>
        </w:rPr>
        <w:t xml:space="preserve"> triggers when a process spawns a new LWP.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while </w:t>
      </w:r>
      <w:r w:rsidRPr="008B16C1">
        <w:rPr>
          <w:rFonts w:ascii="Courier New" w:hAnsi="Courier New" w:cs="Courier New"/>
        </w:rPr>
        <w:t>EventNewThread</w:t>
      </w:r>
      <w:r>
        <w:t xml:space="preserve">’s </w:t>
      </w:r>
      <w:r w:rsidRPr="008B16C1">
        <w:rPr>
          <w:rFonts w:ascii="Courier New" w:hAnsi="Courier New" w:cs="Courier New"/>
        </w:rPr>
        <w:t>getNewThread</w:t>
      </w:r>
      <w:r>
        <w:t xml:space="preserve"> </w:t>
      </w:r>
      <w:r w:rsidR="00233FEF">
        <w:t>returns</w:t>
      </w:r>
      <w:r>
        <w:t xml:space="preserve">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220CBB">
        <w:t>2.2.2</w:t>
      </w:r>
      <w:r>
        <w:fldChar w:fldCharType="end"/>
      </w:r>
      <w:r>
        <w:t xml:space="preserve"> and </w:t>
      </w:r>
      <w:r>
        <w:fldChar w:fldCharType="begin"/>
      </w:r>
      <w:r>
        <w:instrText xml:space="preserve"> REF _Ref274048546 \r \h </w:instrText>
      </w:r>
      <w:r>
        <w:fldChar w:fldCharType="separate"/>
      </w:r>
      <w:r w:rsidR="00220CBB">
        <w:t>3.1</w:t>
      </w:r>
      <w:r>
        <w:fldChar w:fldCharType="end"/>
      </w:r>
      <w:r>
        <w:t>) to control the parent and child thread.</w:t>
      </w:r>
    </w:p>
    <w:p w:rsidR="0032008D" w:rsidRDefault="0032008D" w:rsidP="009A6F08">
      <w:pPr>
        <w:pStyle w:val="ClassHeading"/>
      </w:pPr>
      <w:r>
        <w:lastRenderedPageBreak/>
        <w:t>Associated EventType Code:</w:t>
      </w:r>
    </w:p>
    <w:p w:rsidR="0032008D" w:rsidRDefault="002329E4" w:rsidP="0032008D">
      <w:pPr>
        <w:pStyle w:val="Definition"/>
      </w:pPr>
      <w:r>
        <w:t>LWPCreate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P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represents the newly spawned thread.</w:t>
      </w:r>
    </w:p>
    <w:p w:rsidR="00430AF7" w:rsidRDefault="00430AF7" w:rsidP="009A6F08">
      <w:pPr>
        <w:pStyle w:val="Heading3"/>
      </w:pPr>
      <w:bookmarkStart w:id="124" w:name="_Toc273362662"/>
      <w:bookmarkStart w:id="125" w:name="_Toc274055840"/>
      <w:bookmarkStart w:id="126" w:name="_Toc426969494"/>
      <w:r>
        <w:t>EventThreadDestroy</w:t>
      </w:r>
      <w:bookmarkEnd w:id="124"/>
      <w:bookmarkEnd w:id="125"/>
      <w:bookmarkEnd w:id="126"/>
      <w:r w:rsidR="000F4AA4" w:rsidRPr="000018EA">
        <w:fldChar w:fldCharType="begin"/>
      </w:r>
      <w:r w:rsidR="00C5633F" w:rsidRPr="000018EA">
        <w:instrText xml:space="preserve"> XE "EventThreadDestroy" </w:instrText>
      </w:r>
      <w:r w:rsidR="000F4AA4" w:rsidRPr="000018EA">
        <w:fldChar w:fldCharType="end"/>
      </w:r>
    </w:p>
    <w:p w:rsidR="008B16C1" w:rsidRDefault="008B16C1" w:rsidP="009A6F08">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B97DDD" w:rsidRDefault="00B97DDD" w:rsidP="009A6F08">
      <w:r>
        <w:t>This event is never instantiated by ProcControlAPI and simply serves as a place-holder type for a user to deal with thread destruction without having to deal with the specifics of LWP and user thread destruction.</w:t>
      </w:r>
    </w:p>
    <w:p w:rsidR="008B16C1" w:rsidRDefault="008B16C1" w:rsidP="009A6F08">
      <w:pPr>
        <w:pStyle w:val="ClassHeading"/>
      </w:pPr>
      <w:r>
        <w:t>Associated EventType Code</w:t>
      </w:r>
      <w:r w:rsidR="00B97DDD">
        <w:t>s</w:t>
      </w:r>
      <w:r>
        <w:t>:</w:t>
      </w:r>
    </w:p>
    <w:p w:rsidR="008B16C1" w:rsidRDefault="008B16C1" w:rsidP="008B16C1">
      <w:pPr>
        <w:pStyle w:val="Definition"/>
      </w:pPr>
      <w:r>
        <w:t>ThreadDestroy</w:t>
      </w:r>
      <w:r w:rsidR="00B97DDD">
        <w:t>, UserThreadDestroy, LWPDestroy</w:t>
      </w:r>
    </w:p>
    <w:p w:rsidR="00B97DDD" w:rsidRDefault="00B97DDD" w:rsidP="009A6F08">
      <w:pPr>
        <w:pStyle w:val="Heading3"/>
      </w:pPr>
      <w:bookmarkStart w:id="127" w:name="_Toc426969495"/>
      <w:r>
        <w:t>EventUserThreadDestroy</w:t>
      </w:r>
      <w:bookmarkEnd w:id="127"/>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3650EF" w:rsidRDefault="003650EF" w:rsidP="009A6F08">
      <w:r>
        <w:t xml:space="preserve">If the platform also supports </w:t>
      </w:r>
      <w:r w:rsidRPr="003650EF">
        <w:rPr>
          <w:rFonts w:ascii="Courier New" w:hAnsi="Courier New" w:cs="Courier New"/>
          <w:szCs w:val="24"/>
        </w:rPr>
        <w:t>EventLWPDestroy</w:t>
      </w:r>
      <w:r>
        <w:t xml:space="preserve"> events</w:t>
      </w:r>
      <w:r w:rsidR="00B72194">
        <w:t xml:space="preserve">, this event will precede an </w:t>
      </w:r>
      <w:r w:rsidR="00B72194" w:rsidRPr="00B72194">
        <w:rPr>
          <w:rFonts w:ascii="Courier New" w:hAnsi="Courier New" w:cs="Courier New"/>
        </w:rPr>
        <w:t>EventLWPDestroy</w:t>
      </w:r>
      <w:r w:rsidR="00B72194">
        <w:t xml:space="preserve"> event.</w:t>
      </w:r>
    </w:p>
    <w:p w:rsidR="00B97DDD" w:rsidRDefault="00B97DDD" w:rsidP="009A6F08">
      <w:pPr>
        <w:pStyle w:val="ClassHeading"/>
      </w:pPr>
      <w:r>
        <w:t>Associated EventType Code:</w:t>
      </w:r>
    </w:p>
    <w:p w:rsidR="00B97DDD" w:rsidRPr="008B16C1" w:rsidRDefault="00B97DDD" w:rsidP="00B97DDD">
      <w:pPr>
        <w:pStyle w:val="Definition"/>
      </w:pPr>
      <w:r>
        <w:t>UserThreadDestroy</w:t>
      </w:r>
    </w:p>
    <w:p w:rsidR="00B97DDD" w:rsidRDefault="00B97DDD" w:rsidP="009A6F08">
      <w:pPr>
        <w:pStyle w:val="Heading3"/>
      </w:pPr>
      <w:bookmarkStart w:id="128" w:name="_Toc426969496"/>
      <w:r>
        <w:t>Event</w:t>
      </w:r>
      <w:r w:rsidR="003650EF">
        <w:t>LWPDestroy</w:t>
      </w:r>
      <w:bookmarkEnd w:id="128"/>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003650EF">
        <w:rPr>
          <w:rFonts w:ascii="Courier New" w:hAnsi="Courier New" w:cs="Courier New"/>
        </w:rPr>
        <w:t>LWP</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B97DDD" w:rsidRDefault="00B97DDD" w:rsidP="009A6F08">
      <w:pPr>
        <w:pStyle w:val="ClassHeading"/>
      </w:pPr>
      <w:r>
        <w:t>Associated EventType Code:</w:t>
      </w:r>
    </w:p>
    <w:p w:rsidR="00B97DDD" w:rsidRPr="008B16C1" w:rsidRDefault="003650EF" w:rsidP="008B16C1">
      <w:pPr>
        <w:pStyle w:val="Definition"/>
      </w:pPr>
      <w:r>
        <w:t>LWP</w:t>
      </w:r>
      <w:r w:rsidR="00B97DDD">
        <w:t>Destroy</w:t>
      </w:r>
    </w:p>
    <w:p w:rsidR="00430AF7" w:rsidRDefault="00430AF7" w:rsidP="009A6F08">
      <w:pPr>
        <w:pStyle w:val="Heading3"/>
      </w:pPr>
      <w:bookmarkStart w:id="129" w:name="_Toc273362663"/>
      <w:bookmarkStart w:id="130" w:name="_Toc274055841"/>
      <w:bookmarkStart w:id="131" w:name="_Toc426969497"/>
      <w:r>
        <w:t>EventFork</w:t>
      </w:r>
      <w:bookmarkEnd w:id="129"/>
      <w:bookmarkEnd w:id="130"/>
      <w:bookmarkEnd w:id="131"/>
      <w:r w:rsidR="000F4AA4" w:rsidRPr="000018EA">
        <w:fldChar w:fldCharType="begin"/>
      </w:r>
      <w:r w:rsidR="00C5633F" w:rsidRPr="000018EA">
        <w:instrText xml:space="preserve"> XE "EventFork" </w:instrText>
      </w:r>
      <w:r w:rsidR="000F4AA4" w:rsidRPr="000018EA">
        <w:fldChar w:fldCharType="end"/>
      </w:r>
    </w:p>
    <w:p w:rsidR="008B16C1" w:rsidRDefault="008B16C1" w:rsidP="009A6F08">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rsidR="00060019" w:rsidRDefault="00060019" w:rsidP="009A6F08">
      <w:pPr>
        <w:pStyle w:val="ClassHeading"/>
      </w:pPr>
      <w:r>
        <w:lastRenderedPageBreak/>
        <w:t>Associated EventType Code:</w:t>
      </w:r>
    </w:p>
    <w:p w:rsidR="00060019" w:rsidRDefault="00060019" w:rsidP="00060019">
      <w:pPr>
        <w:pStyle w:val="Definition"/>
      </w:pPr>
      <w:r>
        <w:t>Fork</w:t>
      </w:r>
    </w:p>
    <w:p w:rsidR="00060019" w:rsidRDefault="00060019" w:rsidP="009A6F08">
      <w:pPr>
        <w:pStyle w:val="ClassHeading"/>
      </w:pPr>
      <w:r>
        <w:t>EventFork Member Functions:</w:t>
      </w:r>
    </w:p>
    <w:p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rsidR="00060019" w:rsidRPr="008B16C1" w:rsidRDefault="00060019" w:rsidP="009A6F08">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rsidR="00430AF7" w:rsidRDefault="00430AF7" w:rsidP="009A6F08">
      <w:pPr>
        <w:pStyle w:val="Heading3"/>
      </w:pPr>
      <w:bookmarkStart w:id="132" w:name="_Toc273362664"/>
      <w:bookmarkStart w:id="133" w:name="_Toc274055842"/>
      <w:bookmarkStart w:id="134" w:name="_Toc426969498"/>
      <w:r>
        <w:t>EventSignal</w:t>
      </w:r>
      <w:bookmarkEnd w:id="132"/>
      <w:bookmarkEnd w:id="133"/>
      <w:bookmarkEnd w:id="134"/>
      <w:r w:rsidR="000F4AA4" w:rsidRPr="000018EA">
        <w:fldChar w:fldCharType="begin"/>
      </w:r>
      <w:r w:rsidR="00C5633F" w:rsidRPr="000018EA">
        <w:instrText xml:space="preserve"> XE "EventSignal" </w:instrText>
      </w:r>
      <w:r w:rsidR="000F4AA4" w:rsidRPr="000018EA">
        <w:fldChar w:fldCharType="end"/>
      </w:r>
    </w:p>
    <w:p w:rsidR="00060019" w:rsidRDefault="00060019" w:rsidP="009A6F08">
      <w:r>
        <w:t xml:space="preserve">An </w:t>
      </w:r>
      <w:r w:rsidRPr="00060019">
        <w:rPr>
          <w:rFonts w:ascii="Courier New" w:hAnsi="Courier New" w:cs="Courier New"/>
        </w:rPr>
        <w:t>EventSignal</w:t>
      </w:r>
      <w:r>
        <w:t xml:space="preserve"> triggers when a process receives a UNIX style signal.  </w:t>
      </w:r>
    </w:p>
    <w:p w:rsidR="00060019" w:rsidRDefault="00060019" w:rsidP="009A6F08">
      <w:pPr>
        <w:pStyle w:val="ClassHeading"/>
      </w:pPr>
      <w:r>
        <w:t>Associated EventType Code:</w:t>
      </w:r>
    </w:p>
    <w:p w:rsidR="00060019" w:rsidRDefault="00060019" w:rsidP="00060019">
      <w:pPr>
        <w:pStyle w:val="Definition"/>
      </w:pPr>
      <w:r>
        <w:t>Signal</w:t>
      </w:r>
    </w:p>
    <w:p w:rsidR="00060019" w:rsidRDefault="00060019" w:rsidP="009A6F08">
      <w:pPr>
        <w:pStyle w:val="ClassHeading"/>
      </w:pPr>
      <w:r>
        <w:t>EventSignal Member Functions:</w:t>
      </w:r>
    </w:p>
    <w:p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rsidR="00060019" w:rsidRPr="00060019" w:rsidRDefault="00060019" w:rsidP="009A6F08">
      <w:pPr>
        <w:pStyle w:val="APIBody"/>
      </w:pPr>
      <w:r>
        <w:t xml:space="preserve">This function returns the signal number that triggered the </w:t>
      </w:r>
      <w:r w:rsidRPr="00060019">
        <w:rPr>
          <w:rFonts w:ascii="Courier New" w:hAnsi="Courier New" w:cs="Courier New"/>
        </w:rPr>
        <w:t>EventSignal</w:t>
      </w:r>
      <w:r>
        <w:t>.</w:t>
      </w:r>
    </w:p>
    <w:p w:rsidR="00430AF7" w:rsidRDefault="00430AF7" w:rsidP="009A6F08">
      <w:pPr>
        <w:pStyle w:val="Heading3"/>
      </w:pPr>
      <w:bookmarkStart w:id="135" w:name="_Toc273362665"/>
      <w:bookmarkStart w:id="136" w:name="_Toc274055843"/>
      <w:bookmarkStart w:id="137" w:name="_Toc426969499"/>
      <w:r>
        <w:t>EventRPC</w:t>
      </w:r>
      <w:bookmarkEnd w:id="135"/>
      <w:bookmarkEnd w:id="136"/>
      <w:bookmarkEnd w:id="137"/>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rsidR="00060019" w:rsidRDefault="00060019" w:rsidP="009A6F08">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220CBB">
        <w:t>2.3</w:t>
      </w:r>
      <w:r w:rsidR="000F4AA4">
        <w:fldChar w:fldCharType="end"/>
      </w:r>
      <w:r>
        <w:t xml:space="preserve"> and </w:t>
      </w:r>
      <w:r w:rsidR="000F4AA4">
        <w:fldChar w:fldCharType="begin"/>
      </w:r>
      <w:r>
        <w:instrText xml:space="preserve"> REF _Ref274049447 \r \h </w:instrText>
      </w:r>
      <w:r w:rsidR="000F4AA4">
        <w:fldChar w:fldCharType="separate"/>
      </w:r>
      <w:r w:rsidR="00220CBB">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rsidR="00982E81" w:rsidRDefault="00982E81" w:rsidP="009A6F08">
      <w:pPr>
        <w:pStyle w:val="ClassHeading"/>
      </w:pPr>
      <w:r>
        <w:t>Associate</w:t>
      </w:r>
      <w:r w:rsidR="002731E8">
        <w:t>d</w:t>
      </w:r>
      <w:r>
        <w:t xml:space="preserve"> EventType Code:</w:t>
      </w:r>
    </w:p>
    <w:p w:rsidR="00982E81" w:rsidRDefault="00982E81" w:rsidP="00982E81">
      <w:pPr>
        <w:pStyle w:val="Definition"/>
      </w:pPr>
      <w:r>
        <w:t>RPC</w:t>
      </w:r>
    </w:p>
    <w:p w:rsidR="00982E81" w:rsidRDefault="00982E81" w:rsidP="009A6F08">
      <w:pPr>
        <w:pStyle w:val="ClassHeading"/>
      </w:pPr>
      <w:r>
        <w:t>EventRPC Member Functions:</w:t>
      </w:r>
    </w:p>
    <w:p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rsidR="00982E81" w:rsidRPr="00060019" w:rsidRDefault="00982E81" w:rsidP="009A6F08">
      <w:pPr>
        <w:pStyle w:val="APIBody"/>
      </w:pPr>
      <w:r>
        <w:t>This function returns a const pointer to the IRPC object that completed.</w:t>
      </w:r>
    </w:p>
    <w:p w:rsidR="00430AF7" w:rsidRDefault="00430AF7" w:rsidP="009A6F08">
      <w:pPr>
        <w:pStyle w:val="Heading3"/>
      </w:pPr>
      <w:bookmarkStart w:id="138" w:name="_Toc273362666"/>
      <w:bookmarkStart w:id="139" w:name="_Toc274055844"/>
      <w:bookmarkStart w:id="140" w:name="_Toc426969500"/>
      <w:r>
        <w:t>EventSingleStep</w:t>
      </w:r>
      <w:bookmarkEnd w:id="138"/>
      <w:bookmarkEnd w:id="139"/>
      <w:bookmarkEnd w:id="140"/>
      <w:r w:rsidR="000F4AA4" w:rsidRPr="000018EA">
        <w:fldChar w:fldCharType="begin"/>
      </w:r>
      <w:r w:rsidR="00C5633F" w:rsidRPr="000018EA">
        <w:instrText xml:space="preserve"> XE "EventSingleStep" </w:instrText>
      </w:r>
      <w:r w:rsidR="000F4AA4" w:rsidRPr="000018EA">
        <w:fldChar w:fldCharType="end"/>
      </w:r>
    </w:p>
    <w:p w:rsidR="00982E81" w:rsidRDefault="00982E81" w:rsidP="009A6F08">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w:t>
      </w:r>
      <w:proofErr w:type="gramStart"/>
      <w:r w:rsidR="002731E8">
        <w:t>be</w:t>
      </w:r>
      <w:proofErr w:type="gramEnd"/>
      <w:r w:rsidR="002731E8">
        <w:t xml:space="preserve"> explicitly disabled by </w:t>
      </w:r>
      <w:r w:rsidR="002731E8" w:rsidRPr="002731E8">
        <w:rPr>
          <w:rFonts w:ascii="Courier New" w:hAnsi="Courier New" w:cs="Courier New"/>
        </w:rPr>
        <w:t>Thread::setSingleStep</w:t>
      </w:r>
      <w:r w:rsidR="002731E8">
        <w:t>).</w:t>
      </w:r>
      <w:r>
        <w:t xml:space="preserve"> </w:t>
      </w:r>
    </w:p>
    <w:p w:rsidR="002731E8" w:rsidRDefault="002731E8" w:rsidP="009A6F08">
      <w:pPr>
        <w:pStyle w:val="ClassHeading"/>
      </w:pPr>
      <w:r>
        <w:t>Associated EventType Code:</w:t>
      </w:r>
    </w:p>
    <w:p w:rsidR="002731E8" w:rsidRPr="00982E81" w:rsidRDefault="002731E8" w:rsidP="002731E8">
      <w:pPr>
        <w:pStyle w:val="Definition"/>
      </w:pPr>
      <w:r>
        <w:t>SingleStep</w:t>
      </w:r>
    </w:p>
    <w:p w:rsidR="00430AF7" w:rsidRDefault="00430AF7" w:rsidP="009A6F08">
      <w:pPr>
        <w:pStyle w:val="Heading3"/>
      </w:pPr>
      <w:bookmarkStart w:id="141" w:name="_Toc273362667"/>
      <w:bookmarkStart w:id="142" w:name="_Toc274055845"/>
      <w:bookmarkStart w:id="143" w:name="_Toc426969501"/>
      <w:r>
        <w:t>EventLibrary</w:t>
      </w:r>
      <w:bookmarkEnd w:id="141"/>
      <w:bookmarkEnd w:id="142"/>
      <w:bookmarkEnd w:id="143"/>
      <w:r w:rsidR="000F4AA4" w:rsidRPr="000018EA">
        <w:fldChar w:fldCharType="begin"/>
      </w:r>
      <w:r w:rsidR="00C5633F" w:rsidRPr="000018EA">
        <w:instrText xml:space="preserve"> XE "EventLibrary" </w:instrText>
      </w:r>
      <w:r w:rsidR="000F4AA4" w:rsidRPr="000018EA">
        <w:fldChar w:fldCharType="end"/>
      </w:r>
    </w:p>
    <w:p w:rsidR="002731E8" w:rsidRDefault="002731E8" w:rsidP="009A6F0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w:t>
      </w:r>
      <w:r w:rsidR="001B2AD5">
        <w:lastRenderedPageBreak/>
        <w:t xml:space="preserve">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rsidR="001B2AD5" w:rsidRDefault="001B2AD5" w:rsidP="009A6F0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rsidR="001B2AD5" w:rsidRDefault="001B2AD5" w:rsidP="009A6F08">
      <w:pPr>
        <w:pStyle w:val="ClassHeading"/>
      </w:pPr>
      <w:r>
        <w:t>Associated EventType Code:</w:t>
      </w:r>
    </w:p>
    <w:p w:rsidR="001B2AD5" w:rsidRDefault="001B2AD5" w:rsidP="001B2AD5">
      <w:pPr>
        <w:pStyle w:val="Definition"/>
      </w:pPr>
      <w:r>
        <w:t>Library</w:t>
      </w:r>
    </w:p>
    <w:p w:rsidR="001B2AD5" w:rsidRDefault="001B2AD5" w:rsidP="009A6F08">
      <w:pPr>
        <w:pStyle w:val="ClassHeading"/>
      </w:pPr>
      <w:r>
        <w:t>EventLibrary Member Functions:</w:t>
      </w:r>
    </w:p>
    <w:p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rsidR="001B2AD5" w:rsidRDefault="001B2AD5" w:rsidP="009A6F08">
      <w:pPr>
        <w:pStyle w:val="APIBody"/>
      </w:pPr>
      <w:r>
        <w:t>This function returns the set of Library objects that were loaded into the target process’ address space.  The set will be empty if no libraries were loaded.</w:t>
      </w:r>
    </w:p>
    <w:p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rsidR="001B2AD5" w:rsidRPr="002731E8" w:rsidRDefault="001B2AD5" w:rsidP="009A6F08">
      <w:pPr>
        <w:pStyle w:val="APIBody"/>
      </w:pPr>
      <w:r>
        <w:t>This function returns the set of libraries that were unloaded from the target process’ address space.  The set will be empty if no libraries were unloaded.</w:t>
      </w:r>
    </w:p>
    <w:p w:rsidR="00F17CA2" w:rsidRDefault="00F17CA2">
      <w:pPr>
        <w:pStyle w:val="Heading3"/>
      </w:pPr>
      <w:bookmarkStart w:id="144" w:name="_Toc426969502"/>
      <w:r>
        <w:t>EventPreSyscall, EventPostSyscall</w:t>
      </w:r>
      <w:bookmarkEnd w:id="144"/>
    </w:p>
    <w:p w:rsidR="00F17CA2" w:rsidRDefault="00F17CA2" w:rsidP="00F17CA2">
      <w:r>
        <w:t xml:space="preserve">An </w:t>
      </w:r>
      <w:r w:rsidRPr="00F17CA2">
        <w:rPr>
          <w:rFonts w:ascii="Courier New" w:hAnsi="Courier New" w:cs="Courier New"/>
        </w:rPr>
        <w:t>EventPreSyscall</w:t>
      </w:r>
      <w:r>
        <w:t xml:space="preserve"> is triggered when a thread enters a system call, provided that the thread is in system call tracing mode. An </w:t>
      </w:r>
      <w:r w:rsidRPr="00F17CA2">
        <w:rPr>
          <w:rFonts w:ascii="Courier New" w:hAnsi="Courier New" w:cs="Courier New"/>
        </w:rPr>
        <w:t>EventPostSyscall</w:t>
      </w:r>
      <w:r>
        <w:t xml:space="preserve"> is triggered when a system call returns. These are both children of </w:t>
      </w:r>
      <w:r w:rsidRPr="00F17CA2">
        <w:rPr>
          <w:rFonts w:ascii="Courier New" w:hAnsi="Courier New" w:cs="Courier New"/>
        </w:rPr>
        <w:t>EventSyscall</w:t>
      </w:r>
      <w:r>
        <w:t>, which provides all the relevant methods.</w:t>
      </w:r>
    </w:p>
    <w:p w:rsidR="00F17CA2" w:rsidRDefault="00F17CA2" w:rsidP="00F17CA2">
      <w:pPr>
        <w:pStyle w:val="ClassHeading"/>
      </w:pPr>
      <w:r>
        <w:t>Associated EventType Code:</w:t>
      </w:r>
    </w:p>
    <w:p w:rsidR="00F17CA2" w:rsidRDefault="00F17CA2" w:rsidP="00F17CA2">
      <w:pPr>
        <w:pStyle w:val="Definition"/>
      </w:pPr>
      <w:r>
        <w:t>Syscall</w:t>
      </w:r>
    </w:p>
    <w:p w:rsidR="00F17CA2" w:rsidRDefault="00F17CA2" w:rsidP="00F17CA2">
      <w:pPr>
        <w:pStyle w:val="ClassHeading"/>
      </w:pPr>
      <w:r>
        <w:t>EventPreSyscall and EventPostSyscall Member Functions:</w:t>
      </w:r>
    </w:p>
    <w:p w:rsidR="00F17CA2" w:rsidRDefault="00F17CA2" w:rsidP="00F17CA2">
      <w:pPr>
        <w:pStyle w:val="Definition"/>
      </w:pPr>
      <w:r>
        <w:t>Dyninst::Address getAddress() const</w:t>
      </w:r>
    </w:p>
    <w:p w:rsidR="00F17CA2" w:rsidRDefault="00F17CA2" w:rsidP="00F17CA2">
      <w:pPr>
        <w:pStyle w:val="APIBody"/>
      </w:pPr>
      <w:r>
        <w:t>This function returns the address where the system call occurred.</w:t>
      </w:r>
    </w:p>
    <w:p w:rsidR="00F17CA2" w:rsidRDefault="00F17CA2" w:rsidP="00F17CA2">
      <w:pPr>
        <w:pStyle w:val="Definition"/>
      </w:pPr>
      <w:r>
        <w:t>MachSyscall getSyscall() const</w:t>
      </w:r>
    </w:p>
    <w:p w:rsidR="00F17CA2" w:rsidRPr="002731E8" w:rsidRDefault="00F17CA2" w:rsidP="00F17CA2">
      <w:pPr>
        <w:pStyle w:val="APIBody"/>
      </w:pPr>
      <w:r>
        <w:t xml:space="preserve">This function returns information about the system call. See </w:t>
      </w:r>
      <w:r w:rsidR="00B302BC">
        <w:fldChar w:fldCharType="begin"/>
      </w:r>
      <w:r w:rsidR="00B302BC">
        <w:instrText xml:space="preserve"> REF _Ref411332308 \r \h </w:instrText>
      </w:r>
      <w:r w:rsidR="00B302BC">
        <w:fldChar w:fldCharType="separate"/>
      </w:r>
      <w:r w:rsidR="00220CBB">
        <w:t>Appendix B</w:t>
      </w:r>
      <w:r w:rsidR="00B302BC">
        <w:fldChar w:fldCharType="end"/>
      </w:r>
      <w:r w:rsidR="00B302BC">
        <w:t xml:space="preserve"> </w:t>
      </w:r>
      <w:r>
        <w:t xml:space="preserve">for information about the </w:t>
      </w:r>
      <w:r w:rsidRPr="00F17CA2">
        <w:rPr>
          <w:rFonts w:ascii="Courier New" w:hAnsi="Courier New" w:cs="Courier New"/>
        </w:rPr>
        <w:t>MachSyscall</w:t>
      </w:r>
      <w:r>
        <w:t xml:space="preserve"> class.</w:t>
      </w:r>
    </w:p>
    <w:p w:rsidR="00F17CA2" w:rsidRDefault="00F17CA2">
      <w:pPr>
        <w:spacing w:after="0"/>
        <w:contextualSpacing w:val="0"/>
      </w:pPr>
      <w:r>
        <w:br w:type="page"/>
      </w:r>
    </w:p>
    <w:p w:rsidR="00F17CA2" w:rsidRDefault="00F17CA2" w:rsidP="00F17CA2">
      <w:pPr>
        <w:spacing w:after="0"/>
        <w:ind w:firstLine="0"/>
        <w:contextualSpacing w:val="0"/>
        <w:rPr>
          <w:rFonts w:asciiTheme="majorHAnsi" w:hAnsiTheme="majorHAnsi"/>
          <w:color w:val="365F91" w:themeColor="accent1" w:themeShade="BF"/>
          <w:sz w:val="28"/>
          <w:szCs w:val="28"/>
        </w:rPr>
      </w:pPr>
    </w:p>
    <w:p w:rsidR="00DC6B19" w:rsidRDefault="00DC6B19" w:rsidP="009A6F08">
      <w:pPr>
        <w:pStyle w:val="Appendix"/>
      </w:pPr>
      <w:r>
        <w:t xml:space="preserve"> </w:t>
      </w:r>
      <w:bookmarkStart w:id="145" w:name="_Ref411330180"/>
      <w:bookmarkStart w:id="146" w:name="_Toc426969503"/>
      <w:r w:rsidR="001A25B6">
        <w:t>Registers</w:t>
      </w:r>
      <w:bookmarkEnd w:id="145"/>
      <w:bookmarkEnd w:id="146"/>
      <w:r w:rsidR="000F4AA4" w:rsidRPr="00076480">
        <w:fldChar w:fldCharType="begin"/>
      </w:r>
      <w:r w:rsidR="00076480" w:rsidRPr="00076480">
        <w:instrText xml:space="preserve"> XE "MachRegister" </w:instrText>
      </w:r>
      <w:r w:rsidR="000F4AA4" w:rsidRPr="00076480">
        <w:fldChar w:fldCharType="end"/>
      </w:r>
    </w:p>
    <w:p w:rsidR="00DC6B19" w:rsidRDefault="00DC6B19" w:rsidP="009A6F08">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rsidR="00436B19" w:rsidRDefault="00436B19" w:rsidP="009A6F08">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w:t>
      </w:r>
      <w:proofErr w:type="gramStart"/>
      <w:r w:rsidRPr="00436B19">
        <w:rPr>
          <w:rFonts w:ascii="Courier New" w:hAnsi="Courier New" w:cs="Courier New"/>
        </w:rPr>
        <w:t>:x86</w:t>
      </w:r>
      <w:proofErr w:type="gramEnd"/>
      <w:r w:rsidRPr="00436B19">
        <w:rPr>
          <w:rFonts w:ascii="Courier New" w:hAnsi="Courier New" w:cs="Courier New"/>
        </w:rPr>
        <w:t>_64::rax</w:t>
      </w:r>
      <w:r>
        <w:t xml:space="preserve"> or a register from a Power machine with </w:t>
      </w:r>
      <w:r w:rsidRPr="00436B19">
        <w:rPr>
          <w:rFonts w:ascii="Courier New" w:hAnsi="Courier New" w:cs="Courier New"/>
        </w:rPr>
        <w:t>Dyninst::ppc32::r1</w:t>
      </w:r>
      <w:r>
        <w:rPr>
          <w:rFonts w:ascii="Courier New" w:hAnsi="Courier New" w:cs="Courier New"/>
        </w:rPr>
        <w:t>.</w:t>
      </w:r>
    </w:p>
    <w:p w:rsidR="00DC6B19" w:rsidRDefault="00436B19" w:rsidP="009A6F08">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rsidR="00DC6B19" w:rsidRDefault="00FC52AC" w:rsidP="009A6F08">
      <w:pPr>
        <w:pStyle w:val="ClassHeading"/>
      </w:pPr>
      <w:r>
        <w:t>Declared In</w:t>
      </w:r>
      <w:r w:rsidR="00436B19">
        <w:t>:</w:t>
      </w:r>
    </w:p>
    <w:p w:rsidR="00436B19" w:rsidRDefault="00436B19" w:rsidP="00436B19">
      <w:pPr>
        <w:pStyle w:val="Definition"/>
      </w:pPr>
      <w:r>
        <w:t>dyn_regs.h</w:t>
      </w:r>
    </w:p>
    <w:p w:rsidR="00436B19" w:rsidRDefault="00436B19" w:rsidP="00436B19">
      <w:pPr>
        <w:pStyle w:val="Definition"/>
      </w:pPr>
    </w:p>
    <w:p w:rsidR="00436B19" w:rsidRDefault="00436B19" w:rsidP="009A6F08">
      <w:pPr>
        <w:pStyle w:val="ClassHeading"/>
      </w:pPr>
      <w:r>
        <w:t>Related Types:</w:t>
      </w:r>
    </w:p>
    <w:p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rsidR="00436B19" w:rsidRDefault="00436B19" w:rsidP="00436B19">
      <w:pPr>
        <w:pStyle w:val="Definition"/>
      </w:pPr>
      <w:r>
        <w:t>typedef enum {</w:t>
      </w:r>
    </w:p>
    <w:p w:rsidR="00436B19" w:rsidRDefault="00436B19" w:rsidP="00436B19">
      <w:pPr>
        <w:pStyle w:val="Definition"/>
      </w:pPr>
      <w:r>
        <w:tab/>
        <w:t>Arch_none,</w:t>
      </w:r>
    </w:p>
    <w:p w:rsidR="00436B19" w:rsidRDefault="00436B19" w:rsidP="00436B19">
      <w:pPr>
        <w:pStyle w:val="Definition"/>
      </w:pPr>
      <w:r>
        <w:tab/>
        <w:t>Arch_x86,</w:t>
      </w:r>
    </w:p>
    <w:p w:rsidR="00436B19" w:rsidRDefault="00436B19" w:rsidP="00436B19">
      <w:pPr>
        <w:pStyle w:val="Definition"/>
      </w:pPr>
      <w:r>
        <w:tab/>
        <w:t>Arch_x86_64,</w:t>
      </w:r>
    </w:p>
    <w:p w:rsidR="00436B19" w:rsidRDefault="00436B19" w:rsidP="00436B19">
      <w:pPr>
        <w:pStyle w:val="Definition"/>
      </w:pPr>
      <w:r>
        <w:tab/>
        <w:t>Arch_ppc32,</w:t>
      </w:r>
    </w:p>
    <w:p w:rsidR="00436B19" w:rsidRDefault="00436B19" w:rsidP="00436B19">
      <w:pPr>
        <w:pStyle w:val="Definition"/>
      </w:pPr>
      <w:r>
        <w:tab/>
        <w:t>Arch_ppc64</w:t>
      </w:r>
    </w:p>
    <w:p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Architecture</w:t>
      </w:r>
      <w:r>
        <w:t xml:space="preserve"> enum represents a system’s architecture.</w:t>
      </w:r>
    </w:p>
    <w:p w:rsidR="00413963" w:rsidRDefault="00413963" w:rsidP="009A6F08">
      <w:pPr>
        <w:pStyle w:val="ClassHeading"/>
      </w:pPr>
      <w:r>
        <w:t>Related Global Functions</w:t>
      </w:r>
    </w:p>
    <w:p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rsidR="00413963" w:rsidRDefault="00413963" w:rsidP="009A6F08">
      <w:pPr>
        <w:pStyle w:val="APIBody"/>
      </w:pPr>
      <w:proofErr w:type="gramStart"/>
      <w:r>
        <w:t>Returns the size of a pointer, in bytes, on the given architecture</w:t>
      </w:r>
      <w:r w:rsidR="000D4822">
        <w:t>,</w:t>
      </w:r>
      <w:r>
        <w:t xml:space="preserve"> </w:t>
      </w:r>
      <w:r w:rsidRPr="00413963">
        <w:rPr>
          <w:rFonts w:ascii="Courier New" w:hAnsi="Courier New" w:cs="Courier New"/>
        </w:rPr>
        <w:t>arch</w:t>
      </w:r>
      <w:r>
        <w:t>.</w:t>
      </w:r>
      <w:proofErr w:type="gramEnd"/>
    </w:p>
    <w:p w:rsidR="00076480" w:rsidRDefault="00076480" w:rsidP="009A6F08">
      <w:pPr>
        <w:pStyle w:val="ClassHeading"/>
      </w:pPr>
      <w:r>
        <w:t>MachRegister Static Member Functions</w:t>
      </w:r>
    </w:p>
    <w:p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rsidR="00076480" w:rsidRDefault="00076480" w:rsidP="009A6F08">
      <w:pPr>
        <w:pStyle w:val="APIBody"/>
      </w:pPr>
      <w:r>
        <w:t xml:space="preserve">These functions respectively return the register that represents the program counter, frame pointer, or stack pointer for the given architecture.  If </w:t>
      </w:r>
      <w:proofErr w:type="gramStart"/>
      <w:r>
        <w:t>an architecture</w:t>
      </w:r>
      <w:proofErr w:type="gramEnd"/>
      <w:r>
        <w:t xml:space="preserve"> does not support a frame pointer (ppc32 and ppc64) then getFramePointer returns an invalid register.</w:t>
      </w:r>
    </w:p>
    <w:p w:rsidR="00436B19" w:rsidRDefault="00436B19" w:rsidP="009A6F08">
      <w:pPr>
        <w:pStyle w:val="ClassHeading"/>
      </w:pPr>
      <w:r>
        <w:lastRenderedPageBreak/>
        <w:t>MachRegister</w:t>
      </w:r>
      <w:r w:rsidR="00076480">
        <w:t xml:space="preserve"> </w:t>
      </w:r>
      <w:r>
        <w:t>Member Functions</w:t>
      </w:r>
    </w:p>
    <w:p w:rsidR="00436B19" w:rsidRPr="00014E4A" w:rsidRDefault="00436B19" w:rsidP="00436B19">
      <w:pPr>
        <w:pStyle w:val="Definition"/>
        <w:rPr>
          <w:rFonts w:asciiTheme="minorHAnsi" w:hAnsiTheme="minorHAnsi"/>
        </w:rPr>
      </w:pPr>
      <w:r>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rsidR="00436B19" w:rsidRDefault="00436B19" w:rsidP="009A6F08">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t>
      </w:r>
      <w:r w:rsidR="00233FEF">
        <w:t>returns</w:t>
      </w:r>
      <w:r w:rsidR="004C1423">
        <w:t xml:space="preserve"> </w:t>
      </w:r>
      <w:r w:rsidR="004C1423" w:rsidRPr="004C1423">
        <w:rPr>
          <w:rFonts w:ascii="Courier New" w:hAnsi="Courier New" w:cs="Courier New"/>
        </w:rPr>
        <w:t>x86_64::rax</w:t>
      </w:r>
      <w:r w:rsidR="004C1423">
        <w:t>.</w:t>
      </w:r>
    </w:p>
    <w:p w:rsidR="004C1423" w:rsidRDefault="004C1423" w:rsidP="004C1423">
      <w:pPr>
        <w:pStyle w:val="Definition"/>
      </w:pPr>
      <w:r>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rsidR="004C1423" w:rsidRDefault="004C1423" w:rsidP="009A6F08">
      <w:pPr>
        <w:pStyle w:val="APIBody"/>
      </w:pPr>
      <w:r>
        <w:t xml:space="preserve">This function returns the </w:t>
      </w:r>
      <w:r w:rsidRPr="004C1423">
        <w:rPr>
          <w:rFonts w:ascii="Courier New" w:hAnsi="Courier New" w:cs="Courier New"/>
        </w:rPr>
        <w:t>Architecture</w:t>
      </w:r>
      <w:r>
        <w:t xml:space="preserve"> for this register.</w:t>
      </w:r>
    </w:p>
    <w:p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rsidR="004C1423" w:rsidRDefault="004C1423" w:rsidP="009A6F08">
      <w:pPr>
        <w:pStyle w:val="APIBody"/>
      </w:pPr>
      <w:r>
        <w:t>This function returns true if this register is valid.  Some API functions may return invalid registers upon error.</w:t>
      </w:r>
    </w:p>
    <w:p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rsidR="00076480" w:rsidRDefault="00076480" w:rsidP="00076480">
      <w:pPr>
        <w:pStyle w:val="Definition"/>
        <w:ind w:firstLine="240"/>
      </w:pPr>
      <w:r>
        <w:t xml:space="preserve">  MachRegister subreg, </w:t>
      </w:r>
    </w:p>
    <w:p w:rsidR="00076480" w:rsidRDefault="00076480" w:rsidP="00076480">
      <w:pPr>
        <w:pStyle w:val="Definition"/>
        <w:ind w:firstLine="240"/>
      </w:pPr>
      <w:r>
        <w:t xml:space="preserve">  MachRegisterVal orig)</w:t>
      </w:r>
    </w:p>
    <w:p w:rsidR="00076480" w:rsidRDefault="00076480" w:rsidP="009A6F08">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a human readable name that identifies this register.</w:t>
      </w:r>
    </w:p>
    <w:p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the size of the register in bytes.</w:t>
      </w:r>
    </w:p>
    <w:p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rsidR="00076480" w:rsidRDefault="00076480" w:rsidP="009A6F08">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rsidR="00076480" w:rsidRDefault="00076480" w:rsidP="00076480">
      <w:pPr>
        <w:pStyle w:val="Definition"/>
        <w:ind w:left="1440"/>
      </w:pPr>
      <w:r>
        <w:t>switch (reg.val()) {</w:t>
      </w:r>
    </w:p>
    <w:p w:rsidR="00076480" w:rsidRDefault="00076480" w:rsidP="00076480">
      <w:pPr>
        <w:pStyle w:val="Definition"/>
        <w:ind w:left="1440"/>
      </w:pPr>
      <w:r>
        <w:tab/>
        <w:t>case x86_64::irax:</w:t>
      </w:r>
    </w:p>
    <w:p w:rsidR="00076480" w:rsidRDefault="00076480" w:rsidP="00076480">
      <w:pPr>
        <w:pStyle w:val="Definition"/>
        <w:ind w:left="1440"/>
      </w:pPr>
      <w:r>
        <w:tab/>
        <w:t>case x86_64::irbx:</w:t>
      </w:r>
    </w:p>
    <w:p w:rsidR="00076480" w:rsidRDefault="00076480" w:rsidP="00076480">
      <w:pPr>
        <w:pStyle w:val="Definition"/>
        <w:ind w:left="1440"/>
      </w:pPr>
      <w:r>
        <w:tab/>
        <w:t>case x86_64::ircx:</w:t>
      </w:r>
    </w:p>
    <w:p w:rsidR="00076480" w:rsidRDefault="00076480" w:rsidP="00076480">
      <w:pPr>
        <w:pStyle w:val="Definition"/>
        <w:ind w:left="1440"/>
      </w:pPr>
      <w:r>
        <w:tab/>
        <w:t>…</w:t>
      </w:r>
    </w:p>
    <w:p w:rsidR="00076480" w:rsidRDefault="00076480" w:rsidP="00076480">
      <w:pPr>
        <w:pStyle w:val="Definition"/>
        <w:ind w:left="1440"/>
      </w:pPr>
      <w:r>
        <w:t>}</w:t>
      </w:r>
    </w:p>
    <w:p w:rsidR="00076480" w:rsidRDefault="00076480" w:rsidP="00076480">
      <w:pPr>
        <w:pStyle w:val="Definition"/>
      </w:pPr>
    </w:p>
    <w:p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rsidR="00076480" w:rsidRDefault="00076480" w:rsidP="009A6F08">
      <w:pPr>
        <w:pStyle w:val="APIBody"/>
      </w:pPr>
      <w:r>
        <w:t>These functions respectively return true if the register is the program counter, frame pointer, or stack pointer for its architecture.  They return false otherwise.</w:t>
      </w:r>
    </w:p>
    <w:p w:rsidR="00076480" w:rsidRDefault="00076480" w:rsidP="009A6F08">
      <w:pPr>
        <w:pStyle w:val="ClassHeading"/>
      </w:pPr>
      <w:r>
        <w:t>MachRegister Objects</w:t>
      </w:r>
    </w:p>
    <w:p w:rsidR="00413963" w:rsidRDefault="00413963" w:rsidP="009A6F08">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rsidR="00F85718" w:rsidRDefault="00F85718">
      <w:pPr>
        <w:spacing w:after="0"/>
        <w:contextualSpacing w:val="0"/>
        <w:rPr>
          <w:rFonts w:ascii="Courier New" w:hAnsi="Courier New" w:cs="Courier New"/>
          <w:noProof/>
          <w:szCs w:val="26"/>
        </w:rPr>
      </w:pPr>
      <w:r>
        <w:br w:type="page"/>
      </w:r>
    </w:p>
    <w:p w:rsidR="00076480" w:rsidRDefault="00076480" w:rsidP="00076480">
      <w:pPr>
        <w:pStyle w:val="Definition"/>
      </w:pPr>
      <w:r>
        <w:lastRenderedPageBreak/>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rsidR="00FC0D5A" w:rsidRDefault="00FC0D5A" w:rsidP="009A6F08">
      <w:pPr>
        <w:sectPr w:rsidR="00FC0D5A" w:rsidSect="006A4937">
          <w:footerReference w:type="default" r:id="rId13"/>
          <w:pgSz w:w="12240" w:h="15840"/>
          <w:pgMar w:top="1440" w:right="1440" w:bottom="1440" w:left="1440" w:header="720" w:footer="720" w:gutter="0"/>
          <w:pgNumType w:start="1"/>
          <w:cols w:space="720"/>
          <w:docGrid w:linePitch="360"/>
        </w:sectPr>
      </w:pPr>
    </w:p>
    <w:p w:rsidR="00FC0D5A" w:rsidRPr="00FC0D5A" w:rsidRDefault="00FC0D5A" w:rsidP="009A6F08">
      <w:proofErr w:type="gramStart"/>
      <w:r w:rsidRPr="00FC0D5A">
        <w:lastRenderedPageBreak/>
        <w:t>eax</w:t>
      </w:r>
      <w:proofErr w:type="gramEnd"/>
    </w:p>
    <w:p w:rsidR="00FC0D5A" w:rsidRPr="00FC0D5A" w:rsidRDefault="00FC0D5A" w:rsidP="009A6F08">
      <w:proofErr w:type="gramStart"/>
      <w:r w:rsidRPr="00FC0D5A">
        <w:t>ebx</w:t>
      </w:r>
      <w:proofErr w:type="gramEnd"/>
    </w:p>
    <w:p w:rsidR="00FC0D5A" w:rsidRPr="00FC0D5A" w:rsidRDefault="00FC0D5A" w:rsidP="009A6F08">
      <w:proofErr w:type="gramStart"/>
      <w:r w:rsidRPr="00FC0D5A">
        <w:t>ecx</w:t>
      </w:r>
      <w:proofErr w:type="gramEnd"/>
    </w:p>
    <w:p w:rsidR="00FC0D5A" w:rsidRPr="00FC0D5A" w:rsidRDefault="00FC0D5A" w:rsidP="009A6F08">
      <w:proofErr w:type="gramStart"/>
      <w:r w:rsidRPr="00FC0D5A">
        <w:t>edx</w:t>
      </w:r>
      <w:proofErr w:type="gramEnd"/>
    </w:p>
    <w:p w:rsidR="00FC0D5A" w:rsidRPr="00FC0D5A" w:rsidRDefault="00FC0D5A" w:rsidP="009A6F08">
      <w:proofErr w:type="gramStart"/>
      <w:r w:rsidRPr="00FC0D5A">
        <w:t>ebp</w:t>
      </w:r>
      <w:proofErr w:type="gramEnd"/>
    </w:p>
    <w:p w:rsidR="00FC0D5A" w:rsidRPr="00FC0D5A" w:rsidRDefault="00FC0D5A" w:rsidP="009A6F08">
      <w:proofErr w:type="gramStart"/>
      <w:r w:rsidRPr="00FC0D5A">
        <w:t>esp</w:t>
      </w:r>
      <w:proofErr w:type="gramEnd"/>
    </w:p>
    <w:p w:rsidR="00FC0D5A" w:rsidRPr="00FC0D5A" w:rsidRDefault="00FC0D5A" w:rsidP="009A6F08">
      <w:proofErr w:type="gramStart"/>
      <w:r w:rsidRPr="00FC0D5A">
        <w:t>esi</w:t>
      </w:r>
      <w:proofErr w:type="gramEnd"/>
    </w:p>
    <w:p w:rsidR="00FC0D5A" w:rsidRPr="00FC0D5A" w:rsidRDefault="00FC0D5A" w:rsidP="009A6F08">
      <w:proofErr w:type="gramStart"/>
      <w:r w:rsidRPr="00FC0D5A">
        <w:lastRenderedPageBreak/>
        <w:t>edi</w:t>
      </w:r>
      <w:proofErr w:type="gramEnd"/>
    </w:p>
    <w:p w:rsidR="00FC0D5A" w:rsidRPr="00FC0D5A" w:rsidRDefault="00FC0D5A" w:rsidP="009A6F08">
      <w:proofErr w:type="gramStart"/>
      <w:r w:rsidRPr="00FC0D5A">
        <w:t>oeax</w:t>
      </w:r>
      <w:proofErr w:type="gramEnd"/>
    </w:p>
    <w:p w:rsidR="00FC0D5A" w:rsidRPr="00FC0D5A" w:rsidRDefault="00FC0D5A" w:rsidP="009A6F08">
      <w:proofErr w:type="gramStart"/>
      <w:r w:rsidRPr="00FC0D5A">
        <w:t>eip</w:t>
      </w:r>
      <w:proofErr w:type="gramEnd"/>
    </w:p>
    <w:p w:rsidR="00FC0D5A" w:rsidRPr="00FC0D5A" w:rsidRDefault="00FC0D5A" w:rsidP="009A6F08">
      <w:proofErr w:type="gramStart"/>
      <w:r w:rsidRPr="00FC0D5A">
        <w:t>flags</w:t>
      </w:r>
      <w:proofErr w:type="gramEnd"/>
    </w:p>
    <w:p w:rsidR="00FC0D5A" w:rsidRPr="00FC0D5A" w:rsidRDefault="00FC0D5A" w:rsidP="009A6F08">
      <w:proofErr w:type="gramStart"/>
      <w:r w:rsidRPr="00FC0D5A">
        <w:t>cs</w:t>
      </w:r>
      <w:proofErr w:type="gramEnd"/>
    </w:p>
    <w:p w:rsidR="00FC0D5A" w:rsidRPr="00FC0D5A" w:rsidRDefault="00FC0D5A" w:rsidP="009A6F08">
      <w:proofErr w:type="gramStart"/>
      <w:r w:rsidRPr="00FC0D5A">
        <w:t>ds</w:t>
      </w:r>
      <w:proofErr w:type="gramEnd"/>
    </w:p>
    <w:p w:rsidR="00FC0D5A" w:rsidRPr="00FC0D5A" w:rsidRDefault="00FC0D5A" w:rsidP="009A6F08">
      <w:proofErr w:type="gramStart"/>
      <w:r w:rsidRPr="00FC0D5A">
        <w:t>es</w:t>
      </w:r>
      <w:proofErr w:type="gramEnd"/>
    </w:p>
    <w:p w:rsidR="00FC0D5A" w:rsidRPr="00FC0D5A" w:rsidRDefault="00FC0D5A" w:rsidP="009A6F08">
      <w:proofErr w:type="gramStart"/>
      <w:r w:rsidRPr="00FC0D5A">
        <w:lastRenderedPageBreak/>
        <w:t>fs</w:t>
      </w:r>
      <w:proofErr w:type="gramEnd"/>
    </w:p>
    <w:p w:rsidR="00FC0D5A" w:rsidRPr="00FC0D5A" w:rsidRDefault="00FC0D5A" w:rsidP="009A6F08">
      <w:proofErr w:type="gramStart"/>
      <w:r w:rsidRPr="00FC0D5A">
        <w:t>gs</w:t>
      </w:r>
      <w:proofErr w:type="gramEnd"/>
    </w:p>
    <w:p w:rsidR="00C1068A" w:rsidRPr="00FC0D5A" w:rsidRDefault="00FC0D5A" w:rsidP="009A6F08">
      <w:proofErr w:type="gramStart"/>
      <w:r w:rsidRPr="00FC0D5A">
        <w:t>ss</w:t>
      </w:r>
      <w:proofErr w:type="gramEnd"/>
    </w:p>
    <w:p w:rsidR="00FC0D5A" w:rsidRPr="00FC0D5A" w:rsidRDefault="00FC0D5A" w:rsidP="009A6F08">
      <w:proofErr w:type="gramStart"/>
      <w:r w:rsidRPr="00FC0D5A">
        <w:t>fsbase</w:t>
      </w:r>
      <w:proofErr w:type="gramEnd"/>
    </w:p>
    <w:p w:rsidR="00FC0D5A" w:rsidRDefault="00FC0D5A" w:rsidP="009A6F08">
      <w:proofErr w:type="gramStart"/>
      <w:r w:rsidRPr="00FC0D5A">
        <w:t>gsbase</w:t>
      </w:r>
      <w:proofErr w:type="gramEnd"/>
    </w:p>
    <w:p w:rsidR="00FC0D5A" w:rsidRPr="00FC0D5A" w:rsidRDefault="00FC0D5A" w:rsidP="009A6F08"/>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F85718">
      <w:pPr>
        <w:pStyle w:val="Definition"/>
      </w:pPr>
      <w:r>
        <w:t>namespace x86_64</w:t>
      </w:r>
      <w:r w:rsidR="000F4AA4" w:rsidRPr="004322D7">
        <w:fldChar w:fldCharType="begin"/>
      </w:r>
      <w:r w:rsidR="004322D7" w:rsidRPr="004322D7">
        <w:instrText xml:space="preserve"> XE "x86_64 registers" </w:instrText>
      </w:r>
      <w:r w:rsidR="000F4AA4" w:rsidRPr="004322D7">
        <w:fldChar w:fldCharType="end"/>
      </w:r>
    </w:p>
    <w:p w:rsidR="00FC0D5A" w:rsidRDefault="00FC0D5A" w:rsidP="009A6F08">
      <w:pPr>
        <w:sectPr w:rsidR="00FC0D5A" w:rsidSect="00FC0D5A">
          <w:type w:val="continuous"/>
          <w:pgSz w:w="12240" w:h="15840"/>
          <w:pgMar w:top="1440" w:right="1440" w:bottom="1440" w:left="1440" w:header="720" w:footer="720" w:gutter="0"/>
          <w:cols w:space="720"/>
          <w:docGrid w:linePitch="360"/>
        </w:sectPr>
      </w:pPr>
    </w:p>
    <w:p w:rsidR="00FC0D5A" w:rsidRPr="00FC0D5A" w:rsidRDefault="00FC0D5A" w:rsidP="009A6F08">
      <w:proofErr w:type="gramStart"/>
      <w:r>
        <w:lastRenderedPageBreak/>
        <w:t>r</w:t>
      </w:r>
      <w:r w:rsidRPr="00FC0D5A">
        <w:t>ax</w:t>
      </w:r>
      <w:proofErr w:type="gramEnd"/>
    </w:p>
    <w:p w:rsidR="00FC0D5A" w:rsidRPr="00FC0D5A" w:rsidRDefault="00FC0D5A" w:rsidP="009A6F08">
      <w:proofErr w:type="gramStart"/>
      <w:r>
        <w:t>r</w:t>
      </w:r>
      <w:r w:rsidRPr="00FC0D5A">
        <w:t>bx</w:t>
      </w:r>
      <w:proofErr w:type="gramEnd"/>
    </w:p>
    <w:p w:rsidR="00FC0D5A" w:rsidRPr="00FC0D5A" w:rsidRDefault="00FC0D5A" w:rsidP="009A6F08">
      <w:proofErr w:type="gramStart"/>
      <w:r>
        <w:t>r</w:t>
      </w:r>
      <w:r w:rsidRPr="00FC0D5A">
        <w:t>cx</w:t>
      </w:r>
      <w:proofErr w:type="gramEnd"/>
    </w:p>
    <w:p w:rsidR="00FC0D5A" w:rsidRPr="00FC0D5A" w:rsidRDefault="00FC0D5A" w:rsidP="009A6F08">
      <w:proofErr w:type="gramStart"/>
      <w:r>
        <w:t>r</w:t>
      </w:r>
      <w:r w:rsidRPr="00FC0D5A">
        <w:t>dx</w:t>
      </w:r>
      <w:proofErr w:type="gramEnd"/>
    </w:p>
    <w:p w:rsidR="00FC0D5A" w:rsidRPr="00FC0D5A" w:rsidRDefault="00FC0D5A" w:rsidP="009A6F08">
      <w:proofErr w:type="gramStart"/>
      <w:r>
        <w:t>r</w:t>
      </w:r>
      <w:r w:rsidRPr="00FC0D5A">
        <w:t>bp</w:t>
      </w:r>
      <w:proofErr w:type="gramEnd"/>
    </w:p>
    <w:p w:rsidR="00FC0D5A" w:rsidRPr="00FC0D5A" w:rsidRDefault="00FC0D5A" w:rsidP="009A6F08">
      <w:proofErr w:type="gramStart"/>
      <w:r>
        <w:t>r</w:t>
      </w:r>
      <w:r w:rsidRPr="00FC0D5A">
        <w:t>sp</w:t>
      </w:r>
      <w:proofErr w:type="gramEnd"/>
    </w:p>
    <w:p w:rsidR="00FC0D5A" w:rsidRPr="00FC0D5A" w:rsidRDefault="00FC0D5A" w:rsidP="009A6F08">
      <w:proofErr w:type="gramStart"/>
      <w:r>
        <w:t>r</w:t>
      </w:r>
      <w:r w:rsidRPr="00FC0D5A">
        <w:t>si</w:t>
      </w:r>
      <w:proofErr w:type="gramEnd"/>
    </w:p>
    <w:p w:rsidR="00FC0D5A" w:rsidRDefault="00FC0D5A" w:rsidP="009A6F08">
      <w:proofErr w:type="gramStart"/>
      <w:r>
        <w:t>r</w:t>
      </w:r>
      <w:r w:rsidRPr="00FC0D5A">
        <w:t>di</w:t>
      </w:r>
      <w:proofErr w:type="gramEnd"/>
    </w:p>
    <w:p w:rsidR="00FC0D5A" w:rsidRDefault="00FC0D5A" w:rsidP="009A6F08">
      <w:r>
        <w:t>r8</w:t>
      </w:r>
    </w:p>
    <w:p w:rsidR="00FC0D5A" w:rsidRDefault="00FC0D5A" w:rsidP="009A6F08">
      <w:r>
        <w:lastRenderedPageBreak/>
        <w:t>r9</w:t>
      </w:r>
    </w:p>
    <w:p w:rsidR="00FC0D5A" w:rsidRDefault="00FC0D5A" w:rsidP="009A6F08">
      <w:r>
        <w:t>r10</w:t>
      </w:r>
    </w:p>
    <w:p w:rsidR="00FC0D5A" w:rsidRDefault="00FC0D5A" w:rsidP="009A6F08">
      <w:r>
        <w:t>r11</w:t>
      </w:r>
    </w:p>
    <w:p w:rsidR="00FC0D5A" w:rsidRDefault="00FC0D5A" w:rsidP="009A6F08">
      <w:r>
        <w:t>r12</w:t>
      </w:r>
    </w:p>
    <w:p w:rsidR="00FC0D5A" w:rsidRDefault="00FC0D5A" w:rsidP="009A6F08">
      <w:r>
        <w:t>r13</w:t>
      </w:r>
    </w:p>
    <w:p w:rsidR="00FC0D5A" w:rsidRDefault="00FC0D5A" w:rsidP="009A6F08">
      <w:r>
        <w:t>r14</w:t>
      </w:r>
    </w:p>
    <w:p w:rsidR="00FC0D5A" w:rsidRPr="00FC0D5A" w:rsidRDefault="00FC0D5A" w:rsidP="009A6F08">
      <w:r>
        <w:t>r15</w:t>
      </w:r>
    </w:p>
    <w:p w:rsidR="00FC0D5A" w:rsidRPr="00FC0D5A" w:rsidRDefault="00FC0D5A" w:rsidP="009A6F08">
      <w:proofErr w:type="gramStart"/>
      <w:r w:rsidRPr="00FC0D5A">
        <w:t>o</w:t>
      </w:r>
      <w:r>
        <w:t>r</w:t>
      </w:r>
      <w:r w:rsidRPr="00FC0D5A">
        <w:t>ax</w:t>
      </w:r>
      <w:proofErr w:type="gramEnd"/>
    </w:p>
    <w:p w:rsidR="00FC0D5A" w:rsidRPr="00FC0D5A" w:rsidRDefault="00FC0D5A" w:rsidP="009A6F08">
      <w:proofErr w:type="gramStart"/>
      <w:r>
        <w:t>r</w:t>
      </w:r>
      <w:r w:rsidRPr="00FC0D5A">
        <w:t>ip</w:t>
      </w:r>
      <w:proofErr w:type="gramEnd"/>
    </w:p>
    <w:p w:rsidR="00FC0D5A" w:rsidRPr="00FC0D5A" w:rsidRDefault="00FC0D5A" w:rsidP="009A6F08">
      <w:proofErr w:type="gramStart"/>
      <w:r w:rsidRPr="00FC0D5A">
        <w:lastRenderedPageBreak/>
        <w:t>flags</w:t>
      </w:r>
      <w:proofErr w:type="gramEnd"/>
    </w:p>
    <w:p w:rsidR="00FC0D5A" w:rsidRPr="00FC0D5A" w:rsidRDefault="00FC0D5A" w:rsidP="009A6F08">
      <w:proofErr w:type="gramStart"/>
      <w:r w:rsidRPr="00FC0D5A">
        <w:t>cs</w:t>
      </w:r>
      <w:proofErr w:type="gramEnd"/>
    </w:p>
    <w:p w:rsidR="00FC0D5A" w:rsidRPr="00FC0D5A" w:rsidRDefault="00FC0D5A" w:rsidP="009A6F08">
      <w:proofErr w:type="gramStart"/>
      <w:r w:rsidRPr="00FC0D5A">
        <w:t>ds</w:t>
      </w:r>
      <w:proofErr w:type="gramEnd"/>
    </w:p>
    <w:p w:rsidR="00FC0D5A" w:rsidRPr="00FC0D5A" w:rsidRDefault="00FC0D5A" w:rsidP="009A6F08">
      <w:proofErr w:type="gramStart"/>
      <w:r w:rsidRPr="00FC0D5A">
        <w:t>es</w:t>
      </w:r>
      <w:proofErr w:type="gramEnd"/>
    </w:p>
    <w:p w:rsidR="00FC0D5A" w:rsidRPr="00FC0D5A" w:rsidRDefault="00FC0D5A" w:rsidP="009A6F08">
      <w:proofErr w:type="gramStart"/>
      <w:r w:rsidRPr="00FC0D5A">
        <w:t>fs</w:t>
      </w:r>
      <w:proofErr w:type="gramEnd"/>
    </w:p>
    <w:p w:rsidR="00FC0D5A" w:rsidRPr="00FC0D5A" w:rsidRDefault="00FC0D5A" w:rsidP="009A6F08">
      <w:proofErr w:type="gramStart"/>
      <w:r w:rsidRPr="00FC0D5A">
        <w:t>gs</w:t>
      </w:r>
      <w:proofErr w:type="gramEnd"/>
    </w:p>
    <w:p w:rsidR="00FC0D5A" w:rsidRPr="00FC0D5A" w:rsidRDefault="00FC0D5A" w:rsidP="009A6F08">
      <w:proofErr w:type="gramStart"/>
      <w:r w:rsidRPr="00FC0D5A">
        <w:t>ss</w:t>
      </w:r>
      <w:proofErr w:type="gramEnd"/>
    </w:p>
    <w:p w:rsidR="00FC0D5A" w:rsidRPr="00FC0D5A" w:rsidRDefault="00FC0D5A" w:rsidP="009A6F08">
      <w:proofErr w:type="gramStart"/>
      <w:r w:rsidRPr="00FC0D5A">
        <w:t>fsbase</w:t>
      </w:r>
      <w:proofErr w:type="gramEnd"/>
    </w:p>
    <w:p w:rsidR="00FC0D5A" w:rsidRDefault="00FC0D5A" w:rsidP="009A6F08">
      <w:proofErr w:type="gramStart"/>
      <w:r w:rsidRPr="00FC0D5A">
        <w:t>gsbase</w:t>
      </w:r>
      <w:proofErr w:type="gramEnd"/>
    </w:p>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F85718">
      <w:pPr>
        <w:pStyle w:val="Definition"/>
      </w:pPr>
      <w:r>
        <w:t>namespace ppc32</w:t>
      </w:r>
      <w:r w:rsidR="000F4AA4" w:rsidRPr="004322D7">
        <w:fldChar w:fldCharType="begin"/>
      </w:r>
      <w:r w:rsidR="004322D7" w:rsidRPr="004322D7">
        <w:instrText xml:space="preserve"> XE "ppc32 registers" </w:instrText>
      </w:r>
      <w:r w:rsidR="000F4AA4" w:rsidRPr="004322D7">
        <w:fldChar w:fldCharType="end"/>
      </w:r>
    </w:p>
    <w:p w:rsidR="00413963" w:rsidRDefault="00413963" w:rsidP="009A6F08">
      <w:pPr>
        <w:sectPr w:rsidR="00413963" w:rsidSect="00FC0D5A">
          <w:type w:val="continuous"/>
          <w:pgSz w:w="12240" w:h="15840"/>
          <w:pgMar w:top="1440" w:right="1440" w:bottom="1440" w:left="1440" w:header="720" w:footer="720" w:gutter="0"/>
          <w:cols w:space="720"/>
          <w:docGrid w:linePitch="360"/>
        </w:sectPr>
      </w:pPr>
    </w:p>
    <w:p w:rsidR="00FC0D5A" w:rsidRDefault="00FC0D5A" w:rsidP="009A6F08">
      <w:r>
        <w:lastRenderedPageBreak/>
        <w:t>r0</w:t>
      </w:r>
    </w:p>
    <w:p w:rsidR="00FC0D5A" w:rsidRDefault="00FC0D5A" w:rsidP="009A6F08">
      <w:r>
        <w:t>r1</w:t>
      </w:r>
    </w:p>
    <w:p w:rsidR="00FC0D5A" w:rsidRDefault="00FC0D5A" w:rsidP="009A6F08">
      <w:r>
        <w:t>r2</w:t>
      </w:r>
    </w:p>
    <w:p w:rsidR="00FC0D5A" w:rsidRDefault="00FC0D5A" w:rsidP="009A6F08">
      <w:r>
        <w:t>r3</w:t>
      </w:r>
    </w:p>
    <w:p w:rsidR="00FC0D5A" w:rsidRDefault="00FC0D5A" w:rsidP="009A6F08">
      <w:r>
        <w:t>r4</w:t>
      </w:r>
    </w:p>
    <w:p w:rsidR="00FC0D5A" w:rsidRDefault="00FC0D5A" w:rsidP="009A6F08">
      <w:r>
        <w:t>r5</w:t>
      </w:r>
    </w:p>
    <w:p w:rsidR="00FC0D5A" w:rsidRDefault="00FC0D5A" w:rsidP="009A6F08">
      <w:r>
        <w:t>r6</w:t>
      </w:r>
    </w:p>
    <w:p w:rsidR="00FC0D5A" w:rsidRDefault="00FC0D5A" w:rsidP="009A6F08">
      <w:r>
        <w:t>r7</w:t>
      </w:r>
    </w:p>
    <w:p w:rsidR="00FC0D5A" w:rsidRDefault="00FC0D5A" w:rsidP="009A6F08">
      <w:r>
        <w:t>r8</w:t>
      </w:r>
    </w:p>
    <w:p w:rsidR="00FC0D5A" w:rsidRDefault="00FC0D5A" w:rsidP="009A6F08">
      <w:r>
        <w:t>r9</w:t>
      </w:r>
    </w:p>
    <w:p w:rsidR="00FC0D5A" w:rsidRDefault="00FC0D5A"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proofErr w:type="gramStart"/>
      <w:r>
        <w:t>fpscw</w:t>
      </w:r>
      <w:proofErr w:type="gramEnd"/>
    </w:p>
    <w:p w:rsidR="00413963" w:rsidRDefault="00413963" w:rsidP="009A6F08">
      <w:proofErr w:type="gramStart"/>
      <w:r>
        <w:t>lr</w:t>
      </w:r>
      <w:proofErr w:type="gramEnd"/>
    </w:p>
    <w:p w:rsidR="00413963" w:rsidRDefault="00413963" w:rsidP="009A6F08">
      <w:proofErr w:type="gramStart"/>
      <w:r>
        <w:t>cr</w:t>
      </w:r>
      <w:proofErr w:type="gramEnd"/>
    </w:p>
    <w:p w:rsidR="00413963" w:rsidRDefault="00413963" w:rsidP="009A6F08">
      <w:proofErr w:type="gramStart"/>
      <w:r>
        <w:t>xer</w:t>
      </w:r>
      <w:proofErr w:type="gramEnd"/>
    </w:p>
    <w:p w:rsidR="00413963" w:rsidRDefault="00413963" w:rsidP="009A6F08">
      <w:proofErr w:type="gramStart"/>
      <w:r>
        <w:t>ctr</w:t>
      </w:r>
      <w:proofErr w:type="gramEnd"/>
    </w:p>
    <w:p w:rsidR="00413963" w:rsidRDefault="00413963" w:rsidP="009A6F08">
      <w:proofErr w:type="gramStart"/>
      <w:r>
        <w:t>pc</w:t>
      </w:r>
      <w:proofErr w:type="gramEnd"/>
    </w:p>
    <w:p w:rsidR="00413963" w:rsidRDefault="00273B56" w:rsidP="00273B56">
      <w:pPr>
        <w:sectPr w:rsidR="00413963" w:rsidSect="00413963">
          <w:type w:val="continuous"/>
          <w:pgSz w:w="12240" w:h="15840"/>
          <w:pgMar w:top="1440" w:right="1440" w:bottom="1440" w:left="1440" w:header="720" w:footer="720" w:gutter="0"/>
          <w:cols w:num="3" w:space="720"/>
          <w:docGrid w:linePitch="360"/>
        </w:sectPr>
      </w:pPr>
      <w:proofErr w:type="gramStart"/>
      <w:r>
        <w:t>msr</w:t>
      </w:r>
      <w:proofErr w:type="gramEnd"/>
    </w:p>
    <w:p w:rsidR="00F85718" w:rsidRDefault="00F85718" w:rsidP="00273B56">
      <w:pPr>
        <w:ind w:firstLine="0"/>
      </w:pPr>
    </w:p>
    <w:p w:rsidR="00273B56" w:rsidRDefault="00273B56" w:rsidP="00273B56">
      <w:pPr>
        <w:pStyle w:val="Definition"/>
      </w:pPr>
      <w:r>
        <w:t>namespace ppc64</w:t>
      </w:r>
      <w:r w:rsidRPr="004322D7">
        <w:fldChar w:fldCharType="begin"/>
      </w:r>
      <w:r w:rsidRPr="004322D7">
        <w:instrText xml:space="preserve"> XE "ppc32 registers" </w:instrText>
      </w:r>
      <w:r w:rsidRPr="004322D7">
        <w:fldChar w:fldCharType="end"/>
      </w:r>
    </w:p>
    <w:p w:rsidR="00273B56" w:rsidRDefault="00273B56" w:rsidP="00273B56">
      <w:pPr>
        <w:sectPr w:rsidR="00273B56" w:rsidSect="00FC0D5A">
          <w:type w:val="continuous"/>
          <w:pgSz w:w="12240" w:h="15840"/>
          <w:pgMar w:top="1440" w:right="1440" w:bottom="1440" w:left="1440" w:header="720" w:footer="720" w:gutter="0"/>
          <w:cols w:space="720"/>
          <w:docGrid w:linePitch="360"/>
        </w:sectPr>
      </w:pPr>
    </w:p>
    <w:p w:rsidR="00273B56" w:rsidRDefault="00273B56" w:rsidP="00273B56">
      <w:r>
        <w:lastRenderedPageBreak/>
        <w:t>r0</w:t>
      </w:r>
    </w:p>
    <w:p w:rsidR="00273B56" w:rsidRDefault="00273B56" w:rsidP="00273B56">
      <w:r>
        <w:t>r1</w:t>
      </w:r>
    </w:p>
    <w:p w:rsidR="00273B56" w:rsidRDefault="00273B56" w:rsidP="00273B56">
      <w:r>
        <w:t>r2</w:t>
      </w:r>
    </w:p>
    <w:p w:rsidR="00273B56" w:rsidRDefault="00273B56" w:rsidP="00273B56">
      <w:r>
        <w:t>r3</w:t>
      </w:r>
    </w:p>
    <w:p w:rsidR="00273B56" w:rsidRDefault="00273B56" w:rsidP="00273B56">
      <w:r>
        <w:t>r4</w:t>
      </w:r>
    </w:p>
    <w:p w:rsidR="00273B56" w:rsidRDefault="00273B56" w:rsidP="00273B56">
      <w:r>
        <w:t>r5</w:t>
      </w:r>
    </w:p>
    <w:p w:rsidR="00273B56" w:rsidRDefault="00273B56" w:rsidP="00273B56">
      <w:r>
        <w:t>r6</w:t>
      </w:r>
    </w:p>
    <w:p w:rsidR="00273B56" w:rsidRDefault="00273B56" w:rsidP="00273B56">
      <w:r>
        <w:t>r7</w:t>
      </w:r>
    </w:p>
    <w:p w:rsidR="00273B56" w:rsidRDefault="00273B56" w:rsidP="00273B56">
      <w:r>
        <w:t>r8</w:t>
      </w:r>
    </w:p>
    <w:p w:rsidR="00273B56" w:rsidRDefault="00273B56" w:rsidP="00273B56">
      <w:r>
        <w:lastRenderedPageBreak/>
        <w:t>r9</w:t>
      </w:r>
    </w:p>
    <w:p w:rsidR="00273B56" w:rsidRDefault="00273B56" w:rsidP="00273B56">
      <w:r>
        <w:t>r10</w:t>
      </w:r>
    </w:p>
    <w:p w:rsidR="00273B56" w:rsidRDefault="00273B56" w:rsidP="00273B56">
      <w:r>
        <w:t>r11</w:t>
      </w:r>
    </w:p>
    <w:p w:rsidR="00273B56" w:rsidRDefault="00273B56" w:rsidP="00273B56">
      <w:r>
        <w:t>r12</w:t>
      </w:r>
    </w:p>
    <w:p w:rsidR="00273B56" w:rsidRDefault="00273B56" w:rsidP="00273B56">
      <w:r>
        <w:t>r13</w:t>
      </w:r>
    </w:p>
    <w:p w:rsidR="00273B56" w:rsidRDefault="00273B56" w:rsidP="00273B56">
      <w:r>
        <w:t>r14</w:t>
      </w:r>
    </w:p>
    <w:p w:rsidR="00273B56" w:rsidRDefault="00273B56" w:rsidP="00273B56">
      <w:r>
        <w:t>r15</w:t>
      </w:r>
    </w:p>
    <w:p w:rsidR="00273B56" w:rsidRDefault="00273B56" w:rsidP="00273B56">
      <w:r>
        <w:t>r16</w:t>
      </w:r>
    </w:p>
    <w:p w:rsidR="00273B56" w:rsidRDefault="00273B56" w:rsidP="00273B56">
      <w:r>
        <w:t>r17</w:t>
      </w:r>
    </w:p>
    <w:p w:rsidR="00273B56" w:rsidRDefault="00273B56" w:rsidP="00273B56">
      <w:r>
        <w:lastRenderedPageBreak/>
        <w:t>r18</w:t>
      </w:r>
    </w:p>
    <w:p w:rsidR="00273B56" w:rsidRDefault="00273B56" w:rsidP="00273B56">
      <w:r>
        <w:t>r19</w:t>
      </w:r>
    </w:p>
    <w:p w:rsidR="00273B56" w:rsidRDefault="00273B56" w:rsidP="00273B56">
      <w:r>
        <w:t>r20</w:t>
      </w:r>
    </w:p>
    <w:p w:rsidR="00273B56" w:rsidRDefault="00273B56" w:rsidP="00273B56">
      <w:r>
        <w:t>r21</w:t>
      </w:r>
    </w:p>
    <w:p w:rsidR="00273B56" w:rsidRDefault="00273B56" w:rsidP="00273B56">
      <w:r>
        <w:t>r22</w:t>
      </w:r>
    </w:p>
    <w:p w:rsidR="00273B56" w:rsidRDefault="00273B56" w:rsidP="00273B56">
      <w:r>
        <w:t>r23</w:t>
      </w:r>
    </w:p>
    <w:p w:rsidR="00273B56" w:rsidRDefault="00273B56" w:rsidP="00273B56">
      <w:r>
        <w:t>r24</w:t>
      </w:r>
    </w:p>
    <w:p w:rsidR="00273B56" w:rsidRDefault="00273B56" w:rsidP="00273B56">
      <w:r>
        <w:t>r25</w:t>
      </w:r>
    </w:p>
    <w:p w:rsidR="00273B56" w:rsidRDefault="00273B56" w:rsidP="00273B56">
      <w:r>
        <w:t>r26</w:t>
      </w:r>
    </w:p>
    <w:p w:rsidR="00273B56" w:rsidRDefault="00273B56" w:rsidP="00273B56">
      <w:r>
        <w:lastRenderedPageBreak/>
        <w:t>r27</w:t>
      </w:r>
    </w:p>
    <w:p w:rsidR="00273B56" w:rsidRDefault="00273B56" w:rsidP="00273B56">
      <w:r>
        <w:t>r28</w:t>
      </w:r>
    </w:p>
    <w:p w:rsidR="00273B56" w:rsidRDefault="00273B56" w:rsidP="00273B56">
      <w:r>
        <w:t>r29</w:t>
      </w:r>
    </w:p>
    <w:p w:rsidR="00273B56" w:rsidRDefault="00273B56" w:rsidP="00273B56">
      <w:r>
        <w:t>r30</w:t>
      </w:r>
    </w:p>
    <w:p w:rsidR="00273B56" w:rsidRDefault="00273B56" w:rsidP="00273B56">
      <w:r>
        <w:lastRenderedPageBreak/>
        <w:t>r31</w:t>
      </w:r>
    </w:p>
    <w:p w:rsidR="00273B56" w:rsidRDefault="00273B56" w:rsidP="00273B56">
      <w:proofErr w:type="gramStart"/>
      <w:r>
        <w:t>fpscw</w:t>
      </w:r>
      <w:proofErr w:type="gramEnd"/>
    </w:p>
    <w:p w:rsidR="00273B56" w:rsidRDefault="00273B56" w:rsidP="00273B56">
      <w:proofErr w:type="gramStart"/>
      <w:r>
        <w:t>lr</w:t>
      </w:r>
      <w:proofErr w:type="gramEnd"/>
    </w:p>
    <w:p w:rsidR="00273B56" w:rsidRDefault="00273B56" w:rsidP="00273B56">
      <w:proofErr w:type="gramStart"/>
      <w:r>
        <w:t>cr</w:t>
      </w:r>
      <w:proofErr w:type="gramEnd"/>
    </w:p>
    <w:p w:rsidR="00273B56" w:rsidRDefault="00273B56" w:rsidP="00273B56">
      <w:proofErr w:type="gramStart"/>
      <w:r>
        <w:lastRenderedPageBreak/>
        <w:t>xer</w:t>
      </w:r>
      <w:proofErr w:type="gramEnd"/>
    </w:p>
    <w:p w:rsidR="00273B56" w:rsidRDefault="00273B56" w:rsidP="00273B56">
      <w:proofErr w:type="gramStart"/>
      <w:r>
        <w:t>ctr</w:t>
      </w:r>
      <w:proofErr w:type="gramEnd"/>
    </w:p>
    <w:p w:rsidR="00273B56" w:rsidRDefault="00273B56" w:rsidP="00273B56">
      <w:proofErr w:type="gramStart"/>
      <w:r>
        <w:t>pcmsr</w:t>
      </w:r>
      <w:proofErr w:type="gramEnd"/>
      <w:r>
        <w:t xml:space="preserve"> </w:t>
      </w:r>
    </w:p>
    <w:p w:rsidR="00273B56" w:rsidRDefault="00273B56" w:rsidP="00273B56">
      <w:pPr>
        <w:pStyle w:val="Definition"/>
        <w:sectPr w:rsidR="00273B56" w:rsidSect="00273B56">
          <w:type w:val="continuous"/>
          <w:pgSz w:w="12240" w:h="15840"/>
          <w:pgMar w:top="1440" w:right="1440" w:bottom="1440" w:left="1440" w:header="720" w:footer="720" w:gutter="0"/>
          <w:cols w:num="3" w:space="720"/>
          <w:docGrid w:linePitch="360"/>
        </w:sectPr>
      </w:pPr>
    </w:p>
    <w:p w:rsidR="00F85718" w:rsidRDefault="00F85718" w:rsidP="00273B56">
      <w:pPr>
        <w:pStyle w:val="Definition"/>
      </w:pPr>
      <w:r>
        <w:lastRenderedPageBreak/>
        <w:t>namespace aarch64</w:t>
      </w:r>
      <w:r w:rsidRPr="004322D7">
        <w:fldChar w:fldCharType="begin"/>
      </w:r>
      <w:r w:rsidRPr="004322D7">
        <w:instrText xml:space="preserve"> XE "ppc32 registers" </w:instrText>
      </w:r>
      <w:r w:rsidRPr="004322D7">
        <w:fldChar w:fldCharType="end"/>
      </w:r>
    </w:p>
    <w:p w:rsidR="00F85718" w:rsidRDefault="00F85718" w:rsidP="00F85718">
      <w:pPr>
        <w:sectPr w:rsidR="00F85718" w:rsidSect="00273B56">
          <w:type w:val="continuous"/>
          <w:pgSz w:w="12240" w:h="15840"/>
          <w:pgMar w:top="1440" w:right="1440" w:bottom="1440" w:left="1440" w:header="720" w:footer="720" w:gutter="0"/>
          <w:cols w:space="720"/>
          <w:docGrid w:linePitch="360"/>
        </w:sectPr>
      </w:pPr>
    </w:p>
    <w:p w:rsidR="00F85718" w:rsidRDefault="00F85718" w:rsidP="00F85718">
      <w:proofErr w:type="gramStart"/>
      <w:r>
        <w:lastRenderedPageBreak/>
        <w:t>x0</w:t>
      </w:r>
      <w:proofErr w:type="gramEnd"/>
    </w:p>
    <w:p w:rsidR="00F85718" w:rsidRDefault="00F85718" w:rsidP="00F85718">
      <w:proofErr w:type="gramStart"/>
      <w:r>
        <w:t>x1</w:t>
      </w:r>
      <w:proofErr w:type="gramEnd"/>
    </w:p>
    <w:p w:rsidR="00F85718" w:rsidRDefault="00F85718" w:rsidP="00F85718">
      <w:proofErr w:type="gramStart"/>
      <w:r>
        <w:t>x2</w:t>
      </w:r>
      <w:proofErr w:type="gramEnd"/>
    </w:p>
    <w:p w:rsidR="00F85718" w:rsidRDefault="00F85718" w:rsidP="00F85718">
      <w:proofErr w:type="gramStart"/>
      <w:r>
        <w:t>x3</w:t>
      </w:r>
      <w:proofErr w:type="gramEnd"/>
    </w:p>
    <w:p w:rsidR="00F85718" w:rsidRDefault="00F85718" w:rsidP="00F85718">
      <w:proofErr w:type="gramStart"/>
      <w:r>
        <w:t>x4</w:t>
      </w:r>
      <w:proofErr w:type="gramEnd"/>
    </w:p>
    <w:p w:rsidR="00F85718" w:rsidRDefault="00F85718" w:rsidP="00F85718">
      <w:proofErr w:type="gramStart"/>
      <w:r>
        <w:t>x5</w:t>
      </w:r>
      <w:proofErr w:type="gramEnd"/>
    </w:p>
    <w:p w:rsidR="00F85718" w:rsidRDefault="00F85718" w:rsidP="00F85718">
      <w:proofErr w:type="gramStart"/>
      <w:r>
        <w:t>x6</w:t>
      </w:r>
      <w:proofErr w:type="gramEnd"/>
    </w:p>
    <w:p w:rsidR="00F85718" w:rsidRDefault="00F85718" w:rsidP="00F85718">
      <w:proofErr w:type="gramStart"/>
      <w:r>
        <w:t>x7</w:t>
      </w:r>
      <w:proofErr w:type="gramEnd"/>
    </w:p>
    <w:p w:rsidR="00F85718" w:rsidRDefault="00F85718" w:rsidP="00F85718">
      <w:proofErr w:type="gramStart"/>
      <w:r>
        <w:t>x8</w:t>
      </w:r>
      <w:proofErr w:type="gramEnd"/>
    </w:p>
    <w:p w:rsidR="00F85718" w:rsidRDefault="00F85718" w:rsidP="00F85718">
      <w:proofErr w:type="gramStart"/>
      <w:r>
        <w:t>x9</w:t>
      </w:r>
      <w:proofErr w:type="gramEnd"/>
    </w:p>
    <w:p w:rsidR="00F85718" w:rsidRDefault="00F85718" w:rsidP="00F85718">
      <w:proofErr w:type="gramStart"/>
      <w:r>
        <w:t>x10</w:t>
      </w:r>
      <w:proofErr w:type="gramEnd"/>
    </w:p>
    <w:p w:rsidR="00F85718" w:rsidRDefault="00F85718" w:rsidP="00F85718">
      <w:proofErr w:type="gramStart"/>
      <w:r>
        <w:t>x11</w:t>
      </w:r>
      <w:proofErr w:type="gramEnd"/>
    </w:p>
    <w:p w:rsidR="00F85718" w:rsidRDefault="00F85718" w:rsidP="00F85718">
      <w:proofErr w:type="gramStart"/>
      <w:r>
        <w:t>x12</w:t>
      </w:r>
      <w:proofErr w:type="gramEnd"/>
    </w:p>
    <w:p w:rsidR="00F85718" w:rsidRDefault="00F85718" w:rsidP="00F85718">
      <w:proofErr w:type="gramStart"/>
      <w:r>
        <w:t>x13</w:t>
      </w:r>
      <w:proofErr w:type="gramEnd"/>
    </w:p>
    <w:p w:rsidR="00F85718" w:rsidRDefault="00F85718" w:rsidP="00F85718">
      <w:proofErr w:type="gramStart"/>
      <w:r>
        <w:t>x14</w:t>
      </w:r>
      <w:proofErr w:type="gramEnd"/>
    </w:p>
    <w:p w:rsidR="00F85718" w:rsidRDefault="00F85718" w:rsidP="00F85718">
      <w:proofErr w:type="gramStart"/>
      <w:r>
        <w:t>x15</w:t>
      </w:r>
      <w:proofErr w:type="gramEnd"/>
    </w:p>
    <w:p w:rsidR="00F85718" w:rsidRDefault="00F85718" w:rsidP="00F85718">
      <w:proofErr w:type="gramStart"/>
      <w:r>
        <w:t>x16</w:t>
      </w:r>
      <w:proofErr w:type="gramEnd"/>
    </w:p>
    <w:p w:rsidR="00F85718" w:rsidRDefault="00F85718" w:rsidP="00F85718">
      <w:proofErr w:type="gramStart"/>
      <w:r>
        <w:t>x17</w:t>
      </w:r>
      <w:proofErr w:type="gramEnd"/>
    </w:p>
    <w:p w:rsidR="00F85718" w:rsidRDefault="00F85718" w:rsidP="00F85718">
      <w:proofErr w:type="gramStart"/>
      <w:r>
        <w:t>x18</w:t>
      </w:r>
      <w:proofErr w:type="gramEnd"/>
    </w:p>
    <w:p w:rsidR="00F85718" w:rsidRDefault="00F85718" w:rsidP="00F85718">
      <w:proofErr w:type="gramStart"/>
      <w:r>
        <w:t>x19</w:t>
      </w:r>
      <w:proofErr w:type="gramEnd"/>
    </w:p>
    <w:p w:rsidR="00F85718" w:rsidRDefault="00F85718" w:rsidP="00F85718">
      <w:proofErr w:type="gramStart"/>
      <w:r>
        <w:t>x20</w:t>
      </w:r>
      <w:proofErr w:type="gramEnd"/>
    </w:p>
    <w:p w:rsidR="00F85718" w:rsidRDefault="00F85718" w:rsidP="00F85718">
      <w:proofErr w:type="gramStart"/>
      <w:r>
        <w:t>x21</w:t>
      </w:r>
      <w:proofErr w:type="gramEnd"/>
    </w:p>
    <w:p w:rsidR="00F85718" w:rsidRDefault="00F85718" w:rsidP="00F85718">
      <w:proofErr w:type="gramStart"/>
      <w:r>
        <w:t>x22</w:t>
      </w:r>
      <w:proofErr w:type="gramEnd"/>
    </w:p>
    <w:p w:rsidR="00F85718" w:rsidRDefault="00F85718" w:rsidP="00F85718">
      <w:proofErr w:type="gramStart"/>
      <w:r>
        <w:lastRenderedPageBreak/>
        <w:t>x23</w:t>
      </w:r>
      <w:proofErr w:type="gramEnd"/>
    </w:p>
    <w:p w:rsidR="00F85718" w:rsidRDefault="00F85718" w:rsidP="00F85718">
      <w:proofErr w:type="gramStart"/>
      <w:r>
        <w:t>x24</w:t>
      </w:r>
      <w:proofErr w:type="gramEnd"/>
    </w:p>
    <w:p w:rsidR="00F85718" w:rsidRDefault="00F85718" w:rsidP="00F85718">
      <w:proofErr w:type="gramStart"/>
      <w:r>
        <w:t>x25</w:t>
      </w:r>
      <w:proofErr w:type="gramEnd"/>
    </w:p>
    <w:p w:rsidR="00F85718" w:rsidRDefault="00F85718" w:rsidP="00F85718">
      <w:proofErr w:type="gramStart"/>
      <w:r>
        <w:t>x26</w:t>
      </w:r>
      <w:proofErr w:type="gramEnd"/>
    </w:p>
    <w:p w:rsidR="00F85718" w:rsidRDefault="00F85718" w:rsidP="00F85718">
      <w:proofErr w:type="gramStart"/>
      <w:r>
        <w:t>x27</w:t>
      </w:r>
      <w:proofErr w:type="gramEnd"/>
    </w:p>
    <w:p w:rsidR="00F85718" w:rsidRDefault="00F85718" w:rsidP="00F85718">
      <w:proofErr w:type="gramStart"/>
      <w:r>
        <w:t>x28</w:t>
      </w:r>
      <w:proofErr w:type="gramEnd"/>
    </w:p>
    <w:p w:rsidR="00F85718" w:rsidRDefault="00F85718" w:rsidP="00F85718">
      <w:proofErr w:type="gramStart"/>
      <w:r>
        <w:t>x29</w:t>
      </w:r>
      <w:proofErr w:type="gramEnd"/>
    </w:p>
    <w:p w:rsidR="00F85718" w:rsidRDefault="00F85718" w:rsidP="00F85718">
      <w:proofErr w:type="gramStart"/>
      <w:r>
        <w:t>x30</w:t>
      </w:r>
      <w:proofErr w:type="gramEnd"/>
    </w:p>
    <w:p w:rsidR="00F85718" w:rsidRDefault="00F85718" w:rsidP="00F85718">
      <w:r>
        <w:t>q0</w:t>
      </w:r>
    </w:p>
    <w:p w:rsidR="00F85718" w:rsidRDefault="00F85718" w:rsidP="00F85718">
      <w:r>
        <w:t>q1</w:t>
      </w:r>
    </w:p>
    <w:p w:rsidR="00F85718" w:rsidRDefault="00F85718" w:rsidP="00F85718">
      <w:r>
        <w:t>q2</w:t>
      </w:r>
    </w:p>
    <w:p w:rsidR="00F85718" w:rsidRDefault="00F85718" w:rsidP="00F85718">
      <w:r>
        <w:t>q3</w:t>
      </w:r>
    </w:p>
    <w:p w:rsidR="00F85718" w:rsidRDefault="00F85718" w:rsidP="00F85718">
      <w:r>
        <w:t>q4</w:t>
      </w:r>
    </w:p>
    <w:p w:rsidR="00F85718" w:rsidRDefault="00F85718" w:rsidP="00F85718">
      <w:r>
        <w:t>q5</w:t>
      </w:r>
    </w:p>
    <w:p w:rsidR="00F85718" w:rsidRDefault="00F85718" w:rsidP="00F85718">
      <w:r>
        <w:t>q6</w:t>
      </w:r>
    </w:p>
    <w:p w:rsidR="00F85718" w:rsidRDefault="00F85718" w:rsidP="00F85718">
      <w:r>
        <w:t>q7</w:t>
      </w:r>
    </w:p>
    <w:p w:rsidR="00F85718" w:rsidRDefault="00F85718" w:rsidP="00F85718">
      <w:r>
        <w:t>q8</w:t>
      </w:r>
    </w:p>
    <w:p w:rsidR="00F85718" w:rsidRDefault="00F85718" w:rsidP="00F85718">
      <w:r>
        <w:t>q9</w:t>
      </w:r>
    </w:p>
    <w:p w:rsidR="00F85718" w:rsidRDefault="00F85718" w:rsidP="00F85718">
      <w:r>
        <w:t>q10</w:t>
      </w:r>
    </w:p>
    <w:p w:rsidR="00F85718" w:rsidRDefault="00F85718" w:rsidP="00F85718">
      <w:r>
        <w:t>q11</w:t>
      </w:r>
    </w:p>
    <w:p w:rsidR="00F85718" w:rsidRDefault="00F85718" w:rsidP="00F85718">
      <w:r>
        <w:t>q12</w:t>
      </w:r>
    </w:p>
    <w:p w:rsidR="00F85718" w:rsidRDefault="00F85718" w:rsidP="00F85718">
      <w:r>
        <w:t>q13</w:t>
      </w:r>
    </w:p>
    <w:p w:rsidR="00F85718" w:rsidRDefault="00F85718" w:rsidP="00F85718">
      <w:r>
        <w:t>q14</w:t>
      </w:r>
    </w:p>
    <w:p w:rsidR="00F85718" w:rsidRDefault="00F85718" w:rsidP="00F85718">
      <w:r>
        <w:lastRenderedPageBreak/>
        <w:t>q15</w:t>
      </w:r>
    </w:p>
    <w:p w:rsidR="00F85718" w:rsidRDefault="00F85718" w:rsidP="00F85718">
      <w:r>
        <w:t>q16</w:t>
      </w:r>
    </w:p>
    <w:p w:rsidR="00F85718" w:rsidRDefault="00F85718" w:rsidP="00F85718">
      <w:r>
        <w:t>q17</w:t>
      </w:r>
    </w:p>
    <w:p w:rsidR="00F85718" w:rsidRDefault="00F85718" w:rsidP="00F85718">
      <w:r>
        <w:t>q18</w:t>
      </w:r>
    </w:p>
    <w:p w:rsidR="00F85718" w:rsidRDefault="00F85718" w:rsidP="00F85718">
      <w:r>
        <w:t>q19</w:t>
      </w:r>
    </w:p>
    <w:p w:rsidR="00F85718" w:rsidRDefault="00F85718" w:rsidP="00F85718">
      <w:r>
        <w:t>q20</w:t>
      </w:r>
    </w:p>
    <w:p w:rsidR="00F85718" w:rsidRDefault="00F85718" w:rsidP="00F85718">
      <w:r>
        <w:t>q21</w:t>
      </w:r>
    </w:p>
    <w:p w:rsidR="00F85718" w:rsidRDefault="00F85718" w:rsidP="00F85718">
      <w:r>
        <w:t>q22</w:t>
      </w:r>
    </w:p>
    <w:p w:rsidR="00F85718" w:rsidRDefault="00F85718" w:rsidP="00F85718">
      <w:r>
        <w:t>q23</w:t>
      </w:r>
    </w:p>
    <w:p w:rsidR="00F85718" w:rsidRDefault="00F85718" w:rsidP="00F85718">
      <w:r>
        <w:t>q24</w:t>
      </w:r>
    </w:p>
    <w:p w:rsidR="00F85718" w:rsidRDefault="00F85718" w:rsidP="00F85718">
      <w:r>
        <w:t>q25</w:t>
      </w:r>
    </w:p>
    <w:p w:rsidR="00F85718" w:rsidRDefault="00F85718" w:rsidP="00F85718">
      <w:r>
        <w:t>q26</w:t>
      </w:r>
    </w:p>
    <w:p w:rsidR="00F85718" w:rsidRDefault="00F85718" w:rsidP="00F85718">
      <w:r>
        <w:t>q27</w:t>
      </w:r>
    </w:p>
    <w:p w:rsidR="00F85718" w:rsidRDefault="00F85718" w:rsidP="00F85718">
      <w:r>
        <w:t>q28</w:t>
      </w:r>
    </w:p>
    <w:p w:rsidR="00F85718" w:rsidRDefault="00F85718" w:rsidP="00F85718">
      <w:r>
        <w:t>q29</w:t>
      </w:r>
    </w:p>
    <w:p w:rsidR="00F85718" w:rsidRDefault="00F85718" w:rsidP="00F85718">
      <w:r>
        <w:t>q30</w:t>
      </w:r>
    </w:p>
    <w:p w:rsidR="00F85718" w:rsidRDefault="00F85718" w:rsidP="00F85718">
      <w:r>
        <w:t>q31</w:t>
      </w:r>
    </w:p>
    <w:p w:rsidR="00F85718" w:rsidRDefault="00F85718" w:rsidP="00F85718">
      <w:proofErr w:type="gramStart"/>
      <w:r>
        <w:t>sp</w:t>
      </w:r>
      <w:proofErr w:type="gramEnd"/>
    </w:p>
    <w:p w:rsidR="00F85718" w:rsidRDefault="00F85718" w:rsidP="00F85718">
      <w:proofErr w:type="gramStart"/>
      <w:r>
        <w:t>pc</w:t>
      </w:r>
      <w:proofErr w:type="gramEnd"/>
    </w:p>
    <w:p w:rsidR="00F85718" w:rsidRDefault="00F85718" w:rsidP="00F85718">
      <w:proofErr w:type="gramStart"/>
      <w:r>
        <w:t>pstate</w:t>
      </w:r>
      <w:proofErr w:type="gramEnd"/>
    </w:p>
    <w:p w:rsidR="00F85718" w:rsidRDefault="00F85718" w:rsidP="00F85718">
      <w:proofErr w:type="gramStart"/>
      <w:r>
        <w:t>fpcr</w:t>
      </w:r>
      <w:proofErr w:type="gramEnd"/>
    </w:p>
    <w:p w:rsidR="00F85718" w:rsidRDefault="00F85718" w:rsidP="00F85718">
      <w:proofErr w:type="gramStart"/>
      <w:r>
        <w:t>fpsr</w:t>
      </w:r>
      <w:proofErr w:type="gramEnd"/>
    </w:p>
    <w:p w:rsidR="00F85718" w:rsidRDefault="00F85718" w:rsidP="00F85718">
      <w:pPr>
        <w:sectPr w:rsidR="00F85718" w:rsidSect="00413963">
          <w:type w:val="continuous"/>
          <w:pgSz w:w="12240" w:h="15840"/>
          <w:pgMar w:top="1440" w:right="1440" w:bottom="1440" w:left="1440" w:header="720" w:footer="720" w:gutter="0"/>
          <w:cols w:num="3" w:space="720"/>
          <w:docGrid w:linePitch="360"/>
        </w:sectPr>
      </w:pPr>
    </w:p>
    <w:p w:rsidR="00F85718" w:rsidRPr="00F600B6" w:rsidRDefault="00F85718" w:rsidP="00F85718"/>
    <w:p w:rsidR="00F85718" w:rsidRDefault="00F85718" w:rsidP="00F85718"/>
    <w:p w:rsidR="00F85718" w:rsidRDefault="00F85718" w:rsidP="00F85718">
      <w:pPr>
        <w:sectPr w:rsidR="00F85718" w:rsidSect="00413963">
          <w:type w:val="continuous"/>
          <w:pgSz w:w="12240" w:h="15840"/>
          <w:pgMar w:top="1440" w:right="1440" w:bottom="1440" w:left="1440" w:header="720" w:footer="720" w:gutter="0"/>
          <w:cols w:num="3" w:space="720"/>
          <w:docGrid w:linePitch="360"/>
        </w:sectPr>
      </w:pPr>
    </w:p>
    <w:p w:rsidR="00413963" w:rsidRDefault="00413963" w:rsidP="009A6F08"/>
    <w:p w:rsidR="001A25B6" w:rsidRDefault="001A25B6">
      <w:pPr>
        <w:pStyle w:val="Appendix"/>
      </w:pPr>
      <w:bookmarkStart w:id="147" w:name="_Ref411332308"/>
      <w:bookmarkStart w:id="148" w:name="_Toc426969504"/>
      <w:r>
        <w:t>System Calls</w:t>
      </w:r>
      <w:bookmarkEnd w:id="147"/>
      <w:bookmarkEnd w:id="148"/>
    </w:p>
    <w:p w:rsidR="001A25B6" w:rsidRDefault="001A25B6" w:rsidP="001A25B6">
      <w:r>
        <w:t>The MachSyscall class, found in MachSyscall.h, represents system calls in a platform-independent manner. Currently, syscall events are only supported on Linux.</w:t>
      </w:r>
    </w:p>
    <w:p w:rsidR="001A25B6" w:rsidRDefault="001A25B6" w:rsidP="001A25B6">
      <w:pPr>
        <w:pStyle w:val="ClassHeading"/>
      </w:pPr>
      <w:r>
        <w:t>MachSyscall Methods</w:t>
      </w:r>
    </w:p>
    <w:p w:rsidR="001A25B6" w:rsidRDefault="001A25B6" w:rsidP="001A25B6">
      <w:pPr>
        <w:pStyle w:val="Definition"/>
      </w:pPr>
      <w:r>
        <w:t>SyscallIDPlatform num() const</w:t>
      </w:r>
    </w:p>
    <w:p w:rsidR="001A25B6" w:rsidRDefault="001A25B6" w:rsidP="001A25B6">
      <w:pPr>
        <w:pStyle w:val="APIBody"/>
      </w:pPr>
      <w:r>
        <w:t>Returns the platform-specific syscall number</w:t>
      </w:r>
    </w:p>
    <w:p w:rsidR="001A25B6" w:rsidRDefault="001A25B6" w:rsidP="001A25B6">
      <w:pPr>
        <w:pStyle w:val="Definition"/>
      </w:pPr>
      <w:r>
        <w:t>SyscallName name() const</w:t>
      </w:r>
    </w:p>
    <w:p w:rsidR="001A25B6" w:rsidRDefault="001A25B6" w:rsidP="001A25B6">
      <w:pPr>
        <w:pStyle w:val="APIBody"/>
      </w:pPr>
      <w:r>
        <w:t>Returns the name of the system call (e.g. “getpid”)</w:t>
      </w:r>
    </w:p>
    <w:p w:rsidR="001A25B6" w:rsidRDefault="001A25B6" w:rsidP="001A25B6">
      <w:pPr>
        <w:pStyle w:val="Definition"/>
      </w:pPr>
      <w:r>
        <w:t>bool operator==(const MachSyscall&amp;) const</w:t>
      </w:r>
    </w:p>
    <w:p w:rsidR="001A25B6" w:rsidRDefault="001A25B6" w:rsidP="001A25B6">
      <w:pPr>
        <w:pStyle w:val="APIBody"/>
      </w:pPr>
      <w:proofErr w:type="gramStart"/>
      <w:r>
        <w:t>Equality operator.</w:t>
      </w:r>
      <w:proofErr w:type="gramEnd"/>
      <w:r>
        <w:t xml:space="preserve"> Two system calls are equal if they are for the same platform and have the same syscall number.</w:t>
      </w:r>
    </w:p>
    <w:p w:rsidR="001A25B6" w:rsidRDefault="001A25B6" w:rsidP="001A25B6">
      <w:pPr>
        <w:pStyle w:val="Definition"/>
        <w:jc w:val="left"/>
      </w:pPr>
      <w:r>
        <w:lastRenderedPageBreak/>
        <w:t>static MachSyscall makeFromPlatform(Platform, SyscallIDIndependent)</w:t>
      </w:r>
    </w:p>
    <w:p w:rsidR="001A25B6" w:rsidRDefault="001A25B6" w:rsidP="001A25B6">
      <w:pPr>
        <w:pStyle w:val="APIBody"/>
      </w:pPr>
      <w:proofErr w:type="gramStart"/>
      <w:r>
        <w:t>Constructs a MachSyscall from a Platform and a platform-independent ID (e.g. dyn_getpid).</w:t>
      </w:r>
      <w:proofErr w:type="gramEnd"/>
      <w:r>
        <w:t xml:space="preserve"> The platform-independent syscall IDs may be found in dyn_syscalls.h.</w:t>
      </w:r>
    </w:p>
    <w:p w:rsidR="001A25B6" w:rsidRDefault="001A25B6" w:rsidP="001A25B6"/>
    <w:p w:rsidR="00B625F5" w:rsidRDefault="00B625F5" w:rsidP="00B625F5">
      <w:pPr>
        <w:pStyle w:val="Appendix"/>
      </w:pPr>
      <w:bookmarkStart w:id="149" w:name="_Toc426969505"/>
      <w:r>
        <w:t>Known Issues</w:t>
      </w:r>
      <w:bookmarkEnd w:id="149"/>
    </w:p>
    <w:p w:rsidR="00B625F5" w:rsidRDefault="00B625F5" w:rsidP="00B625F5"/>
    <w:p w:rsidR="00B625F5" w:rsidRDefault="00B625F5" w:rsidP="00B625F5">
      <w:r>
        <w:t xml:space="preserve">Prior to Linux 2.6.38, some kernels allowed the debug interface to return multiple pending signals without receiving an explicit debugger continue. Proccontrol’s architecture relies on receiving a single debugger event for each </w:t>
      </w:r>
      <w:proofErr w:type="gramStart"/>
      <w:r>
        <w:t>continue</w:t>
      </w:r>
      <w:proofErr w:type="gramEnd"/>
      <w:r>
        <w:t xml:space="preserve"> that it issues except at exit time. This can cause an unrecoverable assertion. We have only observed this behavior when a process is receiving signals both from itself and from another process, and we have only observed it when the self-signaling behavior is a breakpoint. This behavior does not occur with 2.6.38 and subsequent kernels, and it has not been observed on any kernels with utrace support (which covers all RedHat kernels that would otherwise be affected by this kernel bug).</w:t>
      </w:r>
    </w:p>
    <w:p w:rsidR="00B625F5" w:rsidRDefault="00B625F5" w:rsidP="00B625F5">
      <w:r>
        <w:t>Library load/unload, user-level thread creation/destruction, inferior RPCs, and user-inserted breakpoints can all cause self-signaling, and a process’s children exiting or stopping will cause the parent to be signaled as well. While we cannot provide a general prescription for avoiding this bug (other than upgrading to an unaffected kernel), the above should suggest strategies for reducing the likelihood you will be affected by it.</w:t>
      </w:r>
    </w:p>
    <w:p w:rsidR="00273B56" w:rsidRDefault="00413963" w:rsidP="009A6F08">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p>
    <w:p w:rsidR="00273B56" w:rsidRDefault="00273B56" w:rsidP="009A6F08">
      <w:pPr>
        <w:rPr>
          <w:noProof/>
        </w:rPr>
        <w:sectPr w:rsidR="00273B56" w:rsidSect="00273B56">
          <w:type w:val="continuous"/>
          <w:pgSz w:w="12240" w:h="15840"/>
          <w:pgMar w:top="1440" w:right="1440" w:bottom="1440" w:left="1440" w:header="720" w:footer="720" w:gutter="0"/>
          <w:cols w:space="720"/>
          <w:docGrid w:linePitch="360"/>
        </w:sectPr>
      </w:pPr>
    </w:p>
    <w:p w:rsidR="00273B56" w:rsidRDefault="00273B56">
      <w:pPr>
        <w:pStyle w:val="Index1"/>
        <w:tabs>
          <w:tab w:val="right" w:leader="dot" w:pos="4310"/>
        </w:tabs>
        <w:rPr>
          <w:noProof/>
        </w:rPr>
      </w:pPr>
      <w:r>
        <w:rPr>
          <w:noProof/>
        </w:rPr>
        <w:lastRenderedPageBreak/>
        <w:t>addBreakpoint, Process</w:t>
      </w:r>
      <w:r>
        <w:rPr>
          <w:noProof/>
        </w:rPr>
        <w:tab/>
        <w:t>17, 45</w:t>
      </w:r>
    </w:p>
    <w:p w:rsidR="00273B56" w:rsidRDefault="00273B56">
      <w:pPr>
        <w:pStyle w:val="Index1"/>
        <w:tabs>
          <w:tab w:val="right" w:leader="dot" w:pos="4310"/>
        </w:tabs>
        <w:rPr>
          <w:noProof/>
        </w:rPr>
      </w:pPr>
      <w:r w:rsidRPr="007D49E5">
        <w:rPr>
          <w:rFonts w:cstheme="minorHAnsi"/>
          <w:noProof/>
        </w:rPr>
        <w:t>addBreakpoint, ProcessSet</w:t>
      </w:r>
      <w:r>
        <w:rPr>
          <w:noProof/>
        </w:rPr>
        <w:tab/>
        <w:t>45</w:t>
      </w:r>
    </w:p>
    <w:p w:rsidR="00273B56" w:rsidRDefault="00273B56">
      <w:pPr>
        <w:pStyle w:val="Index1"/>
        <w:tabs>
          <w:tab w:val="right" w:leader="dot" w:pos="4310"/>
        </w:tabs>
        <w:rPr>
          <w:noProof/>
        </w:rPr>
      </w:pPr>
      <w:r>
        <w:rPr>
          <w:noProof/>
        </w:rPr>
        <w:t>AddressSet</w:t>
      </w:r>
      <w:r>
        <w:rPr>
          <w:noProof/>
        </w:rPr>
        <w:tab/>
        <w:t>34, 39, 43, 44, 49, 50</w:t>
      </w:r>
    </w:p>
    <w:p w:rsidR="00273B56" w:rsidRDefault="00273B56">
      <w:pPr>
        <w:pStyle w:val="Index1"/>
        <w:tabs>
          <w:tab w:val="right" w:leader="dot" w:pos="4310"/>
        </w:tabs>
        <w:rPr>
          <w:noProof/>
        </w:rPr>
      </w:pPr>
      <w:r w:rsidRPr="007D49E5">
        <w:rPr>
          <w:rFonts w:cstheme="minorHAnsi"/>
          <w:noProof/>
        </w:rPr>
        <w:t>allCrashed, ProcessSet</w:t>
      </w:r>
      <w:r>
        <w:rPr>
          <w:noProof/>
        </w:rPr>
        <w:tab/>
        <w:t>41</w:t>
      </w:r>
    </w:p>
    <w:p w:rsidR="00273B56" w:rsidRDefault="00273B56">
      <w:pPr>
        <w:pStyle w:val="Index1"/>
        <w:tabs>
          <w:tab w:val="right" w:leader="dot" w:pos="4310"/>
        </w:tabs>
        <w:rPr>
          <w:noProof/>
        </w:rPr>
      </w:pPr>
      <w:r w:rsidRPr="007D49E5">
        <w:rPr>
          <w:rFonts w:cstheme="minorHAnsi"/>
          <w:noProof/>
        </w:rPr>
        <w:t>allDetached, ProcessSet</w:t>
      </w:r>
      <w:r>
        <w:rPr>
          <w:noProof/>
        </w:rPr>
        <w:tab/>
        <w:t>41</w:t>
      </w:r>
    </w:p>
    <w:p w:rsidR="00273B56" w:rsidRDefault="00273B56">
      <w:pPr>
        <w:pStyle w:val="Index1"/>
        <w:tabs>
          <w:tab w:val="right" w:leader="dot" w:pos="4310"/>
        </w:tabs>
        <w:rPr>
          <w:noProof/>
        </w:rPr>
      </w:pPr>
      <w:r w:rsidRPr="007D49E5">
        <w:rPr>
          <w:rFonts w:cstheme="minorHAnsi"/>
          <w:noProof/>
        </w:rPr>
        <w:t>allExited, ProcessSet</w:t>
      </w:r>
      <w:r>
        <w:rPr>
          <w:noProof/>
        </w:rPr>
        <w:tab/>
        <w:t>41</w:t>
      </w:r>
    </w:p>
    <w:p w:rsidR="00273B56" w:rsidRDefault="00273B56">
      <w:pPr>
        <w:pStyle w:val="Index1"/>
        <w:tabs>
          <w:tab w:val="right" w:leader="dot" w:pos="4310"/>
        </w:tabs>
        <w:rPr>
          <w:noProof/>
        </w:rPr>
      </w:pPr>
      <w:r w:rsidRPr="007D49E5">
        <w:rPr>
          <w:rFonts w:cstheme="minorHAnsi"/>
          <w:noProof/>
        </w:rPr>
        <w:t>allHaveUserThreadInfo, ThreadSet</w:t>
      </w:r>
      <w:r>
        <w:rPr>
          <w:noProof/>
        </w:rPr>
        <w:tab/>
        <w:t>49</w:t>
      </w:r>
    </w:p>
    <w:p w:rsidR="00273B56" w:rsidRDefault="00273B56">
      <w:pPr>
        <w:pStyle w:val="Index1"/>
        <w:tabs>
          <w:tab w:val="right" w:leader="dot" w:pos="4310"/>
        </w:tabs>
        <w:rPr>
          <w:noProof/>
        </w:rPr>
      </w:pPr>
      <w:r w:rsidRPr="007D49E5">
        <w:rPr>
          <w:rFonts w:cstheme="minorHAnsi"/>
          <w:noProof/>
        </w:rPr>
        <w:t>allRunning, ThreadSet</w:t>
      </w:r>
      <w:r>
        <w:rPr>
          <w:noProof/>
        </w:rPr>
        <w:tab/>
        <w:t>49</w:t>
      </w:r>
    </w:p>
    <w:p w:rsidR="00273B56" w:rsidRDefault="00273B56">
      <w:pPr>
        <w:pStyle w:val="Index1"/>
        <w:tabs>
          <w:tab w:val="right" w:leader="dot" w:pos="4310"/>
        </w:tabs>
        <w:rPr>
          <w:noProof/>
        </w:rPr>
      </w:pPr>
      <w:r w:rsidRPr="007D49E5">
        <w:rPr>
          <w:rFonts w:cstheme="minorHAnsi"/>
          <w:noProof/>
        </w:rPr>
        <w:t>allSingleStepMode, ThreadSet</w:t>
      </w:r>
      <w:r>
        <w:rPr>
          <w:noProof/>
        </w:rPr>
        <w:tab/>
        <w:t>49</w:t>
      </w:r>
    </w:p>
    <w:p w:rsidR="00273B56" w:rsidRDefault="00273B56">
      <w:pPr>
        <w:pStyle w:val="Index1"/>
        <w:tabs>
          <w:tab w:val="right" w:leader="dot" w:pos="4310"/>
        </w:tabs>
        <w:rPr>
          <w:noProof/>
        </w:rPr>
      </w:pPr>
      <w:r w:rsidRPr="007D49E5">
        <w:rPr>
          <w:rFonts w:cstheme="minorHAnsi"/>
          <w:noProof/>
        </w:rPr>
        <w:t>allStopped, ThreadSet</w:t>
      </w:r>
      <w:r>
        <w:rPr>
          <w:noProof/>
        </w:rPr>
        <w:tab/>
        <w:t>49</w:t>
      </w:r>
    </w:p>
    <w:p w:rsidR="00273B56" w:rsidRDefault="00273B56">
      <w:pPr>
        <w:pStyle w:val="Index1"/>
        <w:tabs>
          <w:tab w:val="right" w:leader="dot" w:pos="4310"/>
        </w:tabs>
        <w:rPr>
          <w:noProof/>
        </w:rPr>
      </w:pPr>
      <w:r w:rsidRPr="007D49E5">
        <w:rPr>
          <w:rFonts w:cstheme="minorHAnsi"/>
          <w:noProof/>
        </w:rPr>
        <w:t>allTerminated, ProcessSet</w:t>
      </w:r>
      <w:r>
        <w:rPr>
          <w:noProof/>
        </w:rPr>
        <w:tab/>
        <w:t>41</w:t>
      </w:r>
    </w:p>
    <w:p w:rsidR="00273B56" w:rsidRDefault="00273B56">
      <w:pPr>
        <w:pStyle w:val="Index1"/>
        <w:tabs>
          <w:tab w:val="right" w:leader="dot" w:pos="4310"/>
        </w:tabs>
        <w:rPr>
          <w:noProof/>
        </w:rPr>
      </w:pPr>
      <w:r w:rsidRPr="007D49E5">
        <w:rPr>
          <w:rFonts w:cstheme="minorHAnsi"/>
          <w:noProof/>
        </w:rPr>
        <w:t>allTerminated, ThreadSet</w:t>
      </w:r>
      <w:r>
        <w:rPr>
          <w:noProof/>
        </w:rPr>
        <w:tab/>
        <w:t>49</w:t>
      </w:r>
    </w:p>
    <w:p w:rsidR="00273B56" w:rsidRDefault="00273B56">
      <w:pPr>
        <w:pStyle w:val="Index1"/>
        <w:tabs>
          <w:tab w:val="right" w:leader="dot" w:pos="4310"/>
        </w:tabs>
        <w:rPr>
          <w:noProof/>
        </w:rPr>
      </w:pPr>
      <w:r w:rsidRPr="007D49E5">
        <w:rPr>
          <w:rFonts w:cstheme="minorHAnsi"/>
          <w:noProof/>
        </w:rPr>
        <w:t>allThreadRunning, ProcessSet</w:t>
      </w:r>
      <w:r>
        <w:rPr>
          <w:noProof/>
        </w:rPr>
        <w:tab/>
        <w:t>42</w:t>
      </w:r>
    </w:p>
    <w:p w:rsidR="00273B56" w:rsidRDefault="00273B56">
      <w:pPr>
        <w:pStyle w:val="Index1"/>
        <w:tabs>
          <w:tab w:val="right" w:leader="dot" w:pos="4310"/>
        </w:tabs>
        <w:rPr>
          <w:noProof/>
        </w:rPr>
      </w:pPr>
      <w:r>
        <w:rPr>
          <w:noProof/>
        </w:rPr>
        <w:t>allThreadsRunning, Process</w:t>
      </w:r>
      <w:r>
        <w:rPr>
          <w:noProof/>
        </w:rPr>
        <w:tab/>
        <w:t>14</w:t>
      </w:r>
    </w:p>
    <w:p w:rsidR="00273B56" w:rsidRDefault="00273B56">
      <w:pPr>
        <w:pStyle w:val="Index1"/>
        <w:tabs>
          <w:tab w:val="right" w:leader="dot" w:pos="4310"/>
        </w:tabs>
        <w:rPr>
          <w:noProof/>
        </w:rPr>
      </w:pPr>
      <w:r>
        <w:rPr>
          <w:noProof/>
        </w:rPr>
        <w:t>allThreadsStopped, Process</w:t>
      </w:r>
      <w:r>
        <w:rPr>
          <w:noProof/>
        </w:rPr>
        <w:tab/>
        <w:t>13</w:t>
      </w:r>
    </w:p>
    <w:p w:rsidR="00273B56" w:rsidRDefault="00273B56">
      <w:pPr>
        <w:pStyle w:val="Index1"/>
        <w:tabs>
          <w:tab w:val="right" w:leader="dot" w:pos="4310"/>
        </w:tabs>
        <w:rPr>
          <w:noProof/>
        </w:rPr>
      </w:pPr>
      <w:r w:rsidRPr="007D49E5">
        <w:rPr>
          <w:rFonts w:cstheme="minorHAnsi"/>
          <w:noProof/>
        </w:rPr>
        <w:t>allThreadStopped, ProcessSet</w:t>
      </w:r>
      <w:r>
        <w:rPr>
          <w:noProof/>
        </w:rPr>
        <w:tab/>
        <w:t>42</w:t>
      </w:r>
    </w:p>
    <w:p w:rsidR="00273B56" w:rsidRDefault="00273B56">
      <w:pPr>
        <w:pStyle w:val="Index1"/>
        <w:tabs>
          <w:tab w:val="right" w:leader="dot" w:pos="4310"/>
        </w:tabs>
        <w:rPr>
          <w:noProof/>
        </w:rPr>
      </w:pPr>
      <w:r w:rsidRPr="007D49E5">
        <w:rPr>
          <w:rFonts w:cstheme="minorHAnsi"/>
          <w:noProof/>
        </w:rPr>
        <w:t>anyCrashed, ProcessSet</w:t>
      </w:r>
      <w:r>
        <w:rPr>
          <w:noProof/>
        </w:rPr>
        <w:tab/>
        <w:t>41</w:t>
      </w:r>
    </w:p>
    <w:p w:rsidR="00273B56" w:rsidRDefault="00273B56">
      <w:pPr>
        <w:pStyle w:val="Index1"/>
        <w:tabs>
          <w:tab w:val="right" w:leader="dot" w:pos="4310"/>
        </w:tabs>
        <w:rPr>
          <w:noProof/>
        </w:rPr>
      </w:pPr>
      <w:r w:rsidRPr="007D49E5">
        <w:rPr>
          <w:rFonts w:cstheme="minorHAnsi"/>
          <w:noProof/>
        </w:rPr>
        <w:t>anyDetached, ProcessSet</w:t>
      </w:r>
      <w:r>
        <w:rPr>
          <w:noProof/>
        </w:rPr>
        <w:tab/>
        <w:t>41</w:t>
      </w:r>
    </w:p>
    <w:p w:rsidR="00273B56" w:rsidRDefault="00273B56">
      <w:pPr>
        <w:pStyle w:val="Index1"/>
        <w:tabs>
          <w:tab w:val="right" w:leader="dot" w:pos="4310"/>
        </w:tabs>
        <w:rPr>
          <w:noProof/>
        </w:rPr>
      </w:pPr>
      <w:r w:rsidRPr="007D49E5">
        <w:rPr>
          <w:rFonts w:cstheme="minorHAnsi"/>
          <w:noProof/>
        </w:rPr>
        <w:t>anyExited, ProcessSet</w:t>
      </w:r>
      <w:r>
        <w:rPr>
          <w:noProof/>
        </w:rPr>
        <w:tab/>
        <w:t>41</w:t>
      </w:r>
    </w:p>
    <w:p w:rsidR="00273B56" w:rsidRDefault="00273B56">
      <w:pPr>
        <w:pStyle w:val="Index1"/>
        <w:tabs>
          <w:tab w:val="right" w:leader="dot" w:pos="4310"/>
        </w:tabs>
        <w:rPr>
          <w:noProof/>
        </w:rPr>
      </w:pPr>
      <w:r w:rsidRPr="007D49E5">
        <w:rPr>
          <w:rFonts w:cstheme="minorHAnsi"/>
          <w:noProof/>
        </w:rPr>
        <w:t>anyHaveUserThreadInfo, ThreadSet</w:t>
      </w:r>
      <w:r>
        <w:rPr>
          <w:noProof/>
        </w:rPr>
        <w:tab/>
        <w:t>49</w:t>
      </w:r>
    </w:p>
    <w:p w:rsidR="00273B56" w:rsidRDefault="00273B56">
      <w:pPr>
        <w:pStyle w:val="Index1"/>
        <w:tabs>
          <w:tab w:val="right" w:leader="dot" w:pos="4310"/>
        </w:tabs>
        <w:rPr>
          <w:noProof/>
        </w:rPr>
      </w:pPr>
      <w:r w:rsidRPr="007D49E5">
        <w:rPr>
          <w:rFonts w:cstheme="minorHAnsi"/>
          <w:noProof/>
        </w:rPr>
        <w:t>anyRunning, ThreadSet</w:t>
      </w:r>
      <w:r>
        <w:rPr>
          <w:noProof/>
        </w:rPr>
        <w:tab/>
        <w:t>49</w:t>
      </w:r>
    </w:p>
    <w:p w:rsidR="00273B56" w:rsidRDefault="00273B56">
      <w:pPr>
        <w:pStyle w:val="Index1"/>
        <w:tabs>
          <w:tab w:val="right" w:leader="dot" w:pos="4310"/>
        </w:tabs>
        <w:rPr>
          <w:noProof/>
        </w:rPr>
      </w:pPr>
      <w:r w:rsidRPr="007D49E5">
        <w:rPr>
          <w:rFonts w:cstheme="minorHAnsi"/>
          <w:noProof/>
        </w:rPr>
        <w:t>anySingleStepMode, ThreadSet</w:t>
      </w:r>
      <w:r>
        <w:rPr>
          <w:noProof/>
        </w:rPr>
        <w:tab/>
        <w:t>49</w:t>
      </w:r>
    </w:p>
    <w:p w:rsidR="00273B56" w:rsidRDefault="00273B56">
      <w:pPr>
        <w:pStyle w:val="Index1"/>
        <w:tabs>
          <w:tab w:val="right" w:leader="dot" w:pos="4310"/>
        </w:tabs>
        <w:rPr>
          <w:noProof/>
        </w:rPr>
      </w:pPr>
      <w:r w:rsidRPr="007D49E5">
        <w:rPr>
          <w:rFonts w:cstheme="minorHAnsi"/>
          <w:noProof/>
        </w:rPr>
        <w:t>anyStopped, ThreadSet</w:t>
      </w:r>
      <w:r>
        <w:rPr>
          <w:noProof/>
        </w:rPr>
        <w:tab/>
        <w:t>49</w:t>
      </w:r>
    </w:p>
    <w:p w:rsidR="00273B56" w:rsidRDefault="00273B56">
      <w:pPr>
        <w:pStyle w:val="Index1"/>
        <w:tabs>
          <w:tab w:val="right" w:leader="dot" w:pos="4310"/>
        </w:tabs>
        <w:rPr>
          <w:noProof/>
        </w:rPr>
      </w:pPr>
      <w:r w:rsidRPr="007D49E5">
        <w:rPr>
          <w:rFonts w:cstheme="minorHAnsi"/>
          <w:noProof/>
        </w:rPr>
        <w:t>anyTerminated, ProcessSet</w:t>
      </w:r>
      <w:r>
        <w:rPr>
          <w:noProof/>
        </w:rPr>
        <w:tab/>
        <w:t>41</w:t>
      </w:r>
    </w:p>
    <w:p w:rsidR="00273B56" w:rsidRDefault="00273B56">
      <w:pPr>
        <w:pStyle w:val="Index1"/>
        <w:tabs>
          <w:tab w:val="right" w:leader="dot" w:pos="4310"/>
        </w:tabs>
        <w:rPr>
          <w:noProof/>
        </w:rPr>
      </w:pPr>
      <w:r w:rsidRPr="007D49E5">
        <w:rPr>
          <w:rFonts w:cstheme="minorHAnsi"/>
          <w:noProof/>
        </w:rPr>
        <w:t>anyTerminated, ThreadSet</w:t>
      </w:r>
      <w:r>
        <w:rPr>
          <w:noProof/>
        </w:rPr>
        <w:tab/>
        <w:t>49</w:t>
      </w:r>
    </w:p>
    <w:p w:rsidR="00273B56" w:rsidRDefault="00273B56">
      <w:pPr>
        <w:pStyle w:val="Index1"/>
        <w:tabs>
          <w:tab w:val="right" w:leader="dot" w:pos="4310"/>
        </w:tabs>
        <w:rPr>
          <w:noProof/>
        </w:rPr>
      </w:pPr>
      <w:r w:rsidRPr="007D49E5">
        <w:rPr>
          <w:rFonts w:cstheme="minorHAnsi"/>
          <w:noProof/>
        </w:rPr>
        <w:t>anyThreadRunning, ProcessSet</w:t>
      </w:r>
      <w:r>
        <w:rPr>
          <w:noProof/>
        </w:rPr>
        <w:tab/>
        <w:t>42</w:t>
      </w:r>
    </w:p>
    <w:p w:rsidR="00273B56" w:rsidRDefault="00273B56">
      <w:pPr>
        <w:pStyle w:val="Index1"/>
        <w:tabs>
          <w:tab w:val="right" w:leader="dot" w:pos="4310"/>
        </w:tabs>
        <w:rPr>
          <w:noProof/>
        </w:rPr>
      </w:pPr>
      <w:r w:rsidRPr="007D49E5">
        <w:rPr>
          <w:rFonts w:cstheme="minorHAnsi"/>
          <w:noProof/>
        </w:rPr>
        <w:t>anyThreadStopped, ProcessSet</w:t>
      </w:r>
      <w:r>
        <w:rPr>
          <w:noProof/>
        </w:rPr>
        <w:tab/>
        <w:t>42</w:t>
      </w:r>
    </w:p>
    <w:p w:rsidR="00273B56" w:rsidRDefault="00273B56">
      <w:pPr>
        <w:pStyle w:val="Index1"/>
        <w:tabs>
          <w:tab w:val="right" w:leader="dot" w:pos="4310"/>
        </w:tabs>
        <w:rPr>
          <w:noProof/>
        </w:rPr>
      </w:pPr>
      <w:r>
        <w:rPr>
          <w:noProof/>
        </w:rPr>
        <w:t>Architecture</w:t>
      </w:r>
      <w:r>
        <w:rPr>
          <w:noProof/>
        </w:rPr>
        <w:tab/>
        <w:t>64</w:t>
      </w:r>
    </w:p>
    <w:p w:rsidR="00273B56" w:rsidRDefault="00273B56">
      <w:pPr>
        <w:pStyle w:val="Index1"/>
        <w:tabs>
          <w:tab w:val="right" w:leader="dot" w:pos="4310"/>
        </w:tabs>
        <w:rPr>
          <w:noProof/>
        </w:rPr>
      </w:pPr>
      <w:r w:rsidRPr="007D49E5">
        <w:rPr>
          <w:rFonts w:cstheme="minorHAnsi"/>
          <w:noProof/>
        </w:rPr>
        <w:t>AttachInfo, ProcessSet</w:t>
      </w:r>
      <w:r>
        <w:rPr>
          <w:noProof/>
        </w:rPr>
        <w:tab/>
        <w:t>38, 40</w:t>
      </w:r>
    </w:p>
    <w:p w:rsidR="00273B56" w:rsidRDefault="00273B56">
      <w:pPr>
        <w:pStyle w:val="Index1"/>
        <w:tabs>
          <w:tab w:val="right" w:leader="dot" w:pos="4310"/>
        </w:tabs>
        <w:rPr>
          <w:noProof/>
        </w:rPr>
      </w:pPr>
      <w:r>
        <w:rPr>
          <w:noProof/>
        </w:rPr>
        <w:t>attachProcess, Process</w:t>
      </w:r>
      <w:r>
        <w:rPr>
          <w:noProof/>
        </w:rPr>
        <w:tab/>
        <w:t>9, 11, 40</w:t>
      </w:r>
    </w:p>
    <w:p w:rsidR="00273B56" w:rsidRDefault="00273B56">
      <w:pPr>
        <w:pStyle w:val="Index1"/>
        <w:tabs>
          <w:tab w:val="right" w:leader="dot" w:pos="4310"/>
        </w:tabs>
        <w:rPr>
          <w:noProof/>
        </w:rPr>
      </w:pPr>
      <w:r>
        <w:rPr>
          <w:noProof/>
        </w:rPr>
        <w:t>attachProcessSet, ProcessSet</w:t>
      </w:r>
      <w:r>
        <w:rPr>
          <w:noProof/>
        </w:rPr>
        <w:tab/>
        <w:t>38, 40</w:t>
      </w:r>
    </w:p>
    <w:p w:rsidR="00273B56" w:rsidRDefault="00273B56">
      <w:pPr>
        <w:pStyle w:val="Index1"/>
        <w:tabs>
          <w:tab w:val="right" w:leader="dot" w:pos="4310"/>
        </w:tabs>
        <w:rPr>
          <w:noProof/>
        </w:rPr>
      </w:pPr>
      <w:r w:rsidRPr="007D49E5">
        <w:rPr>
          <w:rFonts w:cstheme="minorHAnsi"/>
          <w:noProof/>
        </w:rPr>
        <w:t>begin, AddressSet</w:t>
      </w:r>
      <w:r>
        <w:rPr>
          <w:noProof/>
        </w:rPr>
        <w:tab/>
        <w:t>35</w:t>
      </w:r>
    </w:p>
    <w:p w:rsidR="00273B56" w:rsidRDefault="00273B56">
      <w:pPr>
        <w:pStyle w:val="Index1"/>
        <w:tabs>
          <w:tab w:val="right" w:leader="dot" w:pos="4310"/>
        </w:tabs>
        <w:rPr>
          <w:noProof/>
        </w:rPr>
      </w:pPr>
      <w:r>
        <w:rPr>
          <w:noProof/>
        </w:rPr>
        <w:t>begin, LibraryPool</w:t>
      </w:r>
      <w:r>
        <w:rPr>
          <w:noProof/>
        </w:rPr>
        <w:tab/>
        <w:t>32</w:t>
      </w:r>
    </w:p>
    <w:p w:rsidR="00273B56" w:rsidRDefault="00273B56">
      <w:pPr>
        <w:pStyle w:val="Index1"/>
        <w:tabs>
          <w:tab w:val="right" w:leader="dot" w:pos="4310"/>
        </w:tabs>
        <w:rPr>
          <w:noProof/>
        </w:rPr>
      </w:pPr>
      <w:r w:rsidRPr="007D49E5">
        <w:rPr>
          <w:rFonts w:cstheme="minorHAnsi"/>
          <w:noProof/>
        </w:rPr>
        <w:t>begin, ProcessSet</w:t>
      </w:r>
      <w:r>
        <w:rPr>
          <w:noProof/>
        </w:rPr>
        <w:tab/>
        <w:t>40</w:t>
      </w:r>
    </w:p>
    <w:p w:rsidR="00273B56" w:rsidRDefault="00273B56">
      <w:pPr>
        <w:pStyle w:val="Index1"/>
        <w:tabs>
          <w:tab w:val="right" w:leader="dot" w:pos="4310"/>
        </w:tabs>
        <w:rPr>
          <w:noProof/>
        </w:rPr>
      </w:pPr>
      <w:r>
        <w:rPr>
          <w:noProof/>
        </w:rPr>
        <w:t>begin, RegisterPool</w:t>
      </w:r>
      <w:r>
        <w:rPr>
          <w:noProof/>
        </w:rPr>
        <w:tab/>
        <w:t>33</w:t>
      </w:r>
    </w:p>
    <w:p w:rsidR="00273B56" w:rsidRDefault="00273B56">
      <w:pPr>
        <w:pStyle w:val="Index1"/>
        <w:tabs>
          <w:tab w:val="right" w:leader="dot" w:pos="4310"/>
        </w:tabs>
        <w:rPr>
          <w:noProof/>
        </w:rPr>
      </w:pPr>
      <w:r>
        <w:rPr>
          <w:noProof/>
        </w:rPr>
        <w:t>begin, ThreadPool</w:t>
      </w:r>
      <w:r>
        <w:rPr>
          <w:noProof/>
        </w:rPr>
        <w:tab/>
        <w:t>30</w:t>
      </w:r>
    </w:p>
    <w:p w:rsidR="00273B56" w:rsidRDefault="00273B56">
      <w:pPr>
        <w:pStyle w:val="Index1"/>
        <w:tabs>
          <w:tab w:val="right" w:leader="dot" w:pos="4310"/>
        </w:tabs>
        <w:rPr>
          <w:noProof/>
        </w:rPr>
      </w:pPr>
      <w:r w:rsidRPr="007D49E5">
        <w:rPr>
          <w:rFonts w:cstheme="minorHAnsi"/>
          <w:noProof/>
        </w:rPr>
        <w:t>begin, ThreadSet</w:t>
      </w:r>
      <w:r>
        <w:rPr>
          <w:noProof/>
        </w:rPr>
        <w:tab/>
        <w:t>48</w:t>
      </w:r>
    </w:p>
    <w:p w:rsidR="00273B56" w:rsidRDefault="00273B56">
      <w:pPr>
        <w:pStyle w:val="Index1"/>
        <w:tabs>
          <w:tab w:val="right" w:leader="dot" w:pos="4310"/>
        </w:tabs>
        <w:rPr>
          <w:noProof/>
        </w:rPr>
      </w:pPr>
      <w:r>
        <w:rPr>
          <w:noProof/>
        </w:rPr>
        <w:t>Breakpoint</w:t>
      </w:r>
      <w:r>
        <w:rPr>
          <w:noProof/>
        </w:rPr>
        <w:tab/>
        <w:t>17, 25, 45, 59</w:t>
      </w:r>
    </w:p>
    <w:p w:rsidR="00273B56" w:rsidRDefault="00273B56">
      <w:pPr>
        <w:pStyle w:val="Index1"/>
        <w:tabs>
          <w:tab w:val="right" w:leader="dot" w:pos="4310"/>
        </w:tabs>
        <w:rPr>
          <w:noProof/>
        </w:rPr>
      </w:pPr>
      <w:r>
        <w:rPr>
          <w:noProof/>
        </w:rPr>
        <w:t>Breakpoint, Hardware</w:t>
      </w:r>
      <w:r>
        <w:rPr>
          <w:noProof/>
        </w:rPr>
        <w:tab/>
        <w:t>26</w:t>
      </w:r>
    </w:p>
    <w:p w:rsidR="00273B56" w:rsidRDefault="00273B56">
      <w:pPr>
        <w:pStyle w:val="Index1"/>
        <w:tabs>
          <w:tab w:val="right" w:leader="dot" w:pos="4310"/>
        </w:tabs>
        <w:rPr>
          <w:noProof/>
        </w:rPr>
      </w:pPr>
      <w:r>
        <w:rPr>
          <w:noProof/>
        </w:rPr>
        <w:t>Breakpoint, Software</w:t>
      </w:r>
      <w:r>
        <w:rPr>
          <w:noProof/>
        </w:rPr>
        <w:tab/>
        <w:t>26</w:t>
      </w:r>
    </w:p>
    <w:p w:rsidR="00273B56" w:rsidRDefault="00273B56">
      <w:pPr>
        <w:pStyle w:val="Index1"/>
        <w:tabs>
          <w:tab w:val="right" w:leader="dot" w:pos="4310"/>
        </w:tabs>
        <w:rPr>
          <w:noProof/>
        </w:rPr>
      </w:pPr>
      <w:r>
        <w:rPr>
          <w:noProof/>
        </w:rPr>
        <w:t>callback function</w:t>
      </w:r>
      <w:r>
        <w:rPr>
          <w:noProof/>
        </w:rPr>
        <w:tab/>
        <w:t>2, 4, 6, 11, 52</w:t>
      </w:r>
    </w:p>
    <w:p w:rsidR="00273B56" w:rsidRDefault="00273B56">
      <w:pPr>
        <w:pStyle w:val="Index1"/>
        <w:tabs>
          <w:tab w:val="right" w:leader="dot" w:pos="4310"/>
        </w:tabs>
        <w:rPr>
          <w:noProof/>
        </w:rPr>
      </w:pPr>
      <w:r>
        <w:rPr>
          <w:noProof/>
        </w:rPr>
        <w:t>cb_func_t, Process</w:t>
      </w:r>
      <w:r>
        <w:rPr>
          <w:noProof/>
        </w:rPr>
        <w:tab/>
        <w:t>11</w:t>
      </w:r>
    </w:p>
    <w:p w:rsidR="00273B56" w:rsidRDefault="00273B56">
      <w:pPr>
        <w:pStyle w:val="Index1"/>
        <w:tabs>
          <w:tab w:val="right" w:leader="dot" w:pos="4310"/>
        </w:tabs>
        <w:rPr>
          <w:noProof/>
        </w:rPr>
      </w:pPr>
      <w:r w:rsidRPr="007D49E5">
        <w:rPr>
          <w:rFonts w:cs="Courier New"/>
          <w:noProof/>
        </w:rPr>
        <w:t>cb_ret_t, Process</w:t>
      </w:r>
      <w:r>
        <w:rPr>
          <w:noProof/>
        </w:rPr>
        <w:tab/>
        <w:t>2, 6, 9</w:t>
      </w:r>
    </w:p>
    <w:p w:rsidR="00273B56" w:rsidRDefault="00273B56">
      <w:pPr>
        <w:pStyle w:val="Index1"/>
        <w:tabs>
          <w:tab w:val="right" w:leader="dot" w:pos="4310"/>
        </w:tabs>
        <w:rPr>
          <w:noProof/>
        </w:rPr>
      </w:pPr>
      <w:r w:rsidRPr="007D49E5">
        <w:rPr>
          <w:rFonts w:cstheme="minorHAnsi"/>
          <w:noProof/>
        </w:rPr>
        <w:t>clear, AddressSet</w:t>
      </w:r>
      <w:r>
        <w:rPr>
          <w:noProof/>
        </w:rPr>
        <w:tab/>
        <w:t>36</w:t>
      </w:r>
    </w:p>
    <w:p w:rsidR="00273B56" w:rsidRDefault="00273B56">
      <w:pPr>
        <w:pStyle w:val="Index1"/>
        <w:tabs>
          <w:tab w:val="right" w:leader="dot" w:pos="4310"/>
        </w:tabs>
        <w:rPr>
          <w:noProof/>
        </w:rPr>
      </w:pPr>
      <w:r w:rsidRPr="007D49E5">
        <w:rPr>
          <w:rFonts w:cstheme="minorHAnsi"/>
          <w:noProof/>
        </w:rPr>
        <w:t>clear, ProcessSet</w:t>
      </w:r>
      <w:r>
        <w:rPr>
          <w:noProof/>
        </w:rPr>
        <w:tab/>
        <w:t>41</w:t>
      </w:r>
    </w:p>
    <w:p w:rsidR="00273B56" w:rsidRDefault="00273B56">
      <w:pPr>
        <w:pStyle w:val="Index1"/>
        <w:tabs>
          <w:tab w:val="right" w:leader="dot" w:pos="4310"/>
        </w:tabs>
        <w:rPr>
          <w:noProof/>
        </w:rPr>
      </w:pPr>
      <w:r w:rsidRPr="007D49E5">
        <w:rPr>
          <w:rFonts w:cstheme="minorHAnsi"/>
          <w:noProof/>
        </w:rPr>
        <w:t>clear, ThreadSet</w:t>
      </w:r>
      <w:r>
        <w:rPr>
          <w:noProof/>
        </w:rPr>
        <w:tab/>
        <w:t>48</w:t>
      </w:r>
    </w:p>
    <w:p w:rsidR="00273B56" w:rsidRDefault="00273B56">
      <w:pPr>
        <w:pStyle w:val="Index1"/>
        <w:tabs>
          <w:tab w:val="right" w:leader="dot" w:pos="4310"/>
        </w:tabs>
        <w:rPr>
          <w:noProof/>
        </w:rPr>
      </w:pPr>
      <w:r>
        <w:rPr>
          <w:noProof/>
        </w:rPr>
        <w:lastRenderedPageBreak/>
        <w:t>code, EventType</w:t>
      </w:r>
      <w:r>
        <w:rPr>
          <w:noProof/>
        </w:rPr>
        <w:tab/>
        <w:t>54</w:t>
      </w:r>
    </w:p>
    <w:p w:rsidR="00273B56" w:rsidRDefault="00273B56">
      <w:pPr>
        <w:pStyle w:val="Index1"/>
        <w:tabs>
          <w:tab w:val="right" w:leader="dot" w:pos="4310"/>
        </w:tabs>
        <w:rPr>
          <w:noProof/>
        </w:rPr>
      </w:pPr>
      <w:r>
        <w:rPr>
          <w:noProof/>
        </w:rPr>
        <w:t>const_iterator, AddressSet</w:t>
      </w:r>
      <w:r>
        <w:rPr>
          <w:noProof/>
        </w:rPr>
        <w:tab/>
        <w:t>35</w:t>
      </w:r>
    </w:p>
    <w:p w:rsidR="00273B56" w:rsidRDefault="00273B56">
      <w:pPr>
        <w:pStyle w:val="Index1"/>
        <w:tabs>
          <w:tab w:val="right" w:leader="dot" w:pos="4310"/>
        </w:tabs>
        <w:rPr>
          <w:noProof/>
        </w:rPr>
      </w:pPr>
      <w:r>
        <w:rPr>
          <w:noProof/>
        </w:rPr>
        <w:t>const_iterator, LibraryPool</w:t>
      </w:r>
      <w:r>
        <w:rPr>
          <w:noProof/>
        </w:rPr>
        <w:tab/>
        <w:t>32</w:t>
      </w:r>
    </w:p>
    <w:p w:rsidR="00273B56" w:rsidRDefault="00273B56">
      <w:pPr>
        <w:pStyle w:val="Index1"/>
        <w:tabs>
          <w:tab w:val="right" w:leader="dot" w:pos="4310"/>
        </w:tabs>
        <w:rPr>
          <w:noProof/>
        </w:rPr>
      </w:pPr>
      <w:r w:rsidRPr="007D49E5">
        <w:rPr>
          <w:rFonts w:cstheme="minorHAnsi"/>
          <w:noProof/>
        </w:rPr>
        <w:t>const_iterator, ProcessSet</w:t>
      </w:r>
      <w:r>
        <w:rPr>
          <w:noProof/>
        </w:rPr>
        <w:tab/>
        <w:t>38</w:t>
      </w:r>
    </w:p>
    <w:p w:rsidR="00273B56" w:rsidRDefault="00273B56">
      <w:pPr>
        <w:pStyle w:val="Index1"/>
        <w:tabs>
          <w:tab w:val="right" w:leader="dot" w:pos="4310"/>
        </w:tabs>
        <w:rPr>
          <w:noProof/>
        </w:rPr>
      </w:pPr>
      <w:r>
        <w:rPr>
          <w:noProof/>
        </w:rPr>
        <w:t>const_iterator, ThreadPool</w:t>
      </w:r>
      <w:r>
        <w:rPr>
          <w:noProof/>
        </w:rPr>
        <w:tab/>
        <w:t>30</w:t>
      </w:r>
    </w:p>
    <w:p w:rsidR="00273B56" w:rsidRDefault="00273B56">
      <w:pPr>
        <w:pStyle w:val="Index1"/>
        <w:tabs>
          <w:tab w:val="right" w:leader="dot" w:pos="4310"/>
        </w:tabs>
        <w:rPr>
          <w:noProof/>
        </w:rPr>
      </w:pPr>
      <w:r w:rsidRPr="007D49E5">
        <w:rPr>
          <w:rFonts w:cstheme="minorHAnsi"/>
          <w:noProof/>
        </w:rPr>
        <w:t>const_iterator, ThreadSet</w:t>
      </w:r>
      <w:r>
        <w:rPr>
          <w:noProof/>
        </w:rPr>
        <w:tab/>
        <w:t>47</w:t>
      </w:r>
    </w:p>
    <w:p w:rsidR="00273B56" w:rsidRDefault="00273B56">
      <w:pPr>
        <w:pStyle w:val="Index1"/>
        <w:tabs>
          <w:tab w:val="right" w:leader="dot" w:pos="4310"/>
        </w:tabs>
        <w:rPr>
          <w:noProof/>
        </w:rPr>
      </w:pPr>
      <w:r w:rsidRPr="007D49E5">
        <w:rPr>
          <w:rFonts w:cs="Courier New"/>
          <w:noProof/>
        </w:rPr>
        <w:t>const_ptr</w:t>
      </w:r>
      <w:r>
        <w:rPr>
          <w:noProof/>
        </w:rPr>
        <w:tab/>
        <w:t>8</w:t>
      </w:r>
    </w:p>
    <w:p w:rsidR="00273B56" w:rsidRDefault="00273B56">
      <w:pPr>
        <w:pStyle w:val="Index1"/>
        <w:tabs>
          <w:tab w:val="right" w:leader="dot" w:pos="4310"/>
        </w:tabs>
        <w:rPr>
          <w:noProof/>
        </w:rPr>
      </w:pPr>
      <w:r>
        <w:rPr>
          <w:noProof/>
        </w:rPr>
        <w:t>continueProc, Process</w:t>
      </w:r>
      <w:r>
        <w:rPr>
          <w:noProof/>
        </w:rPr>
        <w:tab/>
        <w:t>6, 14, 42</w:t>
      </w:r>
    </w:p>
    <w:p w:rsidR="00273B56" w:rsidRDefault="00273B56">
      <w:pPr>
        <w:pStyle w:val="Index1"/>
        <w:tabs>
          <w:tab w:val="right" w:leader="dot" w:pos="4310"/>
        </w:tabs>
        <w:rPr>
          <w:noProof/>
        </w:rPr>
      </w:pPr>
      <w:r w:rsidRPr="007D49E5">
        <w:rPr>
          <w:rFonts w:cstheme="minorHAnsi"/>
          <w:noProof/>
        </w:rPr>
        <w:t>continueProcs, ProcessSet</w:t>
      </w:r>
      <w:r>
        <w:rPr>
          <w:noProof/>
        </w:rPr>
        <w:tab/>
        <w:t>42</w:t>
      </w:r>
    </w:p>
    <w:p w:rsidR="00273B56" w:rsidRDefault="00273B56">
      <w:pPr>
        <w:pStyle w:val="Index1"/>
        <w:tabs>
          <w:tab w:val="right" w:leader="dot" w:pos="4310"/>
        </w:tabs>
        <w:rPr>
          <w:noProof/>
        </w:rPr>
      </w:pPr>
      <w:r>
        <w:rPr>
          <w:noProof/>
        </w:rPr>
        <w:t>continueThread, Thread</w:t>
      </w:r>
      <w:r>
        <w:rPr>
          <w:noProof/>
        </w:rPr>
        <w:tab/>
        <w:t>6, 21, 50</w:t>
      </w:r>
    </w:p>
    <w:p w:rsidR="00273B56" w:rsidRDefault="00273B56">
      <w:pPr>
        <w:pStyle w:val="Index1"/>
        <w:tabs>
          <w:tab w:val="right" w:leader="dot" w:pos="4310"/>
        </w:tabs>
        <w:rPr>
          <w:noProof/>
        </w:rPr>
      </w:pPr>
      <w:r w:rsidRPr="007D49E5">
        <w:rPr>
          <w:rFonts w:cstheme="minorHAnsi"/>
          <w:noProof/>
        </w:rPr>
        <w:t>continueThreads, ThreadSet</w:t>
      </w:r>
      <w:r>
        <w:rPr>
          <w:noProof/>
        </w:rPr>
        <w:tab/>
        <w:t>50</w:t>
      </w:r>
    </w:p>
    <w:p w:rsidR="00273B56" w:rsidRDefault="00273B56">
      <w:pPr>
        <w:pStyle w:val="Index1"/>
        <w:tabs>
          <w:tab w:val="right" w:leader="dot" w:pos="4310"/>
        </w:tabs>
        <w:rPr>
          <w:noProof/>
        </w:rPr>
      </w:pPr>
      <w:r>
        <w:rPr>
          <w:noProof/>
        </w:rPr>
        <w:t>controller process</w:t>
      </w:r>
      <w:r>
        <w:rPr>
          <w:noProof/>
        </w:rPr>
        <w:tab/>
        <w:t>1</w:t>
      </w:r>
    </w:p>
    <w:p w:rsidR="00273B56" w:rsidRDefault="00273B56">
      <w:pPr>
        <w:pStyle w:val="Index1"/>
        <w:tabs>
          <w:tab w:val="right" w:leader="dot" w:pos="4310"/>
        </w:tabs>
        <w:rPr>
          <w:noProof/>
        </w:rPr>
      </w:pPr>
      <w:r>
        <w:rPr>
          <w:noProof/>
        </w:rPr>
        <w:t>control-transfer breakpoints</w:t>
      </w:r>
      <w:r>
        <w:rPr>
          <w:noProof/>
        </w:rPr>
        <w:tab/>
        <w:t>26</w:t>
      </w:r>
    </w:p>
    <w:p w:rsidR="00273B56" w:rsidRDefault="00273B56">
      <w:pPr>
        <w:pStyle w:val="Index1"/>
        <w:tabs>
          <w:tab w:val="right" w:leader="dot" w:pos="4310"/>
        </w:tabs>
        <w:rPr>
          <w:noProof/>
        </w:rPr>
      </w:pPr>
      <w:r w:rsidRPr="007D49E5">
        <w:rPr>
          <w:rFonts w:cstheme="minorHAnsi"/>
          <w:noProof/>
        </w:rPr>
        <w:t>count, AddressSet</w:t>
      </w:r>
      <w:r>
        <w:rPr>
          <w:noProof/>
        </w:rPr>
        <w:tab/>
        <w:t>36</w:t>
      </w:r>
    </w:p>
    <w:p w:rsidR="00273B56" w:rsidRDefault="00273B56">
      <w:pPr>
        <w:pStyle w:val="Index1"/>
        <w:tabs>
          <w:tab w:val="right" w:leader="dot" w:pos="4310"/>
        </w:tabs>
        <w:rPr>
          <w:noProof/>
        </w:rPr>
      </w:pPr>
      <w:r w:rsidRPr="007D49E5">
        <w:rPr>
          <w:rFonts w:cstheme="minorHAnsi"/>
          <w:noProof/>
        </w:rPr>
        <w:t>CreateInfo, ProcessSet</w:t>
      </w:r>
      <w:r>
        <w:rPr>
          <w:noProof/>
        </w:rPr>
        <w:tab/>
        <w:t>38, 39</w:t>
      </w:r>
    </w:p>
    <w:p w:rsidR="00273B56" w:rsidRDefault="00273B56">
      <w:pPr>
        <w:pStyle w:val="Index1"/>
        <w:tabs>
          <w:tab w:val="right" w:leader="dot" w:pos="4310"/>
        </w:tabs>
        <w:rPr>
          <w:noProof/>
        </w:rPr>
      </w:pPr>
      <w:r>
        <w:rPr>
          <w:noProof/>
        </w:rPr>
        <w:t>createIRPC, IRPC</w:t>
      </w:r>
      <w:r>
        <w:rPr>
          <w:noProof/>
        </w:rPr>
        <w:tab/>
        <w:t>28</w:t>
      </w:r>
    </w:p>
    <w:p w:rsidR="00273B56" w:rsidRDefault="00273B56">
      <w:pPr>
        <w:pStyle w:val="Index1"/>
        <w:tabs>
          <w:tab w:val="right" w:leader="dot" w:pos="4310"/>
        </w:tabs>
        <w:rPr>
          <w:noProof/>
        </w:rPr>
      </w:pPr>
      <w:r>
        <w:rPr>
          <w:noProof/>
        </w:rPr>
        <w:t>createProcess, Process</w:t>
      </w:r>
      <w:r>
        <w:rPr>
          <w:noProof/>
        </w:rPr>
        <w:tab/>
        <w:t>9, 10, 39</w:t>
      </w:r>
    </w:p>
    <w:p w:rsidR="00273B56" w:rsidRDefault="00273B56">
      <w:pPr>
        <w:pStyle w:val="Index1"/>
        <w:tabs>
          <w:tab w:val="right" w:leader="dot" w:pos="4310"/>
        </w:tabs>
        <w:rPr>
          <w:noProof/>
        </w:rPr>
      </w:pPr>
      <w:r>
        <w:rPr>
          <w:noProof/>
        </w:rPr>
        <w:t>createProcessSet, ProcessSet</w:t>
      </w:r>
      <w:r>
        <w:rPr>
          <w:noProof/>
        </w:rPr>
        <w:tab/>
        <w:t>38, 39</w:t>
      </w:r>
    </w:p>
    <w:p w:rsidR="00273B56" w:rsidRDefault="00273B56">
      <w:pPr>
        <w:pStyle w:val="Index1"/>
        <w:tabs>
          <w:tab w:val="right" w:leader="dot" w:pos="4310"/>
        </w:tabs>
        <w:rPr>
          <w:noProof/>
        </w:rPr>
      </w:pPr>
      <w:r>
        <w:rPr>
          <w:noProof/>
        </w:rPr>
        <w:t>detach, Process</w:t>
      </w:r>
      <w:r>
        <w:rPr>
          <w:noProof/>
        </w:rPr>
        <w:tab/>
        <w:t>14, 42</w:t>
      </w:r>
    </w:p>
    <w:p w:rsidR="00273B56" w:rsidRDefault="00273B56">
      <w:pPr>
        <w:pStyle w:val="Index1"/>
        <w:tabs>
          <w:tab w:val="right" w:leader="dot" w:pos="4310"/>
        </w:tabs>
        <w:rPr>
          <w:noProof/>
        </w:rPr>
      </w:pPr>
      <w:r w:rsidRPr="007D49E5">
        <w:rPr>
          <w:rFonts w:cstheme="minorHAnsi"/>
          <w:noProof/>
        </w:rPr>
        <w:t>detach, ProcessSet</w:t>
      </w:r>
      <w:r>
        <w:rPr>
          <w:noProof/>
        </w:rPr>
        <w:tab/>
        <w:t>42</w:t>
      </w:r>
    </w:p>
    <w:p w:rsidR="00273B56" w:rsidRDefault="00273B56">
      <w:pPr>
        <w:pStyle w:val="Index1"/>
        <w:tabs>
          <w:tab w:val="right" w:leader="dot" w:pos="4310"/>
        </w:tabs>
        <w:rPr>
          <w:noProof/>
        </w:rPr>
      </w:pPr>
      <w:r w:rsidRPr="007D49E5">
        <w:rPr>
          <w:rFonts w:cstheme="minorHAnsi"/>
          <w:noProof/>
        </w:rPr>
        <w:t>empty, AddressSet</w:t>
      </w:r>
      <w:r>
        <w:rPr>
          <w:noProof/>
        </w:rPr>
        <w:tab/>
        <w:t>36</w:t>
      </w:r>
    </w:p>
    <w:p w:rsidR="00273B56" w:rsidRDefault="00273B56">
      <w:pPr>
        <w:pStyle w:val="Index1"/>
        <w:tabs>
          <w:tab w:val="right" w:leader="dot" w:pos="4310"/>
        </w:tabs>
        <w:rPr>
          <w:noProof/>
        </w:rPr>
      </w:pPr>
      <w:r w:rsidRPr="007D49E5">
        <w:rPr>
          <w:rFonts w:cstheme="minorHAnsi"/>
          <w:noProof/>
        </w:rPr>
        <w:t>empty, ProcessSet</w:t>
      </w:r>
      <w:r>
        <w:rPr>
          <w:noProof/>
        </w:rPr>
        <w:tab/>
        <w:t>40</w:t>
      </w:r>
    </w:p>
    <w:p w:rsidR="00273B56" w:rsidRDefault="00273B56">
      <w:pPr>
        <w:pStyle w:val="Index1"/>
        <w:tabs>
          <w:tab w:val="right" w:leader="dot" w:pos="4310"/>
        </w:tabs>
        <w:rPr>
          <w:noProof/>
        </w:rPr>
      </w:pPr>
      <w:r w:rsidRPr="007D49E5">
        <w:rPr>
          <w:rFonts w:cstheme="minorHAnsi"/>
          <w:noProof/>
        </w:rPr>
        <w:t>empty, ThreadSet</w:t>
      </w:r>
      <w:r>
        <w:rPr>
          <w:noProof/>
        </w:rPr>
        <w:tab/>
        <w:t>48</w:t>
      </w:r>
    </w:p>
    <w:p w:rsidR="00273B56" w:rsidRDefault="00273B56">
      <w:pPr>
        <w:pStyle w:val="Index1"/>
        <w:tabs>
          <w:tab w:val="right" w:leader="dot" w:pos="4310"/>
        </w:tabs>
        <w:rPr>
          <w:noProof/>
        </w:rPr>
      </w:pPr>
      <w:r w:rsidRPr="007D49E5">
        <w:rPr>
          <w:rFonts w:cstheme="minorHAnsi"/>
          <w:noProof/>
        </w:rPr>
        <w:t>end, AddressSet</w:t>
      </w:r>
      <w:r>
        <w:rPr>
          <w:noProof/>
        </w:rPr>
        <w:tab/>
        <w:t>36</w:t>
      </w:r>
    </w:p>
    <w:p w:rsidR="00273B56" w:rsidRDefault="00273B56">
      <w:pPr>
        <w:pStyle w:val="Index1"/>
        <w:tabs>
          <w:tab w:val="right" w:leader="dot" w:pos="4310"/>
        </w:tabs>
        <w:rPr>
          <w:noProof/>
        </w:rPr>
      </w:pPr>
      <w:r>
        <w:rPr>
          <w:noProof/>
        </w:rPr>
        <w:t>end, LibraryPool</w:t>
      </w:r>
      <w:r>
        <w:rPr>
          <w:noProof/>
        </w:rPr>
        <w:tab/>
        <w:t>32</w:t>
      </w:r>
    </w:p>
    <w:p w:rsidR="00273B56" w:rsidRDefault="00273B56">
      <w:pPr>
        <w:pStyle w:val="Index1"/>
        <w:tabs>
          <w:tab w:val="right" w:leader="dot" w:pos="4310"/>
        </w:tabs>
        <w:rPr>
          <w:noProof/>
        </w:rPr>
      </w:pPr>
      <w:r w:rsidRPr="007D49E5">
        <w:rPr>
          <w:rFonts w:cstheme="minorHAnsi"/>
          <w:noProof/>
        </w:rPr>
        <w:t>end, ProcessSet</w:t>
      </w:r>
      <w:r>
        <w:rPr>
          <w:noProof/>
        </w:rPr>
        <w:tab/>
        <w:t>40</w:t>
      </w:r>
    </w:p>
    <w:p w:rsidR="00273B56" w:rsidRDefault="00273B56">
      <w:pPr>
        <w:pStyle w:val="Index1"/>
        <w:tabs>
          <w:tab w:val="right" w:leader="dot" w:pos="4310"/>
        </w:tabs>
        <w:rPr>
          <w:noProof/>
        </w:rPr>
      </w:pPr>
      <w:r>
        <w:rPr>
          <w:noProof/>
        </w:rPr>
        <w:t>end, RegisterPool</w:t>
      </w:r>
      <w:r>
        <w:rPr>
          <w:noProof/>
        </w:rPr>
        <w:tab/>
        <w:t>33</w:t>
      </w:r>
    </w:p>
    <w:p w:rsidR="00273B56" w:rsidRDefault="00273B56">
      <w:pPr>
        <w:pStyle w:val="Index1"/>
        <w:tabs>
          <w:tab w:val="right" w:leader="dot" w:pos="4310"/>
        </w:tabs>
        <w:rPr>
          <w:noProof/>
        </w:rPr>
      </w:pPr>
      <w:r>
        <w:rPr>
          <w:noProof/>
        </w:rPr>
        <w:t>end, ThreadPool</w:t>
      </w:r>
      <w:r>
        <w:rPr>
          <w:noProof/>
        </w:rPr>
        <w:tab/>
        <w:t>30</w:t>
      </w:r>
    </w:p>
    <w:p w:rsidR="00273B56" w:rsidRDefault="00273B56">
      <w:pPr>
        <w:pStyle w:val="Index1"/>
        <w:tabs>
          <w:tab w:val="right" w:leader="dot" w:pos="4310"/>
        </w:tabs>
        <w:rPr>
          <w:noProof/>
        </w:rPr>
      </w:pPr>
      <w:r w:rsidRPr="007D49E5">
        <w:rPr>
          <w:rFonts w:cstheme="minorHAnsi"/>
          <w:noProof/>
        </w:rPr>
        <w:t>end, ThreadSet</w:t>
      </w:r>
      <w:r>
        <w:rPr>
          <w:noProof/>
        </w:rPr>
        <w:tab/>
        <w:t>48</w:t>
      </w:r>
    </w:p>
    <w:p w:rsidR="00273B56" w:rsidRDefault="00273B56">
      <w:pPr>
        <w:pStyle w:val="Index1"/>
        <w:tabs>
          <w:tab w:val="right" w:leader="dot" w:pos="4310"/>
        </w:tabs>
        <w:rPr>
          <w:noProof/>
        </w:rPr>
      </w:pPr>
      <w:r w:rsidRPr="007D49E5">
        <w:rPr>
          <w:rFonts w:cstheme="minorHAnsi"/>
          <w:noProof/>
        </w:rPr>
        <w:t>equal_range, AddressSet</w:t>
      </w:r>
      <w:r>
        <w:rPr>
          <w:noProof/>
        </w:rPr>
        <w:tab/>
        <w:t>37</w:t>
      </w:r>
    </w:p>
    <w:p w:rsidR="00273B56" w:rsidRDefault="00273B56">
      <w:pPr>
        <w:pStyle w:val="Index1"/>
        <w:tabs>
          <w:tab w:val="right" w:leader="dot" w:pos="4310"/>
        </w:tabs>
        <w:rPr>
          <w:noProof/>
        </w:rPr>
      </w:pPr>
      <w:r w:rsidRPr="007D49E5">
        <w:rPr>
          <w:rFonts w:cstheme="minorHAnsi"/>
          <w:noProof/>
        </w:rPr>
        <w:t>erase, AddressSet</w:t>
      </w:r>
      <w:r>
        <w:rPr>
          <w:noProof/>
        </w:rPr>
        <w:tab/>
        <w:t>36</w:t>
      </w:r>
    </w:p>
    <w:p w:rsidR="00273B56" w:rsidRDefault="00273B56">
      <w:pPr>
        <w:pStyle w:val="Index1"/>
        <w:tabs>
          <w:tab w:val="right" w:leader="dot" w:pos="4310"/>
        </w:tabs>
        <w:rPr>
          <w:noProof/>
        </w:rPr>
      </w:pPr>
      <w:r w:rsidRPr="007D49E5">
        <w:rPr>
          <w:rFonts w:cstheme="minorHAnsi"/>
          <w:noProof/>
        </w:rPr>
        <w:t>erase, ProcessSet</w:t>
      </w:r>
      <w:r>
        <w:rPr>
          <w:noProof/>
        </w:rPr>
        <w:tab/>
        <w:t>41</w:t>
      </w:r>
    </w:p>
    <w:p w:rsidR="00273B56" w:rsidRDefault="00273B56">
      <w:pPr>
        <w:pStyle w:val="Index1"/>
        <w:tabs>
          <w:tab w:val="right" w:leader="dot" w:pos="4310"/>
        </w:tabs>
        <w:rPr>
          <w:noProof/>
        </w:rPr>
      </w:pPr>
      <w:r w:rsidRPr="007D49E5">
        <w:rPr>
          <w:rFonts w:cstheme="minorHAnsi"/>
          <w:noProof/>
        </w:rPr>
        <w:t>erase, ThreadSet</w:t>
      </w:r>
      <w:r>
        <w:rPr>
          <w:noProof/>
        </w:rPr>
        <w:tab/>
        <w:t>48</w:t>
      </w:r>
    </w:p>
    <w:p w:rsidR="00273B56" w:rsidRDefault="00273B56">
      <w:pPr>
        <w:pStyle w:val="Index1"/>
        <w:tabs>
          <w:tab w:val="right" w:leader="dot" w:pos="4310"/>
        </w:tabs>
        <w:rPr>
          <w:noProof/>
        </w:rPr>
      </w:pPr>
      <w:r w:rsidRPr="007D49E5">
        <w:rPr>
          <w:rFonts w:cstheme="minorHAnsi"/>
          <w:noProof/>
        </w:rPr>
        <w:t>err_t</w:t>
      </w:r>
      <w:r>
        <w:rPr>
          <w:noProof/>
        </w:rPr>
        <w:tab/>
        <w:t>41, 48</w:t>
      </w:r>
    </w:p>
    <w:p w:rsidR="00273B56" w:rsidRDefault="00273B56">
      <w:pPr>
        <w:pStyle w:val="Index1"/>
        <w:tabs>
          <w:tab w:val="right" w:leader="dot" w:pos="4310"/>
        </w:tabs>
        <w:rPr>
          <w:noProof/>
        </w:rPr>
      </w:pPr>
      <w:r>
        <w:rPr>
          <w:noProof/>
        </w:rPr>
        <w:t>Event</w:t>
      </w:r>
      <w:r>
        <w:rPr>
          <w:noProof/>
        </w:rPr>
        <w:tab/>
        <w:t>2, 4, 6, 54</w:t>
      </w:r>
    </w:p>
    <w:p w:rsidR="00273B56" w:rsidRDefault="00273B56">
      <w:pPr>
        <w:pStyle w:val="Index1"/>
        <w:tabs>
          <w:tab w:val="right" w:leader="dot" w:pos="4310"/>
        </w:tabs>
        <w:rPr>
          <w:noProof/>
        </w:rPr>
      </w:pPr>
      <w:r>
        <w:rPr>
          <w:noProof/>
        </w:rPr>
        <w:t>EventBreakpoint</w:t>
      </w:r>
      <w:r>
        <w:rPr>
          <w:noProof/>
        </w:rPr>
        <w:tab/>
        <w:t>59</w:t>
      </w:r>
    </w:p>
    <w:p w:rsidR="00273B56" w:rsidRDefault="00273B56">
      <w:pPr>
        <w:pStyle w:val="Index1"/>
        <w:tabs>
          <w:tab w:val="right" w:leader="dot" w:pos="4310"/>
        </w:tabs>
        <w:rPr>
          <w:noProof/>
        </w:rPr>
      </w:pPr>
      <w:r>
        <w:rPr>
          <w:noProof/>
        </w:rPr>
        <w:t>EventCrash</w:t>
      </w:r>
      <w:r>
        <w:rPr>
          <w:noProof/>
        </w:rPr>
        <w:tab/>
        <w:t>58</w:t>
      </w:r>
    </w:p>
    <w:p w:rsidR="00273B56" w:rsidRDefault="00273B56">
      <w:pPr>
        <w:pStyle w:val="Index1"/>
        <w:tabs>
          <w:tab w:val="right" w:leader="dot" w:pos="4310"/>
        </w:tabs>
        <w:rPr>
          <w:noProof/>
        </w:rPr>
      </w:pPr>
      <w:r>
        <w:rPr>
          <w:noProof/>
        </w:rPr>
        <w:t>EventExec</w:t>
      </w:r>
      <w:r>
        <w:rPr>
          <w:noProof/>
        </w:rPr>
        <w:tab/>
        <w:t>59</w:t>
      </w:r>
    </w:p>
    <w:p w:rsidR="00273B56" w:rsidRDefault="00273B56">
      <w:pPr>
        <w:pStyle w:val="Index1"/>
        <w:tabs>
          <w:tab w:val="right" w:leader="dot" w:pos="4310"/>
        </w:tabs>
        <w:rPr>
          <w:noProof/>
        </w:rPr>
      </w:pPr>
      <w:r>
        <w:rPr>
          <w:noProof/>
        </w:rPr>
        <w:t>EventExit</w:t>
      </w:r>
      <w:r>
        <w:rPr>
          <w:noProof/>
        </w:rPr>
        <w:tab/>
        <w:t>58</w:t>
      </w:r>
    </w:p>
    <w:p w:rsidR="00273B56" w:rsidRDefault="00273B56">
      <w:pPr>
        <w:pStyle w:val="Index1"/>
        <w:tabs>
          <w:tab w:val="right" w:leader="dot" w:pos="4310"/>
        </w:tabs>
        <w:rPr>
          <w:noProof/>
        </w:rPr>
      </w:pPr>
      <w:r>
        <w:rPr>
          <w:noProof/>
        </w:rPr>
        <w:t>EventFork</w:t>
      </w:r>
      <w:r>
        <w:rPr>
          <w:noProof/>
        </w:rPr>
        <w:tab/>
        <w:t>61</w:t>
      </w:r>
    </w:p>
    <w:p w:rsidR="00273B56" w:rsidRDefault="00273B56">
      <w:pPr>
        <w:pStyle w:val="Index1"/>
        <w:tabs>
          <w:tab w:val="right" w:leader="dot" w:pos="4310"/>
        </w:tabs>
        <w:rPr>
          <w:noProof/>
        </w:rPr>
      </w:pPr>
      <w:r>
        <w:rPr>
          <w:noProof/>
        </w:rPr>
        <w:t>EventIRPC</w:t>
      </w:r>
      <w:r>
        <w:rPr>
          <w:noProof/>
        </w:rPr>
        <w:tab/>
        <w:t>7</w:t>
      </w:r>
    </w:p>
    <w:p w:rsidR="00273B56" w:rsidRDefault="00273B56">
      <w:pPr>
        <w:pStyle w:val="Index1"/>
        <w:tabs>
          <w:tab w:val="right" w:leader="dot" w:pos="4310"/>
        </w:tabs>
        <w:rPr>
          <w:noProof/>
        </w:rPr>
      </w:pPr>
      <w:r>
        <w:rPr>
          <w:noProof/>
        </w:rPr>
        <w:t>EventLibrary</w:t>
      </w:r>
      <w:r>
        <w:rPr>
          <w:noProof/>
        </w:rPr>
        <w:tab/>
        <w:t>62</w:t>
      </w:r>
    </w:p>
    <w:p w:rsidR="00273B56" w:rsidRDefault="00273B56">
      <w:pPr>
        <w:pStyle w:val="Index1"/>
        <w:tabs>
          <w:tab w:val="right" w:leader="dot" w:pos="4310"/>
        </w:tabs>
        <w:rPr>
          <w:noProof/>
        </w:rPr>
      </w:pPr>
      <w:r>
        <w:rPr>
          <w:noProof/>
        </w:rPr>
        <w:t>EventNewThread</w:t>
      </w:r>
      <w:r>
        <w:rPr>
          <w:noProof/>
        </w:rPr>
        <w:tab/>
        <w:t>60</w:t>
      </w:r>
    </w:p>
    <w:p w:rsidR="00273B56" w:rsidRDefault="00273B56">
      <w:pPr>
        <w:pStyle w:val="Index1"/>
        <w:tabs>
          <w:tab w:val="right" w:leader="dot" w:pos="4310"/>
        </w:tabs>
        <w:rPr>
          <w:noProof/>
        </w:rPr>
      </w:pPr>
      <w:r w:rsidRPr="007D49E5">
        <w:rPr>
          <w:rFonts w:cs="Courier New"/>
          <w:noProof/>
        </w:rPr>
        <w:t>EventNotify</w:t>
      </w:r>
      <w:r>
        <w:rPr>
          <w:noProof/>
        </w:rPr>
        <w:tab/>
        <w:t>6, 52</w:t>
      </w:r>
    </w:p>
    <w:p w:rsidR="00273B56" w:rsidRDefault="00273B56">
      <w:pPr>
        <w:pStyle w:val="Index1"/>
        <w:tabs>
          <w:tab w:val="right" w:leader="dot" w:pos="4310"/>
        </w:tabs>
        <w:rPr>
          <w:noProof/>
        </w:rPr>
      </w:pPr>
      <w:r>
        <w:rPr>
          <w:noProof/>
        </w:rPr>
        <w:t>EventRPC</w:t>
      </w:r>
      <w:r>
        <w:rPr>
          <w:noProof/>
        </w:rPr>
        <w:tab/>
        <w:t>62</w:t>
      </w:r>
    </w:p>
    <w:p w:rsidR="00273B56" w:rsidRDefault="00273B56">
      <w:pPr>
        <w:pStyle w:val="Index1"/>
        <w:tabs>
          <w:tab w:val="right" w:leader="dot" w:pos="4310"/>
        </w:tabs>
        <w:rPr>
          <w:noProof/>
        </w:rPr>
      </w:pPr>
      <w:r>
        <w:rPr>
          <w:noProof/>
        </w:rPr>
        <w:t>EventSignal</w:t>
      </w:r>
      <w:r>
        <w:rPr>
          <w:noProof/>
        </w:rPr>
        <w:tab/>
        <w:t>62</w:t>
      </w:r>
    </w:p>
    <w:p w:rsidR="00273B56" w:rsidRDefault="00273B56">
      <w:pPr>
        <w:pStyle w:val="Index1"/>
        <w:tabs>
          <w:tab w:val="right" w:leader="dot" w:pos="4310"/>
        </w:tabs>
        <w:rPr>
          <w:noProof/>
        </w:rPr>
      </w:pPr>
      <w:r>
        <w:rPr>
          <w:noProof/>
        </w:rPr>
        <w:lastRenderedPageBreak/>
        <w:t>EventSingleStep</w:t>
      </w:r>
      <w:r>
        <w:rPr>
          <w:noProof/>
        </w:rPr>
        <w:tab/>
        <w:t>62</w:t>
      </w:r>
    </w:p>
    <w:p w:rsidR="00273B56" w:rsidRDefault="00273B56">
      <w:pPr>
        <w:pStyle w:val="Index1"/>
        <w:tabs>
          <w:tab w:val="right" w:leader="dot" w:pos="4310"/>
        </w:tabs>
        <w:rPr>
          <w:noProof/>
        </w:rPr>
      </w:pPr>
      <w:r>
        <w:rPr>
          <w:noProof/>
        </w:rPr>
        <w:t>EventStop</w:t>
      </w:r>
      <w:r>
        <w:rPr>
          <w:noProof/>
        </w:rPr>
        <w:tab/>
        <w:t>59</w:t>
      </w:r>
    </w:p>
    <w:p w:rsidR="00273B56" w:rsidRDefault="00273B56">
      <w:pPr>
        <w:pStyle w:val="Index1"/>
        <w:tabs>
          <w:tab w:val="right" w:leader="dot" w:pos="4310"/>
        </w:tabs>
        <w:rPr>
          <w:noProof/>
        </w:rPr>
      </w:pPr>
      <w:r>
        <w:rPr>
          <w:noProof/>
        </w:rPr>
        <w:t>EventTerminate</w:t>
      </w:r>
      <w:r>
        <w:rPr>
          <w:noProof/>
        </w:rPr>
        <w:tab/>
        <w:t>57</w:t>
      </w:r>
    </w:p>
    <w:p w:rsidR="00273B56" w:rsidRDefault="00273B56">
      <w:pPr>
        <w:pStyle w:val="Index1"/>
        <w:tabs>
          <w:tab w:val="right" w:leader="dot" w:pos="4310"/>
        </w:tabs>
        <w:rPr>
          <w:noProof/>
        </w:rPr>
      </w:pPr>
      <w:r>
        <w:rPr>
          <w:noProof/>
        </w:rPr>
        <w:t>EventThreadDestroy</w:t>
      </w:r>
      <w:r>
        <w:rPr>
          <w:noProof/>
        </w:rPr>
        <w:tab/>
        <w:t>61</w:t>
      </w:r>
    </w:p>
    <w:p w:rsidR="00273B56" w:rsidRDefault="00273B56">
      <w:pPr>
        <w:pStyle w:val="Index1"/>
        <w:tabs>
          <w:tab w:val="right" w:leader="dot" w:pos="4310"/>
        </w:tabs>
        <w:rPr>
          <w:noProof/>
        </w:rPr>
      </w:pPr>
      <w:r>
        <w:rPr>
          <w:noProof/>
        </w:rPr>
        <w:t>EventType</w:t>
      </w:r>
      <w:r>
        <w:rPr>
          <w:noProof/>
        </w:rPr>
        <w:tab/>
        <w:t>4, 11, 52, 54</w:t>
      </w:r>
    </w:p>
    <w:p w:rsidR="00273B56" w:rsidRDefault="00273B56">
      <w:pPr>
        <w:pStyle w:val="Index1"/>
        <w:tabs>
          <w:tab w:val="right" w:leader="dot" w:pos="4310"/>
        </w:tabs>
        <w:rPr>
          <w:noProof/>
        </w:rPr>
      </w:pPr>
      <w:r>
        <w:rPr>
          <w:noProof/>
        </w:rPr>
        <w:t>EventType constructor</w:t>
      </w:r>
      <w:r>
        <w:rPr>
          <w:noProof/>
        </w:rPr>
        <w:tab/>
        <w:t>54</w:t>
      </w:r>
    </w:p>
    <w:p w:rsidR="00273B56" w:rsidRDefault="00273B56">
      <w:pPr>
        <w:pStyle w:val="Index1"/>
        <w:tabs>
          <w:tab w:val="right" w:leader="dot" w:pos="4310"/>
        </w:tabs>
        <w:rPr>
          <w:noProof/>
        </w:rPr>
      </w:pPr>
      <w:r>
        <w:rPr>
          <w:noProof/>
        </w:rPr>
        <w:t>EventType, Code</w:t>
      </w:r>
      <w:r>
        <w:rPr>
          <w:noProof/>
        </w:rPr>
        <w:tab/>
        <w:t>6, 53</w:t>
      </w:r>
    </w:p>
    <w:p w:rsidR="00273B56" w:rsidRDefault="00273B56">
      <w:pPr>
        <w:pStyle w:val="Index1"/>
        <w:tabs>
          <w:tab w:val="right" w:leader="dot" w:pos="4310"/>
        </w:tabs>
        <w:rPr>
          <w:noProof/>
        </w:rPr>
      </w:pPr>
      <w:r>
        <w:rPr>
          <w:noProof/>
        </w:rPr>
        <w:t>EventType, Time</w:t>
      </w:r>
      <w:r>
        <w:rPr>
          <w:noProof/>
        </w:rPr>
        <w:tab/>
        <w:t>53</w:t>
      </w:r>
    </w:p>
    <w:p w:rsidR="00273B56" w:rsidRDefault="00273B56">
      <w:pPr>
        <w:pStyle w:val="Index1"/>
        <w:tabs>
          <w:tab w:val="right" w:leader="dot" w:pos="4310"/>
        </w:tabs>
        <w:rPr>
          <w:noProof/>
        </w:rPr>
      </w:pPr>
      <w:r>
        <w:rPr>
          <w:noProof/>
        </w:rPr>
        <w:t>eventtype_cmp</w:t>
      </w:r>
      <w:r>
        <w:rPr>
          <w:noProof/>
        </w:rPr>
        <w:tab/>
        <w:t>54</w:t>
      </w:r>
    </w:p>
    <w:p w:rsidR="00273B56" w:rsidRDefault="00273B56">
      <w:pPr>
        <w:pStyle w:val="Index1"/>
        <w:tabs>
          <w:tab w:val="right" w:leader="dot" w:pos="4310"/>
        </w:tabs>
        <w:rPr>
          <w:noProof/>
        </w:rPr>
      </w:pPr>
      <w:r>
        <w:rPr>
          <w:noProof/>
        </w:rPr>
        <w:t>evNotify</w:t>
      </w:r>
      <w:r>
        <w:rPr>
          <w:noProof/>
        </w:rPr>
        <w:tab/>
        <w:t>52</w:t>
      </w:r>
    </w:p>
    <w:p w:rsidR="00273B56" w:rsidRDefault="00273B56">
      <w:pPr>
        <w:pStyle w:val="Index1"/>
        <w:tabs>
          <w:tab w:val="right" w:leader="dot" w:pos="4310"/>
        </w:tabs>
        <w:rPr>
          <w:noProof/>
        </w:rPr>
      </w:pPr>
      <w:r w:rsidRPr="007D49E5">
        <w:rPr>
          <w:rFonts w:cstheme="minorHAnsi"/>
          <w:noProof/>
        </w:rPr>
        <w:t>find, AddressSet</w:t>
      </w:r>
      <w:r>
        <w:rPr>
          <w:noProof/>
        </w:rPr>
        <w:tab/>
        <w:t>36</w:t>
      </w:r>
    </w:p>
    <w:p w:rsidR="00273B56" w:rsidRDefault="00273B56">
      <w:pPr>
        <w:pStyle w:val="Index1"/>
        <w:tabs>
          <w:tab w:val="right" w:leader="dot" w:pos="4310"/>
        </w:tabs>
        <w:rPr>
          <w:noProof/>
        </w:rPr>
      </w:pPr>
      <w:r w:rsidRPr="007D49E5">
        <w:rPr>
          <w:rFonts w:cstheme="minorHAnsi"/>
          <w:noProof/>
        </w:rPr>
        <w:t>find, ProcessSet</w:t>
      </w:r>
      <w:r>
        <w:rPr>
          <w:noProof/>
        </w:rPr>
        <w:tab/>
        <w:t>40</w:t>
      </w:r>
    </w:p>
    <w:p w:rsidR="00273B56" w:rsidRDefault="00273B56">
      <w:pPr>
        <w:pStyle w:val="Index1"/>
        <w:tabs>
          <w:tab w:val="right" w:leader="dot" w:pos="4310"/>
        </w:tabs>
        <w:rPr>
          <w:noProof/>
        </w:rPr>
      </w:pPr>
      <w:r w:rsidRPr="007D49E5">
        <w:rPr>
          <w:rFonts w:cstheme="minorHAnsi"/>
          <w:noProof/>
        </w:rPr>
        <w:t>find, ThreadSet</w:t>
      </w:r>
      <w:r>
        <w:rPr>
          <w:noProof/>
        </w:rPr>
        <w:tab/>
        <w:t>48</w:t>
      </w:r>
    </w:p>
    <w:p w:rsidR="00273B56" w:rsidRDefault="00273B56">
      <w:pPr>
        <w:pStyle w:val="Index1"/>
        <w:tabs>
          <w:tab w:val="right" w:leader="dot" w:pos="4310"/>
        </w:tabs>
        <w:rPr>
          <w:noProof/>
        </w:rPr>
      </w:pPr>
      <w:r>
        <w:rPr>
          <w:noProof/>
        </w:rPr>
        <w:t>find,ThreadPool</w:t>
      </w:r>
      <w:r>
        <w:rPr>
          <w:noProof/>
        </w:rPr>
        <w:tab/>
        <w:t>30</w:t>
      </w:r>
    </w:p>
    <w:p w:rsidR="00273B56" w:rsidRDefault="00273B56">
      <w:pPr>
        <w:pStyle w:val="Index1"/>
        <w:tabs>
          <w:tab w:val="right" w:leader="dot" w:pos="4310"/>
        </w:tabs>
        <w:rPr>
          <w:noProof/>
        </w:rPr>
      </w:pPr>
      <w:r>
        <w:rPr>
          <w:noProof/>
        </w:rPr>
        <w:t>freeMemory, Process</w:t>
      </w:r>
      <w:r>
        <w:rPr>
          <w:noProof/>
        </w:rPr>
        <w:tab/>
        <w:t>16</w:t>
      </w:r>
    </w:p>
    <w:p w:rsidR="00273B56" w:rsidRDefault="00273B56">
      <w:pPr>
        <w:pStyle w:val="Index1"/>
        <w:tabs>
          <w:tab w:val="right" w:leader="dot" w:pos="4310"/>
        </w:tabs>
        <w:rPr>
          <w:noProof/>
        </w:rPr>
      </w:pPr>
      <w:r w:rsidRPr="007D49E5">
        <w:rPr>
          <w:rFonts w:cstheme="minorHAnsi"/>
          <w:noProof/>
        </w:rPr>
        <w:t>freeMemory, ProcessSet</w:t>
      </w:r>
      <w:r>
        <w:rPr>
          <w:noProof/>
        </w:rPr>
        <w:tab/>
        <w:t>43</w:t>
      </w:r>
    </w:p>
    <w:p w:rsidR="00273B56" w:rsidRDefault="00273B56">
      <w:pPr>
        <w:pStyle w:val="Index1"/>
        <w:tabs>
          <w:tab w:val="right" w:leader="dot" w:pos="4310"/>
        </w:tabs>
        <w:rPr>
          <w:noProof/>
        </w:rPr>
      </w:pPr>
      <w:r>
        <w:rPr>
          <w:noProof/>
        </w:rPr>
        <w:t>getAddress, EventBreakpoint</w:t>
      </w:r>
      <w:r>
        <w:rPr>
          <w:noProof/>
        </w:rPr>
        <w:tab/>
        <w:t>59</w:t>
      </w:r>
    </w:p>
    <w:p w:rsidR="00273B56" w:rsidRDefault="00273B56">
      <w:pPr>
        <w:pStyle w:val="Index1"/>
        <w:tabs>
          <w:tab w:val="right" w:leader="dot" w:pos="4310"/>
        </w:tabs>
        <w:rPr>
          <w:noProof/>
        </w:rPr>
      </w:pPr>
      <w:r>
        <w:rPr>
          <w:noProof/>
        </w:rPr>
        <w:t>getAddress, IRPC</w:t>
      </w:r>
      <w:r>
        <w:rPr>
          <w:noProof/>
        </w:rPr>
        <w:tab/>
        <w:t>28</w:t>
      </w:r>
    </w:p>
    <w:p w:rsidR="00273B56" w:rsidRDefault="00273B56">
      <w:pPr>
        <w:pStyle w:val="Index1"/>
        <w:tabs>
          <w:tab w:val="right" w:leader="dot" w:pos="4310"/>
        </w:tabs>
        <w:rPr>
          <w:noProof/>
        </w:rPr>
      </w:pPr>
      <w:r>
        <w:rPr>
          <w:noProof/>
        </w:rPr>
        <w:t>getAllRegisters, Thread</w:t>
      </w:r>
      <w:r>
        <w:rPr>
          <w:noProof/>
        </w:rPr>
        <w:tab/>
        <w:t>21, 51</w:t>
      </w:r>
    </w:p>
    <w:p w:rsidR="00273B56" w:rsidRDefault="00273B56">
      <w:pPr>
        <w:pStyle w:val="Index1"/>
        <w:tabs>
          <w:tab w:val="right" w:leader="dot" w:pos="4310"/>
        </w:tabs>
        <w:rPr>
          <w:noProof/>
        </w:rPr>
      </w:pPr>
      <w:r w:rsidRPr="007D49E5">
        <w:rPr>
          <w:rFonts w:cstheme="minorHAnsi"/>
          <w:noProof/>
        </w:rPr>
        <w:t>getAllRegisters, ThreadSet</w:t>
      </w:r>
      <w:r>
        <w:rPr>
          <w:noProof/>
        </w:rPr>
        <w:tab/>
        <w:t>51</w:t>
      </w:r>
    </w:p>
    <w:p w:rsidR="00273B56" w:rsidRDefault="00273B56">
      <w:pPr>
        <w:pStyle w:val="Index1"/>
        <w:tabs>
          <w:tab w:val="right" w:leader="dot" w:pos="4310"/>
        </w:tabs>
        <w:rPr>
          <w:noProof/>
        </w:rPr>
      </w:pPr>
      <w:r w:rsidRPr="007D49E5">
        <w:rPr>
          <w:rFonts w:cstheme="minorHAnsi"/>
          <w:noProof/>
        </w:rPr>
        <w:t>getAllThreadRunningSubset, ProcessSet</w:t>
      </w:r>
      <w:r>
        <w:rPr>
          <w:noProof/>
        </w:rPr>
        <w:tab/>
        <w:t>42</w:t>
      </w:r>
    </w:p>
    <w:p w:rsidR="00273B56" w:rsidRDefault="00273B56">
      <w:pPr>
        <w:pStyle w:val="Index1"/>
        <w:tabs>
          <w:tab w:val="right" w:leader="dot" w:pos="4310"/>
        </w:tabs>
        <w:rPr>
          <w:noProof/>
        </w:rPr>
      </w:pPr>
      <w:r w:rsidRPr="007D49E5">
        <w:rPr>
          <w:rFonts w:cstheme="minorHAnsi"/>
          <w:noProof/>
        </w:rPr>
        <w:t>getAllThreadStoppedSubset, ProcessSet</w:t>
      </w:r>
      <w:r>
        <w:rPr>
          <w:noProof/>
        </w:rPr>
        <w:tab/>
        <w:t>42</w:t>
      </w:r>
    </w:p>
    <w:p w:rsidR="00273B56" w:rsidRDefault="00273B56">
      <w:pPr>
        <w:pStyle w:val="Index1"/>
        <w:tabs>
          <w:tab w:val="right" w:leader="dot" w:pos="4310"/>
        </w:tabs>
        <w:rPr>
          <w:noProof/>
        </w:rPr>
      </w:pPr>
      <w:r w:rsidRPr="007D49E5">
        <w:rPr>
          <w:rFonts w:cstheme="minorHAnsi"/>
          <w:noProof/>
        </w:rPr>
        <w:t>getAnyThreadRunningSubset, ProcessSet</w:t>
      </w:r>
      <w:r>
        <w:rPr>
          <w:noProof/>
        </w:rPr>
        <w:tab/>
        <w:t>42</w:t>
      </w:r>
    </w:p>
    <w:p w:rsidR="00273B56" w:rsidRDefault="00273B56">
      <w:pPr>
        <w:pStyle w:val="Index1"/>
        <w:tabs>
          <w:tab w:val="right" w:leader="dot" w:pos="4310"/>
        </w:tabs>
        <w:rPr>
          <w:noProof/>
        </w:rPr>
      </w:pPr>
      <w:r w:rsidRPr="007D49E5">
        <w:rPr>
          <w:rFonts w:cstheme="minorHAnsi"/>
          <w:noProof/>
        </w:rPr>
        <w:t>getAnyThreadStoppedSubset, ProcessSet</w:t>
      </w:r>
      <w:r>
        <w:rPr>
          <w:noProof/>
        </w:rPr>
        <w:tab/>
        <w:t>42</w:t>
      </w:r>
    </w:p>
    <w:p w:rsidR="00273B56" w:rsidRDefault="00273B56">
      <w:pPr>
        <w:pStyle w:val="Index1"/>
        <w:tabs>
          <w:tab w:val="right" w:leader="dot" w:pos="4310"/>
        </w:tabs>
        <w:rPr>
          <w:noProof/>
        </w:rPr>
      </w:pPr>
      <w:r>
        <w:rPr>
          <w:noProof/>
        </w:rPr>
        <w:t>getArchAddressWidth</w:t>
      </w:r>
      <w:r>
        <w:rPr>
          <w:noProof/>
        </w:rPr>
        <w:tab/>
        <w:t>64</w:t>
      </w:r>
    </w:p>
    <w:p w:rsidR="00273B56" w:rsidRDefault="00273B56">
      <w:pPr>
        <w:pStyle w:val="Index1"/>
        <w:tabs>
          <w:tab w:val="right" w:leader="dot" w:pos="4310"/>
        </w:tabs>
        <w:rPr>
          <w:noProof/>
        </w:rPr>
      </w:pPr>
      <w:r>
        <w:rPr>
          <w:noProof/>
        </w:rPr>
        <w:t>getArchitecture, MachRegister</w:t>
      </w:r>
      <w:r>
        <w:rPr>
          <w:noProof/>
        </w:rPr>
        <w:tab/>
        <w:t>65</w:t>
      </w:r>
    </w:p>
    <w:p w:rsidR="00273B56" w:rsidRDefault="00273B56">
      <w:pPr>
        <w:pStyle w:val="Index1"/>
        <w:tabs>
          <w:tab w:val="right" w:leader="dot" w:pos="4310"/>
        </w:tabs>
        <w:rPr>
          <w:noProof/>
        </w:rPr>
      </w:pPr>
      <w:r>
        <w:rPr>
          <w:noProof/>
        </w:rPr>
        <w:t>getArchitecture, Process</w:t>
      </w:r>
      <w:r>
        <w:rPr>
          <w:noProof/>
        </w:rPr>
        <w:tab/>
        <w:t>12</w:t>
      </w:r>
    </w:p>
    <w:p w:rsidR="00273B56" w:rsidRDefault="00273B56">
      <w:pPr>
        <w:pStyle w:val="Index1"/>
        <w:tabs>
          <w:tab w:val="right" w:leader="dot" w:pos="4310"/>
        </w:tabs>
        <w:rPr>
          <w:noProof/>
        </w:rPr>
      </w:pPr>
      <w:r>
        <w:rPr>
          <w:noProof/>
        </w:rPr>
        <w:t>getBaseRegister, MachRegister</w:t>
      </w:r>
      <w:r>
        <w:rPr>
          <w:noProof/>
        </w:rPr>
        <w:tab/>
        <w:t>65</w:t>
      </w:r>
    </w:p>
    <w:p w:rsidR="00273B56" w:rsidRDefault="00273B56">
      <w:pPr>
        <w:pStyle w:val="Index1"/>
        <w:tabs>
          <w:tab w:val="right" w:leader="dot" w:pos="4310"/>
        </w:tabs>
        <w:rPr>
          <w:noProof/>
        </w:rPr>
      </w:pPr>
      <w:r>
        <w:rPr>
          <w:noProof/>
        </w:rPr>
        <w:t>getBinaryCodeBlob, IRPC</w:t>
      </w:r>
      <w:r>
        <w:rPr>
          <w:noProof/>
        </w:rPr>
        <w:tab/>
        <w:t>29</w:t>
      </w:r>
    </w:p>
    <w:p w:rsidR="00273B56" w:rsidRDefault="00273B56">
      <w:pPr>
        <w:pStyle w:val="Index1"/>
        <w:tabs>
          <w:tab w:val="right" w:leader="dot" w:pos="4310"/>
        </w:tabs>
        <w:rPr>
          <w:noProof/>
        </w:rPr>
      </w:pPr>
      <w:r>
        <w:rPr>
          <w:noProof/>
        </w:rPr>
        <w:t>getBinaryCodeSize, IRPC</w:t>
      </w:r>
      <w:r>
        <w:rPr>
          <w:noProof/>
        </w:rPr>
        <w:tab/>
        <w:t>29</w:t>
      </w:r>
    </w:p>
    <w:p w:rsidR="00273B56" w:rsidRDefault="00273B56">
      <w:pPr>
        <w:pStyle w:val="Index1"/>
        <w:tabs>
          <w:tab w:val="right" w:leader="dot" w:pos="4310"/>
        </w:tabs>
        <w:rPr>
          <w:noProof/>
        </w:rPr>
      </w:pPr>
      <w:r>
        <w:rPr>
          <w:noProof/>
        </w:rPr>
        <w:t>getBreakpoints, EventBreakpoint</w:t>
      </w:r>
      <w:r>
        <w:rPr>
          <w:noProof/>
        </w:rPr>
        <w:tab/>
        <w:t>59</w:t>
      </w:r>
    </w:p>
    <w:p w:rsidR="00273B56" w:rsidRDefault="00273B56">
      <w:pPr>
        <w:pStyle w:val="Index1"/>
        <w:tabs>
          <w:tab w:val="right" w:leader="dot" w:pos="4310"/>
        </w:tabs>
        <w:rPr>
          <w:noProof/>
        </w:rPr>
      </w:pPr>
      <w:r>
        <w:rPr>
          <w:noProof/>
        </w:rPr>
        <w:t>getChildProcess, EventFork</w:t>
      </w:r>
      <w:r>
        <w:rPr>
          <w:noProof/>
        </w:rPr>
        <w:tab/>
        <w:t>62</w:t>
      </w:r>
    </w:p>
    <w:p w:rsidR="00273B56" w:rsidRDefault="00273B56">
      <w:pPr>
        <w:pStyle w:val="Index1"/>
        <w:tabs>
          <w:tab w:val="right" w:leader="dot" w:pos="4310"/>
        </w:tabs>
        <w:rPr>
          <w:noProof/>
        </w:rPr>
      </w:pPr>
      <w:r w:rsidRPr="007D49E5">
        <w:rPr>
          <w:rFonts w:cstheme="minorHAnsi"/>
          <w:noProof/>
        </w:rPr>
        <w:t>getCrashedSubset, ProcessSet</w:t>
      </w:r>
      <w:r>
        <w:rPr>
          <w:noProof/>
        </w:rPr>
        <w:tab/>
        <w:t>42</w:t>
      </w:r>
    </w:p>
    <w:p w:rsidR="00273B56" w:rsidRDefault="00273B56">
      <w:pPr>
        <w:pStyle w:val="Index1"/>
        <w:tabs>
          <w:tab w:val="right" w:leader="dot" w:pos="4310"/>
        </w:tabs>
        <w:rPr>
          <w:noProof/>
        </w:rPr>
      </w:pPr>
      <w:r>
        <w:rPr>
          <w:noProof/>
        </w:rPr>
        <w:t>getCrashSignal, Process</w:t>
      </w:r>
      <w:r>
        <w:rPr>
          <w:noProof/>
        </w:rPr>
        <w:tab/>
        <w:t>13</w:t>
      </w:r>
    </w:p>
    <w:p w:rsidR="00273B56" w:rsidRDefault="00273B56">
      <w:pPr>
        <w:pStyle w:val="Index1"/>
        <w:tabs>
          <w:tab w:val="right" w:leader="dot" w:pos="4310"/>
        </w:tabs>
        <w:rPr>
          <w:noProof/>
        </w:rPr>
      </w:pPr>
      <w:r>
        <w:rPr>
          <w:noProof/>
        </w:rPr>
        <w:t>getData, Breakpoint</w:t>
      </w:r>
      <w:r>
        <w:rPr>
          <w:noProof/>
        </w:rPr>
        <w:tab/>
        <w:t>27</w:t>
      </w:r>
    </w:p>
    <w:p w:rsidR="00273B56" w:rsidRDefault="00273B56">
      <w:pPr>
        <w:pStyle w:val="Index1"/>
        <w:tabs>
          <w:tab w:val="right" w:leader="dot" w:pos="4310"/>
        </w:tabs>
        <w:rPr>
          <w:noProof/>
        </w:rPr>
      </w:pPr>
      <w:r w:rsidRPr="007D49E5">
        <w:rPr>
          <w:rFonts w:ascii="Calibri" w:hAnsi="Calibri" w:cs="Calibri"/>
          <w:noProof/>
        </w:rPr>
        <w:t>getData, Library</w:t>
      </w:r>
      <w:r>
        <w:rPr>
          <w:noProof/>
        </w:rPr>
        <w:tab/>
        <w:t>25</w:t>
      </w:r>
    </w:p>
    <w:p w:rsidR="00273B56" w:rsidRDefault="00273B56">
      <w:pPr>
        <w:pStyle w:val="Index1"/>
        <w:tabs>
          <w:tab w:val="right" w:leader="dot" w:pos="4310"/>
        </w:tabs>
        <w:rPr>
          <w:noProof/>
        </w:rPr>
      </w:pPr>
      <w:r w:rsidRPr="007D49E5">
        <w:rPr>
          <w:rFonts w:cstheme="minorHAnsi"/>
          <w:noProof/>
        </w:rPr>
        <w:t>getData, Process</w:t>
      </w:r>
      <w:r>
        <w:rPr>
          <w:noProof/>
        </w:rPr>
        <w:tab/>
        <w:t>15</w:t>
      </w:r>
    </w:p>
    <w:p w:rsidR="00273B56" w:rsidRDefault="00273B56">
      <w:pPr>
        <w:pStyle w:val="Index1"/>
        <w:tabs>
          <w:tab w:val="right" w:leader="dot" w:pos="4310"/>
        </w:tabs>
        <w:rPr>
          <w:noProof/>
        </w:rPr>
      </w:pPr>
      <w:r w:rsidRPr="007D49E5">
        <w:rPr>
          <w:rFonts w:cstheme="minorHAnsi"/>
          <w:noProof/>
        </w:rPr>
        <w:t>getData, Thread</w:t>
      </w:r>
      <w:r>
        <w:rPr>
          <w:noProof/>
        </w:rPr>
        <w:tab/>
        <w:t>24</w:t>
      </w:r>
    </w:p>
    <w:p w:rsidR="00273B56" w:rsidRDefault="00273B56">
      <w:pPr>
        <w:pStyle w:val="Index1"/>
        <w:tabs>
          <w:tab w:val="right" w:leader="dot" w:pos="4310"/>
        </w:tabs>
        <w:rPr>
          <w:noProof/>
        </w:rPr>
      </w:pPr>
      <w:r>
        <w:rPr>
          <w:noProof/>
        </w:rPr>
        <w:t>getDataLoadAddress, Library</w:t>
      </w:r>
      <w:r>
        <w:rPr>
          <w:noProof/>
        </w:rPr>
        <w:tab/>
        <w:t>25</w:t>
      </w:r>
    </w:p>
    <w:p w:rsidR="00273B56" w:rsidRDefault="00273B56">
      <w:pPr>
        <w:pStyle w:val="Index1"/>
        <w:tabs>
          <w:tab w:val="right" w:leader="dot" w:pos="4310"/>
        </w:tabs>
        <w:rPr>
          <w:noProof/>
        </w:rPr>
      </w:pPr>
      <w:r w:rsidRPr="007D49E5">
        <w:rPr>
          <w:rFonts w:cstheme="minorHAnsi"/>
          <w:noProof/>
        </w:rPr>
        <w:t>getDetachedSubset, ProcessSet</w:t>
      </w:r>
      <w:r>
        <w:rPr>
          <w:noProof/>
        </w:rPr>
        <w:tab/>
        <w:t>42</w:t>
      </w:r>
    </w:p>
    <w:p w:rsidR="00273B56" w:rsidRDefault="00273B56">
      <w:pPr>
        <w:pStyle w:val="Index1"/>
        <w:tabs>
          <w:tab w:val="right" w:leader="dot" w:pos="4310"/>
        </w:tabs>
        <w:rPr>
          <w:noProof/>
        </w:rPr>
      </w:pPr>
      <w:r w:rsidRPr="007D49E5">
        <w:rPr>
          <w:rFonts w:ascii="Calibri" w:hAnsi="Calibri" w:cs="Calibri"/>
          <w:noProof/>
        </w:rPr>
        <w:t>getDynamicAddress, Library</w:t>
      </w:r>
      <w:r>
        <w:rPr>
          <w:noProof/>
        </w:rPr>
        <w:tab/>
        <w:t>25</w:t>
      </w:r>
    </w:p>
    <w:p w:rsidR="00273B56" w:rsidRDefault="00273B56">
      <w:pPr>
        <w:pStyle w:val="Index1"/>
        <w:tabs>
          <w:tab w:val="right" w:leader="dot" w:pos="4310"/>
        </w:tabs>
        <w:rPr>
          <w:noProof/>
        </w:rPr>
      </w:pPr>
      <w:r w:rsidRPr="007D49E5">
        <w:rPr>
          <w:rFonts w:cstheme="minorHAnsi"/>
          <w:noProof/>
        </w:rPr>
        <w:t>getErrorSubset, ProcessSet</w:t>
      </w:r>
      <w:r>
        <w:rPr>
          <w:noProof/>
        </w:rPr>
        <w:tab/>
        <w:t>41</w:t>
      </w:r>
    </w:p>
    <w:p w:rsidR="00273B56" w:rsidRDefault="00273B56">
      <w:pPr>
        <w:pStyle w:val="Index1"/>
        <w:tabs>
          <w:tab w:val="right" w:leader="dot" w:pos="4310"/>
        </w:tabs>
        <w:rPr>
          <w:noProof/>
        </w:rPr>
      </w:pPr>
      <w:r w:rsidRPr="007D49E5">
        <w:rPr>
          <w:rFonts w:cstheme="minorHAnsi"/>
          <w:noProof/>
        </w:rPr>
        <w:t>getErrorSubset, ThreadSet</w:t>
      </w:r>
      <w:r>
        <w:rPr>
          <w:noProof/>
        </w:rPr>
        <w:tab/>
        <w:t>48</w:t>
      </w:r>
    </w:p>
    <w:p w:rsidR="00273B56" w:rsidRDefault="00273B56">
      <w:pPr>
        <w:pStyle w:val="Index1"/>
        <w:tabs>
          <w:tab w:val="right" w:leader="dot" w:pos="4310"/>
        </w:tabs>
        <w:rPr>
          <w:noProof/>
        </w:rPr>
      </w:pPr>
      <w:r w:rsidRPr="007D49E5">
        <w:rPr>
          <w:rFonts w:cstheme="minorHAnsi"/>
          <w:noProof/>
        </w:rPr>
        <w:t>getErrorSubsets, ProcessSet</w:t>
      </w:r>
      <w:r>
        <w:rPr>
          <w:noProof/>
        </w:rPr>
        <w:tab/>
        <w:t>41</w:t>
      </w:r>
    </w:p>
    <w:p w:rsidR="00273B56" w:rsidRDefault="00273B56">
      <w:pPr>
        <w:pStyle w:val="Index1"/>
        <w:tabs>
          <w:tab w:val="right" w:leader="dot" w:pos="4310"/>
        </w:tabs>
        <w:rPr>
          <w:noProof/>
        </w:rPr>
      </w:pPr>
      <w:r w:rsidRPr="007D49E5">
        <w:rPr>
          <w:rFonts w:cstheme="minorHAnsi"/>
          <w:noProof/>
        </w:rPr>
        <w:t>getErrorSubsets, ThreadSet</w:t>
      </w:r>
      <w:r>
        <w:rPr>
          <w:noProof/>
        </w:rPr>
        <w:tab/>
        <w:t>48</w:t>
      </w:r>
    </w:p>
    <w:p w:rsidR="00273B56" w:rsidRDefault="00273B56">
      <w:pPr>
        <w:pStyle w:val="Index1"/>
        <w:tabs>
          <w:tab w:val="right" w:leader="dot" w:pos="4310"/>
        </w:tabs>
        <w:rPr>
          <w:noProof/>
        </w:rPr>
      </w:pPr>
      <w:r>
        <w:rPr>
          <w:noProof/>
        </w:rPr>
        <w:t>getEventBreakpoint, Event</w:t>
      </w:r>
      <w:r>
        <w:rPr>
          <w:noProof/>
        </w:rPr>
        <w:tab/>
        <w:t>56</w:t>
      </w:r>
    </w:p>
    <w:p w:rsidR="00273B56" w:rsidRDefault="00273B56">
      <w:pPr>
        <w:pStyle w:val="Index1"/>
        <w:tabs>
          <w:tab w:val="right" w:leader="dot" w:pos="4310"/>
        </w:tabs>
        <w:rPr>
          <w:noProof/>
        </w:rPr>
      </w:pPr>
      <w:r>
        <w:rPr>
          <w:noProof/>
        </w:rPr>
        <w:lastRenderedPageBreak/>
        <w:t>getEventCrash, Event</w:t>
      </w:r>
      <w:r>
        <w:rPr>
          <w:noProof/>
        </w:rPr>
        <w:tab/>
        <w:t>56</w:t>
      </w:r>
    </w:p>
    <w:p w:rsidR="00273B56" w:rsidRDefault="00273B56">
      <w:pPr>
        <w:pStyle w:val="Index1"/>
        <w:tabs>
          <w:tab w:val="right" w:leader="dot" w:pos="4310"/>
        </w:tabs>
        <w:rPr>
          <w:noProof/>
        </w:rPr>
      </w:pPr>
      <w:r>
        <w:rPr>
          <w:noProof/>
        </w:rPr>
        <w:t>getEventDestroy, Event</w:t>
      </w:r>
      <w:r>
        <w:rPr>
          <w:noProof/>
        </w:rPr>
        <w:tab/>
        <w:t>56</w:t>
      </w:r>
    </w:p>
    <w:p w:rsidR="00273B56" w:rsidRDefault="00273B56">
      <w:pPr>
        <w:pStyle w:val="Index1"/>
        <w:tabs>
          <w:tab w:val="right" w:leader="dot" w:pos="4310"/>
        </w:tabs>
        <w:rPr>
          <w:noProof/>
        </w:rPr>
      </w:pPr>
      <w:r>
        <w:rPr>
          <w:noProof/>
        </w:rPr>
        <w:t>getEventExec, Event</w:t>
      </w:r>
      <w:r>
        <w:rPr>
          <w:noProof/>
        </w:rPr>
        <w:tab/>
        <w:t>56</w:t>
      </w:r>
    </w:p>
    <w:p w:rsidR="00273B56" w:rsidRDefault="00273B56">
      <w:pPr>
        <w:pStyle w:val="Index1"/>
        <w:tabs>
          <w:tab w:val="right" w:leader="dot" w:pos="4310"/>
        </w:tabs>
        <w:rPr>
          <w:noProof/>
        </w:rPr>
      </w:pPr>
      <w:r>
        <w:rPr>
          <w:noProof/>
        </w:rPr>
        <w:t>getEventExit, Event</w:t>
      </w:r>
      <w:r>
        <w:rPr>
          <w:noProof/>
        </w:rPr>
        <w:tab/>
        <w:t>56</w:t>
      </w:r>
    </w:p>
    <w:p w:rsidR="00273B56" w:rsidRDefault="00273B56">
      <w:pPr>
        <w:pStyle w:val="Index1"/>
        <w:tabs>
          <w:tab w:val="right" w:leader="dot" w:pos="4310"/>
        </w:tabs>
        <w:rPr>
          <w:noProof/>
        </w:rPr>
      </w:pPr>
      <w:r>
        <w:rPr>
          <w:noProof/>
        </w:rPr>
        <w:t>getEventFork, Event</w:t>
      </w:r>
      <w:r>
        <w:rPr>
          <w:noProof/>
        </w:rPr>
        <w:tab/>
        <w:t>56</w:t>
      </w:r>
    </w:p>
    <w:p w:rsidR="00273B56" w:rsidRDefault="00273B56">
      <w:pPr>
        <w:pStyle w:val="Index1"/>
        <w:tabs>
          <w:tab w:val="right" w:leader="dot" w:pos="4310"/>
        </w:tabs>
        <w:rPr>
          <w:noProof/>
        </w:rPr>
      </w:pPr>
      <w:r>
        <w:rPr>
          <w:noProof/>
        </w:rPr>
        <w:t>getEventLibrary, Event</w:t>
      </w:r>
      <w:r>
        <w:rPr>
          <w:noProof/>
        </w:rPr>
        <w:tab/>
        <w:t>57</w:t>
      </w:r>
    </w:p>
    <w:p w:rsidR="00273B56" w:rsidRDefault="00273B56">
      <w:pPr>
        <w:pStyle w:val="Index1"/>
        <w:tabs>
          <w:tab w:val="right" w:leader="dot" w:pos="4310"/>
        </w:tabs>
        <w:rPr>
          <w:noProof/>
        </w:rPr>
      </w:pPr>
      <w:r>
        <w:rPr>
          <w:noProof/>
        </w:rPr>
        <w:t>getEventNewThread, Event</w:t>
      </w:r>
      <w:r>
        <w:rPr>
          <w:noProof/>
        </w:rPr>
        <w:tab/>
        <w:t>56</w:t>
      </w:r>
    </w:p>
    <w:p w:rsidR="00273B56" w:rsidRDefault="00273B56">
      <w:pPr>
        <w:pStyle w:val="Index1"/>
        <w:tabs>
          <w:tab w:val="right" w:leader="dot" w:pos="4310"/>
        </w:tabs>
        <w:rPr>
          <w:noProof/>
        </w:rPr>
      </w:pPr>
      <w:r>
        <w:rPr>
          <w:noProof/>
        </w:rPr>
        <w:t>getEventRPC, Event</w:t>
      </w:r>
      <w:r>
        <w:rPr>
          <w:noProof/>
        </w:rPr>
        <w:tab/>
        <w:t>57</w:t>
      </w:r>
    </w:p>
    <w:p w:rsidR="00273B56" w:rsidRDefault="00273B56">
      <w:pPr>
        <w:pStyle w:val="Index1"/>
        <w:tabs>
          <w:tab w:val="right" w:leader="dot" w:pos="4310"/>
        </w:tabs>
        <w:rPr>
          <w:noProof/>
        </w:rPr>
      </w:pPr>
      <w:r>
        <w:rPr>
          <w:noProof/>
        </w:rPr>
        <w:t>getEventSignal, Event</w:t>
      </w:r>
      <w:r>
        <w:rPr>
          <w:noProof/>
        </w:rPr>
        <w:tab/>
        <w:t>56</w:t>
      </w:r>
    </w:p>
    <w:p w:rsidR="00273B56" w:rsidRDefault="00273B56">
      <w:pPr>
        <w:pStyle w:val="Index1"/>
        <w:tabs>
          <w:tab w:val="right" w:leader="dot" w:pos="4310"/>
        </w:tabs>
        <w:rPr>
          <w:noProof/>
        </w:rPr>
      </w:pPr>
      <w:r>
        <w:rPr>
          <w:noProof/>
        </w:rPr>
        <w:t>getEventSingleStep, Event</w:t>
      </w:r>
      <w:r>
        <w:rPr>
          <w:noProof/>
        </w:rPr>
        <w:tab/>
        <w:t>57</w:t>
      </w:r>
    </w:p>
    <w:p w:rsidR="00273B56" w:rsidRDefault="00273B56">
      <w:pPr>
        <w:pStyle w:val="Index1"/>
        <w:tabs>
          <w:tab w:val="right" w:leader="dot" w:pos="4310"/>
        </w:tabs>
        <w:rPr>
          <w:noProof/>
        </w:rPr>
      </w:pPr>
      <w:r>
        <w:rPr>
          <w:noProof/>
        </w:rPr>
        <w:t>getEventStop, Event</w:t>
      </w:r>
      <w:r>
        <w:rPr>
          <w:noProof/>
        </w:rPr>
        <w:tab/>
        <w:t>56</w:t>
      </w:r>
    </w:p>
    <w:p w:rsidR="00273B56" w:rsidRDefault="00273B56">
      <w:pPr>
        <w:pStyle w:val="Index1"/>
        <w:tabs>
          <w:tab w:val="right" w:leader="dot" w:pos="4310"/>
        </w:tabs>
        <w:rPr>
          <w:noProof/>
        </w:rPr>
      </w:pPr>
      <w:r>
        <w:rPr>
          <w:noProof/>
        </w:rPr>
        <w:t>getEventTerminate, Event</w:t>
      </w:r>
      <w:r>
        <w:rPr>
          <w:noProof/>
        </w:rPr>
        <w:tab/>
        <w:t>56</w:t>
      </w:r>
    </w:p>
    <w:p w:rsidR="00273B56" w:rsidRDefault="00273B56">
      <w:pPr>
        <w:pStyle w:val="Index1"/>
        <w:tabs>
          <w:tab w:val="right" w:leader="dot" w:pos="4310"/>
        </w:tabs>
        <w:rPr>
          <w:noProof/>
        </w:rPr>
      </w:pPr>
      <w:r>
        <w:rPr>
          <w:noProof/>
        </w:rPr>
        <w:t>getEventType, Event</w:t>
      </w:r>
      <w:r>
        <w:rPr>
          <w:noProof/>
        </w:rPr>
        <w:tab/>
        <w:t>55</w:t>
      </w:r>
    </w:p>
    <w:p w:rsidR="00273B56" w:rsidRDefault="00273B56">
      <w:pPr>
        <w:pStyle w:val="Index1"/>
        <w:tabs>
          <w:tab w:val="right" w:leader="dot" w:pos="4310"/>
        </w:tabs>
        <w:rPr>
          <w:noProof/>
        </w:rPr>
      </w:pPr>
      <w:r>
        <w:rPr>
          <w:noProof/>
        </w:rPr>
        <w:t>getExecPath, EventExec</w:t>
      </w:r>
      <w:r>
        <w:rPr>
          <w:noProof/>
        </w:rPr>
        <w:tab/>
        <w:t>59</w:t>
      </w:r>
    </w:p>
    <w:p w:rsidR="00273B56" w:rsidRDefault="00273B56">
      <w:pPr>
        <w:pStyle w:val="Index1"/>
        <w:tabs>
          <w:tab w:val="right" w:leader="dot" w:pos="4310"/>
        </w:tabs>
        <w:rPr>
          <w:noProof/>
        </w:rPr>
      </w:pPr>
      <w:r>
        <w:rPr>
          <w:noProof/>
        </w:rPr>
        <w:t>getExecutable, LibraryPool</w:t>
      </w:r>
      <w:r>
        <w:rPr>
          <w:noProof/>
        </w:rPr>
        <w:tab/>
        <w:t>32</w:t>
      </w:r>
    </w:p>
    <w:p w:rsidR="00273B56" w:rsidRDefault="00273B56">
      <w:pPr>
        <w:pStyle w:val="Index1"/>
        <w:tabs>
          <w:tab w:val="right" w:leader="dot" w:pos="4310"/>
        </w:tabs>
        <w:rPr>
          <w:noProof/>
        </w:rPr>
      </w:pPr>
      <w:r>
        <w:rPr>
          <w:noProof/>
        </w:rPr>
        <w:t>getExitCode, EventExit</w:t>
      </w:r>
      <w:r>
        <w:rPr>
          <w:noProof/>
        </w:rPr>
        <w:tab/>
        <w:t>58</w:t>
      </w:r>
    </w:p>
    <w:p w:rsidR="00273B56" w:rsidRDefault="00273B56">
      <w:pPr>
        <w:pStyle w:val="Index1"/>
        <w:tabs>
          <w:tab w:val="right" w:leader="dot" w:pos="4310"/>
        </w:tabs>
        <w:rPr>
          <w:noProof/>
        </w:rPr>
      </w:pPr>
      <w:r>
        <w:rPr>
          <w:noProof/>
        </w:rPr>
        <w:t>getExitCode, Process</w:t>
      </w:r>
      <w:r>
        <w:rPr>
          <w:noProof/>
        </w:rPr>
        <w:tab/>
        <w:t>13</w:t>
      </w:r>
    </w:p>
    <w:p w:rsidR="00273B56" w:rsidRDefault="00273B56">
      <w:pPr>
        <w:pStyle w:val="Index1"/>
        <w:tabs>
          <w:tab w:val="right" w:leader="dot" w:pos="4310"/>
        </w:tabs>
        <w:rPr>
          <w:noProof/>
        </w:rPr>
      </w:pPr>
      <w:r w:rsidRPr="007D49E5">
        <w:rPr>
          <w:rFonts w:cstheme="minorHAnsi"/>
          <w:noProof/>
        </w:rPr>
        <w:t>getExitedSubset, ProcessSet</w:t>
      </w:r>
      <w:r>
        <w:rPr>
          <w:noProof/>
        </w:rPr>
        <w:tab/>
        <w:t>42</w:t>
      </w:r>
    </w:p>
    <w:p w:rsidR="00273B56" w:rsidRDefault="00273B56">
      <w:pPr>
        <w:pStyle w:val="Index1"/>
        <w:tabs>
          <w:tab w:val="right" w:leader="dot" w:pos="4310"/>
        </w:tabs>
        <w:rPr>
          <w:noProof/>
        </w:rPr>
      </w:pPr>
      <w:r w:rsidRPr="007D49E5">
        <w:rPr>
          <w:rFonts w:cs="Courier New"/>
          <w:noProof/>
        </w:rPr>
        <w:t>getFD, EventNotify</w:t>
      </w:r>
      <w:r>
        <w:rPr>
          <w:noProof/>
        </w:rPr>
        <w:tab/>
        <w:t>6, 52</w:t>
      </w:r>
    </w:p>
    <w:p w:rsidR="00273B56" w:rsidRDefault="00273B56">
      <w:pPr>
        <w:pStyle w:val="Index1"/>
        <w:tabs>
          <w:tab w:val="right" w:leader="dot" w:pos="4310"/>
        </w:tabs>
        <w:rPr>
          <w:noProof/>
        </w:rPr>
      </w:pPr>
      <w:r>
        <w:rPr>
          <w:noProof/>
        </w:rPr>
        <w:t>getFramePointer, MachRegister</w:t>
      </w:r>
      <w:r>
        <w:rPr>
          <w:noProof/>
        </w:rPr>
        <w:tab/>
        <w:t>64</w:t>
      </w:r>
    </w:p>
    <w:p w:rsidR="00273B56" w:rsidRDefault="00273B56">
      <w:pPr>
        <w:pStyle w:val="Index1"/>
        <w:tabs>
          <w:tab w:val="right" w:leader="dot" w:pos="4310"/>
        </w:tabs>
        <w:rPr>
          <w:noProof/>
        </w:rPr>
      </w:pPr>
      <w:r w:rsidRPr="007D49E5">
        <w:rPr>
          <w:rFonts w:cstheme="minorHAnsi"/>
          <w:noProof/>
        </w:rPr>
        <w:t>getHaveUserThreadInfoSubset, ThreadSet</w:t>
      </w:r>
      <w:r>
        <w:rPr>
          <w:noProof/>
        </w:rPr>
        <w:tab/>
        <w:t>49</w:t>
      </w:r>
    </w:p>
    <w:p w:rsidR="00273B56" w:rsidRDefault="00273B56">
      <w:pPr>
        <w:pStyle w:val="Index1"/>
        <w:tabs>
          <w:tab w:val="right" w:leader="dot" w:pos="4310"/>
        </w:tabs>
        <w:rPr>
          <w:noProof/>
        </w:rPr>
      </w:pPr>
      <w:r>
        <w:rPr>
          <w:noProof/>
        </w:rPr>
        <w:t>getID</w:t>
      </w:r>
      <w:r>
        <w:rPr>
          <w:noProof/>
        </w:rPr>
        <w:tab/>
        <w:t>29</w:t>
      </w:r>
    </w:p>
    <w:p w:rsidR="00273B56" w:rsidRDefault="00273B56">
      <w:pPr>
        <w:pStyle w:val="Index1"/>
        <w:tabs>
          <w:tab w:val="right" w:leader="dot" w:pos="4310"/>
        </w:tabs>
        <w:rPr>
          <w:noProof/>
        </w:rPr>
      </w:pPr>
      <w:r>
        <w:rPr>
          <w:noProof/>
        </w:rPr>
        <w:t>getInitialThread,ThreadPool</w:t>
      </w:r>
      <w:r>
        <w:rPr>
          <w:noProof/>
        </w:rPr>
        <w:tab/>
        <w:t>31</w:t>
      </w:r>
    </w:p>
    <w:p w:rsidR="00273B56" w:rsidRDefault="00273B56">
      <w:pPr>
        <w:pStyle w:val="Index1"/>
        <w:tabs>
          <w:tab w:val="right" w:leader="dot" w:pos="4310"/>
        </w:tabs>
        <w:rPr>
          <w:noProof/>
        </w:rPr>
      </w:pPr>
      <w:r>
        <w:rPr>
          <w:noProof/>
        </w:rPr>
        <w:t>getIRPC, EventRPC</w:t>
      </w:r>
      <w:r>
        <w:rPr>
          <w:noProof/>
        </w:rPr>
        <w:tab/>
        <w:t>62</w:t>
      </w:r>
    </w:p>
    <w:p w:rsidR="00273B56" w:rsidRDefault="00273B56">
      <w:pPr>
        <w:pStyle w:val="Index1"/>
        <w:tabs>
          <w:tab w:val="right" w:leader="dot" w:pos="4310"/>
        </w:tabs>
        <w:rPr>
          <w:noProof/>
        </w:rPr>
      </w:pPr>
      <w:r>
        <w:rPr>
          <w:noProof/>
        </w:rPr>
        <w:t>getLibraryByName, LibraryPool</w:t>
      </w:r>
      <w:r>
        <w:rPr>
          <w:noProof/>
        </w:rPr>
        <w:tab/>
        <w:t>33</w:t>
      </w:r>
    </w:p>
    <w:p w:rsidR="00273B56" w:rsidRDefault="00273B56">
      <w:pPr>
        <w:pStyle w:val="Index1"/>
        <w:tabs>
          <w:tab w:val="right" w:leader="dot" w:pos="4310"/>
        </w:tabs>
        <w:rPr>
          <w:noProof/>
        </w:rPr>
      </w:pPr>
      <w:r>
        <w:rPr>
          <w:noProof/>
        </w:rPr>
        <w:t>getLoadAddress, Library</w:t>
      </w:r>
      <w:r>
        <w:rPr>
          <w:noProof/>
        </w:rPr>
        <w:tab/>
        <w:t>25</w:t>
      </w:r>
    </w:p>
    <w:p w:rsidR="00273B56" w:rsidRDefault="00273B56">
      <w:pPr>
        <w:pStyle w:val="Index1"/>
        <w:tabs>
          <w:tab w:val="right" w:leader="dot" w:pos="4310"/>
        </w:tabs>
        <w:rPr>
          <w:noProof/>
        </w:rPr>
      </w:pPr>
      <w:r>
        <w:rPr>
          <w:noProof/>
        </w:rPr>
        <w:t>getLWP, Thread</w:t>
      </w:r>
      <w:r>
        <w:rPr>
          <w:noProof/>
        </w:rPr>
        <w:tab/>
        <w:t>20</w:t>
      </w:r>
    </w:p>
    <w:p w:rsidR="00273B56" w:rsidRDefault="00273B56">
      <w:pPr>
        <w:pStyle w:val="Index1"/>
        <w:tabs>
          <w:tab w:val="right" w:leader="dot" w:pos="4310"/>
        </w:tabs>
        <w:rPr>
          <w:noProof/>
        </w:rPr>
      </w:pPr>
      <w:r>
        <w:rPr>
          <w:noProof/>
        </w:rPr>
        <w:t>getName, Library</w:t>
      </w:r>
      <w:r>
        <w:rPr>
          <w:noProof/>
        </w:rPr>
        <w:tab/>
        <w:t>25</w:t>
      </w:r>
    </w:p>
    <w:p w:rsidR="00273B56" w:rsidRDefault="00273B56">
      <w:pPr>
        <w:pStyle w:val="Index1"/>
        <w:tabs>
          <w:tab w:val="right" w:leader="dot" w:pos="4310"/>
        </w:tabs>
        <w:rPr>
          <w:noProof/>
        </w:rPr>
      </w:pPr>
      <w:r>
        <w:rPr>
          <w:noProof/>
        </w:rPr>
        <w:t>getNewThread, EventNewThread</w:t>
      </w:r>
      <w:r>
        <w:rPr>
          <w:noProof/>
        </w:rPr>
        <w:tab/>
        <w:t>60, 61</w:t>
      </w:r>
    </w:p>
    <w:p w:rsidR="00273B56" w:rsidRDefault="00273B56">
      <w:pPr>
        <w:pStyle w:val="Index1"/>
        <w:tabs>
          <w:tab w:val="right" w:leader="dot" w:pos="4310"/>
        </w:tabs>
        <w:rPr>
          <w:noProof/>
        </w:rPr>
      </w:pPr>
      <w:r w:rsidRPr="007D49E5">
        <w:rPr>
          <w:rFonts w:cstheme="minorHAnsi"/>
          <w:noProof/>
        </w:rPr>
        <w:t>getOS, Process</w:t>
      </w:r>
      <w:r>
        <w:rPr>
          <w:noProof/>
        </w:rPr>
        <w:tab/>
        <w:t>12</w:t>
      </w:r>
    </w:p>
    <w:p w:rsidR="00273B56" w:rsidRDefault="00273B56">
      <w:pPr>
        <w:pStyle w:val="Index1"/>
        <w:tabs>
          <w:tab w:val="right" w:leader="dot" w:pos="4310"/>
        </w:tabs>
        <w:rPr>
          <w:noProof/>
        </w:rPr>
      </w:pPr>
      <w:r>
        <w:rPr>
          <w:noProof/>
        </w:rPr>
        <w:t>getPC, MachRegister</w:t>
      </w:r>
      <w:r>
        <w:rPr>
          <w:noProof/>
        </w:rPr>
        <w:tab/>
        <w:t>64</w:t>
      </w:r>
    </w:p>
    <w:p w:rsidR="00273B56" w:rsidRDefault="00273B56">
      <w:pPr>
        <w:pStyle w:val="Index1"/>
        <w:tabs>
          <w:tab w:val="right" w:leader="dot" w:pos="4310"/>
        </w:tabs>
        <w:rPr>
          <w:noProof/>
        </w:rPr>
      </w:pPr>
      <w:r>
        <w:rPr>
          <w:noProof/>
        </w:rPr>
        <w:t>getPid, Process</w:t>
      </w:r>
      <w:r>
        <w:rPr>
          <w:noProof/>
        </w:rPr>
        <w:tab/>
        <w:t>12</w:t>
      </w:r>
    </w:p>
    <w:p w:rsidR="00273B56" w:rsidRDefault="00273B56">
      <w:pPr>
        <w:pStyle w:val="Index1"/>
        <w:tabs>
          <w:tab w:val="right" w:leader="dot" w:pos="4310"/>
        </w:tabs>
        <w:rPr>
          <w:noProof/>
        </w:rPr>
      </w:pPr>
      <w:r>
        <w:rPr>
          <w:noProof/>
        </w:rPr>
        <w:t>getPostedIRPCs, Process</w:t>
      </w:r>
      <w:r>
        <w:rPr>
          <w:noProof/>
        </w:rPr>
        <w:tab/>
        <w:t>18</w:t>
      </w:r>
    </w:p>
    <w:p w:rsidR="00273B56" w:rsidRDefault="00273B56">
      <w:pPr>
        <w:pStyle w:val="Index1"/>
        <w:tabs>
          <w:tab w:val="right" w:leader="dot" w:pos="4310"/>
        </w:tabs>
        <w:rPr>
          <w:noProof/>
        </w:rPr>
      </w:pPr>
      <w:r>
        <w:rPr>
          <w:noProof/>
        </w:rPr>
        <w:t>getPostedIRPCs, Thread</w:t>
      </w:r>
      <w:r>
        <w:rPr>
          <w:noProof/>
        </w:rPr>
        <w:tab/>
        <w:t>24</w:t>
      </w:r>
    </w:p>
    <w:p w:rsidR="00273B56" w:rsidRDefault="00273B56">
      <w:pPr>
        <w:pStyle w:val="Index1"/>
        <w:tabs>
          <w:tab w:val="right" w:leader="dot" w:pos="4310"/>
        </w:tabs>
        <w:rPr>
          <w:noProof/>
        </w:rPr>
      </w:pPr>
      <w:r>
        <w:rPr>
          <w:noProof/>
        </w:rPr>
        <w:t>getProcess, Event</w:t>
      </w:r>
      <w:r>
        <w:rPr>
          <w:noProof/>
        </w:rPr>
        <w:tab/>
        <w:t>55</w:t>
      </w:r>
    </w:p>
    <w:p w:rsidR="00273B56" w:rsidRDefault="00273B56">
      <w:pPr>
        <w:pStyle w:val="Index1"/>
        <w:tabs>
          <w:tab w:val="right" w:leader="dot" w:pos="4310"/>
        </w:tabs>
        <w:rPr>
          <w:noProof/>
        </w:rPr>
      </w:pPr>
      <w:r>
        <w:rPr>
          <w:noProof/>
        </w:rPr>
        <w:t>getProcess, Thread</w:t>
      </w:r>
      <w:r>
        <w:rPr>
          <w:noProof/>
        </w:rPr>
        <w:tab/>
        <w:t>20</w:t>
      </w:r>
    </w:p>
    <w:p w:rsidR="00273B56" w:rsidRDefault="00273B56">
      <w:pPr>
        <w:pStyle w:val="Index1"/>
        <w:tabs>
          <w:tab w:val="right" w:leader="dot" w:pos="4310"/>
        </w:tabs>
        <w:rPr>
          <w:noProof/>
        </w:rPr>
      </w:pPr>
      <w:r>
        <w:rPr>
          <w:noProof/>
        </w:rPr>
        <w:t>getProcess,ThreadPool</w:t>
      </w:r>
      <w:r>
        <w:rPr>
          <w:noProof/>
        </w:rPr>
        <w:tab/>
        <w:t>31</w:t>
      </w:r>
    </w:p>
    <w:p w:rsidR="00273B56" w:rsidRDefault="00273B56">
      <w:pPr>
        <w:pStyle w:val="Index1"/>
        <w:tabs>
          <w:tab w:val="right" w:leader="dot" w:pos="4310"/>
        </w:tabs>
        <w:rPr>
          <w:noProof/>
        </w:rPr>
      </w:pPr>
      <w:r>
        <w:rPr>
          <w:noProof/>
        </w:rPr>
        <w:t>getRegister, Thread</w:t>
      </w:r>
      <w:r>
        <w:rPr>
          <w:noProof/>
        </w:rPr>
        <w:tab/>
        <w:t>21, 50</w:t>
      </w:r>
    </w:p>
    <w:p w:rsidR="00273B56" w:rsidRDefault="00273B56">
      <w:pPr>
        <w:pStyle w:val="Index1"/>
        <w:tabs>
          <w:tab w:val="right" w:leader="dot" w:pos="4310"/>
        </w:tabs>
        <w:rPr>
          <w:noProof/>
        </w:rPr>
      </w:pPr>
      <w:r w:rsidRPr="007D49E5">
        <w:rPr>
          <w:rFonts w:cstheme="minorHAnsi"/>
          <w:noProof/>
        </w:rPr>
        <w:t>getRegister, ThreadSet</w:t>
      </w:r>
      <w:r>
        <w:rPr>
          <w:noProof/>
        </w:rPr>
        <w:tab/>
        <w:t>50</w:t>
      </w:r>
    </w:p>
    <w:p w:rsidR="00273B56" w:rsidRDefault="00273B56">
      <w:pPr>
        <w:pStyle w:val="Index1"/>
        <w:tabs>
          <w:tab w:val="right" w:leader="dot" w:pos="4310"/>
        </w:tabs>
        <w:rPr>
          <w:noProof/>
        </w:rPr>
      </w:pPr>
      <w:r>
        <w:rPr>
          <w:noProof/>
        </w:rPr>
        <w:t>getRunningIRPC, Thread</w:t>
      </w:r>
      <w:r>
        <w:rPr>
          <w:noProof/>
        </w:rPr>
        <w:tab/>
        <w:t>24</w:t>
      </w:r>
    </w:p>
    <w:p w:rsidR="00273B56" w:rsidRDefault="00273B56">
      <w:pPr>
        <w:pStyle w:val="Index1"/>
        <w:tabs>
          <w:tab w:val="right" w:leader="dot" w:pos="4310"/>
        </w:tabs>
        <w:rPr>
          <w:noProof/>
        </w:rPr>
      </w:pPr>
      <w:r w:rsidRPr="007D49E5">
        <w:rPr>
          <w:rFonts w:cstheme="minorHAnsi"/>
          <w:noProof/>
        </w:rPr>
        <w:t>getRunningSubset, ThreadSet</w:t>
      </w:r>
      <w:r>
        <w:rPr>
          <w:noProof/>
        </w:rPr>
        <w:tab/>
        <w:t>49</w:t>
      </w:r>
    </w:p>
    <w:p w:rsidR="00273B56" w:rsidRDefault="00273B56">
      <w:pPr>
        <w:pStyle w:val="Index1"/>
        <w:tabs>
          <w:tab w:val="right" w:leader="dot" w:pos="4310"/>
        </w:tabs>
        <w:rPr>
          <w:noProof/>
        </w:rPr>
      </w:pPr>
      <w:r>
        <w:rPr>
          <w:noProof/>
        </w:rPr>
        <w:t>getSignal, EventSignal</w:t>
      </w:r>
      <w:r>
        <w:rPr>
          <w:noProof/>
        </w:rPr>
        <w:tab/>
        <w:t>62</w:t>
      </w:r>
    </w:p>
    <w:p w:rsidR="00273B56" w:rsidRDefault="00273B56">
      <w:pPr>
        <w:pStyle w:val="Index1"/>
        <w:tabs>
          <w:tab w:val="right" w:leader="dot" w:pos="4310"/>
        </w:tabs>
        <w:rPr>
          <w:noProof/>
        </w:rPr>
      </w:pPr>
      <w:r>
        <w:rPr>
          <w:noProof/>
        </w:rPr>
        <w:t>getSingleStepMode, Thread</w:t>
      </w:r>
      <w:r>
        <w:rPr>
          <w:noProof/>
        </w:rPr>
        <w:tab/>
        <w:t>24</w:t>
      </w:r>
    </w:p>
    <w:p w:rsidR="00273B56" w:rsidRDefault="00273B56">
      <w:pPr>
        <w:pStyle w:val="Index1"/>
        <w:tabs>
          <w:tab w:val="right" w:leader="dot" w:pos="4310"/>
        </w:tabs>
        <w:rPr>
          <w:noProof/>
        </w:rPr>
      </w:pPr>
      <w:r w:rsidRPr="007D49E5">
        <w:rPr>
          <w:rFonts w:cstheme="minorHAnsi"/>
          <w:noProof/>
        </w:rPr>
        <w:t>getSingleStepSubset, ThreadSet</w:t>
      </w:r>
      <w:r>
        <w:rPr>
          <w:noProof/>
        </w:rPr>
        <w:tab/>
        <w:t>49</w:t>
      </w:r>
    </w:p>
    <w:p w:rsidR="00273B56" w:rsidRDefault="00273B56">
      <w:pPr>
        <w:pStyle w:val="Index1"/>
        <w:tabs>
          <w:tab w:val="right" w:leader="dot" w:pos="4310"/>
        </w:tabs>
        <w:rPr>
          <w:noProof/>
        </w:rPr>
      </w:pPr>
      <w:r>
        <w:rPr>
          <w:noProof/>
        </w:rPr>
        <w:t>getStackBase, Thread</w:t>
      </w:r>
      <w:r>
        <w:rPr>
          <w:noProof/>
        </w:rPr>
        <w:tab/>
        <w:t>22</w:t>
      </w:r>
    </w:p>
    <w:p w:rsidR="00273B56" w:rsidRDefault="00273B56">
      <w:pPr>
        <w:pStyle w:val="Index1"/>
        <w:tabs>
          <w:tab w:val="right" w:leader="dot" w:pos="4310"/>
        </w:tabs>
        <w:rPr>
          <w:noProof/>
        </w:rPr>
      </w:pPr>
      <w:r w:rsidRPr="007D49E5">
        <w:rPr>
          <w:rFonts w:cstheme="minorHAnsi"/>
          <w:noProof/>
        </w:rPr>
        <w:t>getStackBases, ThreadSet</w:t>
      </w:r>
      <w:r>
        <w:rPr>
          <w:noProof/>
        </w:rPr>
        <w:tab/>
        <w:t>50</w:t>
      </w:r>
    </w:p>
    <w:p w:rsidR="00273B56" w:rsidRDefault="00273B56">
      <w:pPr>
        <w:pStyle w:val="Index1"/>
        <w:tabs>
          <w:tab w:val="right" w:leader="dot" w:pos="4310"/>
        </w:tabs>
        <w:rPr>
          <w:noProof/>
        </w:rPr>
      </w:pPr>
      <w:r>
        <w:rPr>
          <w:noProof/>
        </w:rPr>
        <w:lastRenderedPageBreak/>
        <w:t>getStackPointer, MachRegister</w:t>
      </w:r>
      <w:r>
        <w:rPr>
          <w:noProof/>
        </w:rPr>
        <w:tab/>
        <w:t>64</w:t>
      </w:r>
    </w:p>
    <w:p w:rsidR="00273B56" w:rsidRDefault="00273B56">
      <w:pPr>
        <w:pStyle w:val="Index1"/>
        <w:tabs>
          <w:tab w:val="right" w:leader="dot" w:pos="4310"/>
        </w:tabs>
        <w:rPr>
          <w:noProof/>
        </w:rPr>
      </w:pPr>
      <w:r>
        <w:rPr>
          <w:noProof/>
        </w:rPr>
        <w:t>getStackSize, Thread</w:t>
      </w:r>
      <w:r>
        <w:rPr>
          <w:noProof/>
        </w:rPr>
        <w:tab/>
        <w:t>22</w:t>
      </w:r>
    </w:p>
    <w:p w:rsidR="00273B56" w:rsidRDefault="00273B56">
      <w:pPr>
        <w:pStyle w:val="Index1"/>
        <w:tabs>
          <w:tab w:val="right" w:leader="dot" w:pos="4310"/>
        </w:tabs>
        <w:rPr>
          <w:noProof/>
        </w:rPr>
      </w:pPr>
      <w:r>
        <w:rPr>
          <w:noProof/>
        </w:rPr>
        <w:t>getStartFunction, Thread</w:t>
      </w:r>
      <w:r>
        <w:rPr>
          <w:noProof/>
        </w:rPr>
        <w:tab/>
        <w:t>22</w:t>
      </w:r>
    </w:p>
    <w:p w:rsidR="00273B56" w:rsidRDefault="00273B56">
      <w:pPr>
        <w:pStyle w:val="Index1"/>
        <w:tabs>
          <w:tab w:val="right" w:leader="dot" w:pos="4310"/>
        </w:tabs>
        <w:rPr>
          <w:noProof/>
        </w:rPr>
      </w:pPr>
      <w:r w:rsidRPr="007D49E5">
        <w:rPr>
          <w:rFonts w:cstheme="minorHAnsi"/>
          <w:noProof/>
        </w:rPr>
        <w:t>getStartFunctions, ThreadSet</w:t>
      </w:r>
      <w:r>
        <w:rPr>
          <w:noProof/>
        </w:rPr>
        <w:tab/>
        <w:t>49</w:t>
      </w:r>
    </w:p>
    <w:p w:rsidR="00273B56" w:rsidRDefault="00273B56">
      <w:pPr>
        <w:pStyle w:val="Index1"/>
        <w:tabs>
          <w:tab w:val="right" w:leader="dot" w:pos="4310"/>
        </w:tabs>
        <w:rPr>
          <w:noProof/>
        </w:rPr>
      </w:pPr>
      <w:r>
        <w:rPr>
          <w:noProof/>
        </w:rPr>
        <w:t>getStartOffset, IRPC</w:t>
      </w:r>
      <w:r>
        <w:rPr>
          <w:noProof/>
        </w:rPr>
        <w:tab/>
        <w:t>29</w:t>
      </w:r>
    </w:p>
    <w:p w:rsidR="00273B56" w:rsidRDefault="00273B56">
      <w:pPr>
        <w:pStyle w:val="Index1"/>
        <w:tabs>
          <w:tab w:val="right" w:leader="dot" w:pos="4310"/>
        </w:tabs>
        <w:rPr>
          <w:noProof/>
        </w:rPr>
      </w:pPr>
      <w:r w:rsidRPr="007D49E5">
        <w:rPr>
          <w:rFonts w:cstheme="minorHAnsi"/>
          <w:noProof/>
        </w:rPr>
        <w:t>getStoppedSubset, ThreadSet</w:t>
      </w:r>
      <w:r>
        <w:rPr>
          <w:noProof/>
        </w:rPr>
        <w:tab/>
        <w:t>49</w:t>
      </w:r>
    </w:p>
    <w:p w:rsidR="00273B56" w:rsidRDefault="00273B56">
      <w:pPr>
        <w:pStyle w:val="Index1"/>
        <w:tabs>
          <w:tab w:val="right" w:leader="dot" w:pos="4310"/>
        </w:tabs>
        <w:rPr>
          <w:noProof/>
        </w:rPr>
      </w:pPr>
      <w:r>
        <w:rPr>
          <w:noProof/>
        </w:rPr>
        <w:t>getSubRegVal, MachRegister</w:t>
      </w:r>
      <w:r>
        <w:rPr>
          <w:noProof/>
        </w:rPr>
        <w:tab/>
        <w:t>65</w:t>
      </w:r>
    </w:p>
    <w:p w:rsidR="00273B56" w:rsidRDefault="00273B56">
      <w:pPr>
        <w:pStyle w:val="Index1"/>
        <w:tabs>
          <w:tab w:val="right" w:leader="dot" w:pos="4310"/>
        </w:tabs>
        <w:rPr>
          <w:noProof/>
        </w:rPr>
      </w:pPr>
      <w:r>
        <w:rPr>
          <w:noProof/>
        </w:rPr>
        <w:t>getSyncType, Event</w:t>
      </w:r>
      <w:r>
        <w:rPr>
          <w:noProof/>
        </w:rPr>
        <w:tab/>
        <w:t>55</w:t>
      </w:r>
    </w:p>
    <w:p w:rsidR="00273B56" w:rsidRDefault="00273B56">
      <w:pPr>
        <w:pStyle w:val="Index1"/>
        <w:tabs>
          <w:tab w:val="right" w:leader="dot" w:pos="4310"/>
        </w:tabs>
        <w:rPr>
          <w:noProof/>
        </w:rPr>
      </w:pPr>
      <w:r w:rsidRPr="007D49E5">
        <w:rPr>
          <w:rFonts w:cstheme="minorHAnsi"/>
          <w:noProof/>
        </w:rPr>
        <w:t>getTerminatedSubset, ProcessSet</w:t>
      </w:r>
      <w:r>
        <w:rPr>
          <w:noProof/>
        </w:rPr>
        <w:tab/>
        <w:t>42</w:t>
      </w:r>
    </w:p>
    <w:p w:rsidR="00273B56" w:rsidRDefault="00273B56">
      <w:pPr>
        <w:pStyle w:val="Index1"/>
        <w:tabs>
          <w:tab w:val="right" w:leader="dot" w:pos="4310"/>
        </w:tabs>
        <w:rPr>
          <w:noProof/>
        </w:rPr>
      </w:pPr>
      <w:r w:rsidRPr="007D49E5">
        <w:rPr>
          <w:rFonts w:cstheme="minorHAnsi"/>
          <w:noProof/>
        </w:rPr>
        <w:t>getTerminatedSubset, ThreadSet</w:t>
      </w:r>
      <w:r>
        <w:rPr>
          <w:noProof/>
        </w:rPr>
        <w:tab/>
        <w:t>49</w:t>
      </w:r>
    </w:p>
    <w:p w:rsidR="00273B56" w:rsidRDefault="00273B56">
      <w:pPr>
        <w:pStyle w:val="Index1"/>
        <w:tabs>
          <w:tab w:val="right" w:leader="dot" w:pos="4310"/>
        </w:tabs>
        <w:rPr>
          <w:noProof/>
        </w:rPr>
      </w:pPr>
      <w:r>
        <w:rPr>
          <w:noProof/>
        </w:rPr>
        <w:t>getTermSignal, EventCrash</w:t>
      </w:r>
      <w:r>
        <w:rPr>
          <w:noProof/>
        </w:rPr>
        <w:tab/>
        <w:t>58</w:t>
      </w:r>
    </w:p>
    <w:p w:rsidR="00273B56" w:rsidRDefault="00273B56">
      <w:pPr>
        <w:pStyle w:val="Index1"/>
        <w:tabs>
          <w:tab w:val="right" w:leader="dot" w:pos="4310"/>
        </w:tabs>
        <w:rPr>
          <w:noProof/>
        </w:rPr>
      </w:pPr>
      <w:r>
        <w:rPr>
          <w:noProof/>
        </w:rPr>
        <w:t>getThread, Event</w:t>
      </w:r>
      <w:r>
        <w:rPr>
          <w:noProof/>
        </w:rPr>
        <w:tab/>
        <w:t>55</w:t>
      </w:r>
    </w:p>
    <w:p w:rsidR="00273B56" w:rsidRDefault="00273B56">
      <w:pPr>
        <w:pStyle w:val="Index1"/>
        <w:tabs>
          <w:tab w:val="right" w:leader="dot" w:pos="4310"/>
        </w:tabs>
        <w:rPr>
          <w:noProof/>
        </w:rPr>
      </w:pPr>
      <w:r w:rsidRPr="007D49E5">
        <w:rPr>
          <w:noProof/>
        </w:rPr>
        <w:t>getThreadLocalAddress, Thread</w:t>
      </w:r>
      <w:r>
        <w:rPr>
          <w:noProof/>
        </w:rPr>
        <w:tab/>
        <w:t>23</w:t>
      </w:r>
    </w:p>
    <w:p w:rsidR="00273B56" w:rsidRDefault="00273B56">
      <w:pPr>
        <w:pStyle w:val="Index1"/>
        <w:tabs>
          <w:tab w:val="right" w:leader="dot" w:pos="4310"/>
        </w:tabs>
        <w:rPr>
          <w:noProof/>
        </w:rPr>
      </w:pPr>
      <w:r>
        <w:rPr>
          <w:noProof/>
        </w:rPr>
        <w:t>getTID, Thread</w:t>
      </w:r>
      <w:r>
        <w:rPr>
          <w:noProof/>
        </w:rPr>
        <w:tab/>
        <w:t>22</w:t>
      </w:r>
    </w:p>
    <w:p w:rsidR="00273B56" w:rsidRDefault="00273B56">
      <w:pPr>
        <w:pStyle w:val="Index1"/>
        <w:tabs>
          <w:tab w:val="right" w:leader="dot" w:pos="4310"/>
        </w:tabs>
        <w:rPr>
          <w:noProof/>
        </w:rPr>
      </w:pPr>
      <w:r>
        <w:rPr>
          <w:noProof/>
        </w:rPr>
        <w:t>getTLS, Thread</w:t>
      </w:r>
      <w:r>
        <w:rPr>
          <w:noProof/>
        </w:rPr>
        <w:tab/>
        <w:t>22</w:t>
      </w:r>
    </w:p>
    <w:p w:rsidR="00273B56" w:rsidRDefault="00273B56">
      <w:pPr>
        <w:pStyle w:val="Index1"/>
        <w:tabs>
          <w:tab w:val="right" w:leader="dot" w:pos="4310"/>
        </w:tabs>
        <w:rPr>
          <w:noProof/>
        </w:rPr>
      </w:pPr>
      <w:r w:rsidRPr="007D49E5">
        <w:rPr>
          <w:rFonts w:cstheme="minorHAnsi"/>
          <w:noProof/>
        </w:rPr>
        <w:t>getTLSs, ThreadSet</w:t>
      </w:r>
      <w:r>
        <w:rPr>
          <w:noProof/>
        </w:rPr>
        <w:tab/>
        <w:t>50</w:t>
      </w:r>
    </w:p>
    <w:p w:rsidR="00273B56" w:rsidRDefault="00273B56">
      <w:pPr>
        <w:pStyle w:val="Index1"/>
        <w:tabs>
          <w:tab w:val="right" w:leader="dot" w:pos="4310"/>
        </w:tabs>
        <w:rPr>
          <w:noProof/>
        </w:rPr>
      </w:pPr>
      <w:r>
        <w:rPr>
          <w:noProof/>
        </w:rPr>
        <w:t>getToAddress, Breakpoint</w:t>
      </w:r>
      <w:r>
        <w:rPr>
          <w:noProof/>
        </w:rPr>
        <w:tab/>
        <w:t>27</w:t>
      </w:r>
    </w:p>
    <w:p w:rsidR="00273B56" w:rsidRDefault="00273B56">
      <w:pPr>
        <w:pStyle w:val="Index1"/>
        <w:tabs>
          <w:tab w:val="right" w:leader="dot" w:pos="4310"/>
        </w:tabs>
        <w:rPr>
          <w:noProof/>
        </w:rPr>
      </w:pPr>
      <w:r>
        <w:rPr>
          <w:noProof/>
        </w:rPr>
        <w:t>handleEvents</w:t>
      </w:r>
      <w:r>
        <w:rPr>
          <w:noProof/>
        </w:rPr>
        <w:tab/>
        <w:t>28</w:t>
      </w:r>
    </w:p>
    <w:p w:rsidR="00273B56" w:rsidRDefault="00273B56">
      <w:pPr>
        <w:pStyle w:val="Index1"/>
        <w:tabs>
          <w:tab w:val="right" w:leader="dot" w:pos="4310"/>
        </w:tabs>
        <w:rPr>
          <w:noProof/>
        </w:rPr>
      </w:pPr>
      <w:r w:rsidRPr="007D49E5">
        <w:rPr>
          <w:rFonts w:cs="Courier New"/>
          <w:noProof/>
        </w:rPr>
        <w:t>handleEvents, Process</w:t>
      </w:r>
      <w:r>
        <w:rPr>
          <w:noProof/>
        </w:rPr>
        <w:tab/>
        <w:t>3, 7, 11, 52</w:t>
      </w:r>
    </w:p>
    <w:p w:rsidR="00273B56" w:rsidRDefault="00273B56">
      <w:pPr>
        <w:pStyle w:val="Index1"/>
        <w:tabs>
          <w:tab w:val="right" w:leader="dot" w:pos="4310"/>
        </w:tabs>
        <w:rPr>
          <w:noProof/>
        </w:rPr>
      </w:pPr>
      <w:r>
        <w:rPr>
          <w:noProof/>
        </w:rPr>
        <w:t>hasRunningThread, Process</w:t>
      </w:r>
      <w:r>
        <w:rPr>
          <w:noProof/>
        </w:rPr>
        <w:tab/>
        <w:t>13</w:t>
      </w:r>
    </w:p>
    <w:p w:rsidR="00273B56" w:rsidRDefault="00273B56">
      <w:pPr>
        <w:pStyle w:val="Index1"/>
        <w:tabs>
          <w:tab w:val="right" w:leader="dot" w:pos="4310"/>
        </w:tabs>
        <w:rPr>
          <w:noProof/>
        </w:rPr>
      </w:pPr>
      <w:r>
        <w:rPr>
          <w:noProof/>
        </w:rPr>
        <w:t>hasStoppedThread, Process</w:t>
      </w:r>
      <w:r>
        <w:rPr>
          <w:noProof/>
        </w:rPr>
        <w:tab/>
        <w:t>13</w:t>
      </w:r>
    </w:p>
    <w:p w:rsidR="00273B56" w:rsidRDefault="00273B56">
      <w:pPr>
        <w:pStyle w:val="Index1"/>
        <w:tabs>
          <w:tab w:val="right" w:leader="dot" w:pos="4310"/>
        </w:tabs>
        <w:rPr>
          <w:noProof/>
        </w:rPr>
      </w:pPr>
      <w:r>
        <w:rPr>
          <w:noProof/>
        </w:rPr>
        <w:t>haveUserThreadInfo, Thread</w:t>
      </w:r>
      <w:r>
        <w:rPr>
          <w:noProof/>
        </w:rPr>
        <w:tab/>
        <w:t>22</w:t>
      </w:r>
    </w:p>
    <w:p w:rsidR="00273B56" w:rsidRDefault="00273B56">
      <w:pPr>
        <w:pStyle w:val="Index1"/>
        <w:tabs>
          <w:tab w:val="right" w:leader="dot" w:pos="4310"/>
        </w:tabs>
        <w:rPr>
          <w:noProof/>
        </w:rPr>
      </w:pPr>
      <w:r w:rsidRPr="007D49E5">
        <w:rPr>
          <w:rFonts w:cstheme="minorHAnsi"/>
          <w:noProof/>
        </w:rPr>
        <w:t>insert, AddressSet</w:t>
      </w:r>
      <w:r>
        <w:rPr>
          <w:noProof/>
        </w:rPr>
        <w:tab/>
        <w:t>36</w:t>
      </w:r>
    </w:p>
    <w:p w:rsidR="00273B56" w:rsidRDefault="00273B56">
      <w:pPr>
        <w:pStyle w:val="Index1"/>
        <w:tabs>
          <w:tab w:val="right" w:leader="dot" w:pos="4310"/>
        </w:tabs>
        <w:rPr>
          <w:noProof/>
        </w:rPr>
      </w:pPr>
      <w:r w:rsidRPr="007D49E5">
        <w:rPr>
          <w:rFonts w:cstheme="minorHAnsi"/>
          <w:noProof/>
        </w:rPr>
        <w:t>insert, ProcessSet</w:t>
      </w:r>
      <w:r>
        <w:rPr>
          <w:noProof/>
        </w:rPr>
        <w:tab/>
        <w:t>41</w:t>
      </w:r>
    </w:p>
    <w:p w:rsidR="00273B56" w:rsidRDefault="00273B56">
      <w:pPr>
        <w:pStyle w:val="Index1"/>
        <w:tabs>
          <w:tab w:val="right" w:leader="dot" w:pos="4310"/>
        </w:tabs>
        <w:rPr>
          <w:noProof/>
        </w:rPr>
      </w:pPr>
      <w:r w:rsidRPr="007D49E5">
        <w:rPr>
          <w:rFonts w:cstheme="minorHAnsi"/>
          <w:noProof/>
        </w:rPr>
        <w:t>insert, ThreadSet</w:t>
      </w:r>
      <w:r>
        <w:rPr>
          <w:noProof/>
        </w:rPr>
        <w:tab/>
        <w:t>48</w:t>
      </w:r>
    </w:p>
    <w:p w:rsidR="00273B56" w:rsidRDefault="00273B56">
      <w:pPr>
        <w:pStyle w:val="Index1"/>
        <w:tabs>
          <w:tab w:val="right" w:leader="dot" w:pos="4310"/>
        </w:tabs>
        <w:rPr>
          <w:noProof/>
        </w:rPr>
      </w:pPr>
      <w:r>
        <w:rPr>
          <w:noProof/>
        </w:rPr>
        <w:t>IRPC</w:t>
      </w:r>
      <w:r>
        <w:rPr>
          <w:noProof/>
        </w:rPr>
        <w:tab/>
        <w:t>7, 17, 18, 28, 45, 46, 51, 62</w:t>
      </w:r>
    </w:p>
    <w:p w:rsidR="00273B56" w:rsidRDefault="00273B56">
      <w:pPr>
        <w:pStyle w:val="Index1"/>
        <w:tabs>
          <w:tab w:val="right" w:leader="dot" w:pos="4310"/>
        </w:tabs>
        <w:rPr>
          <w:noProof/>
        </w:rPr>
      </w:pPr>
      <w:r>
        <w:rPr>
          <w:noProof/>
        </w:rPr>
        <w:t>isCrashed, Process</w:t>
      </w:r>
      <w:r>
        <w:rPr>
          <w:noProof/>
        </w:rPr>
        <w:tab/>
        <w:t>13</w:t>
      </w:r>
    </w:p>
    <w:p w:rsidR="00273B56" w:rsidRDefault="00273B56">
      <w:pPr>
        <w:pStyle w:val="Index1"/>
        <w:tabs>
          <w:tab w:val="right" w:leader="dot" w:pos="4310"/>
        </w:tabs>
        <w:rPr>
          <w:noProof/>
        </w:rPr>
      </w:pPr>
      <w:r>
        <w:rPr>
          <w:noProof/>
        </w:rPr>
        <w:t>isCtrlTransfer, Breakpoint</w:t>
      </w:r>
      <w:r>
        <w:rPr>
          <w:noProof/>
        </w:rPr>
        <w:tab/>
        <w:t>27</w:t>
      </w:r>
    </w:p>
    <w:p w:rsidR="00273B56" w:rsidRDefault="00273B56">
      <w:pPr>
        <w:pStyle w:val="Index1"/>
        <w:tabs>
          <w:tab w:val="right" w:leader="dot" w:pos="4310"/>
        </w:tabs>
        <w:rPr>
          <w:noProof/>
        </w:rPr>
      </w:pPr>
      <w:r w:rsidRPr="007D49E5">
        <w:rPr>
          <w:rFonts w:cstheme="minorHAnsi"/>
          <w:noProof/>
        </w:rPr>
        <w:t>isDetached, Thread</w:t>
      </w:r>
      <w:r>
        <w:rPr>
          <w:noProof/>
        </w:rPr>
        <w:tab/>
        <w:t>20</w:t>
      </w:r>
    </w:p>
    <w:p w:rsidR="00273B56" w:rsidRDefault="00273B56">
      <w:pPr>
        <w:pStyle w:val="Index1"/>
        <w:tabs>
          <w:tab w:val="right" w:leader="dot" w:pos="4310"/>
        </w:tabs>
        <w:rPr>
          <w:noProof/>
        </w:rPr>
      </w:pPr>
      <w:r>
        <w:rPr>
          <w:noProof/>
        </w:rPr>
        <w:t>isExited, Process</w:t>
      </w:r>
      <w:r>
        <w:rPr>
          <w:noProof/>
        </w:rPr>
        <w:tab/>
        <w:t>13</w:t>
      </w:r>
    </w:p>
    <w:p w:rsidR="00273B56" w:rsidRDefault="00273B56">
      <w:pPr>
        <w:pStyle w:val="Index1"/>
        <w:tabs>
          <w:tab w:val="right" w:leader="dot" w:pos="4310"/>
        </w:tabs>
        <w:rPr>
          <w:noProof/>
        </w:rPr>
      </w:pPr>
      <w:r>
        <w:rPr>
          <w:noProof/>
        </w:rPr>
        <w:t>isFramePointer, MachRegister</w:t>
      </w:r>
      <w:r>
        <w:rPr>
          <w:noProof/>
        </w:rPr>
        <w:tab/>
        <w:t>65</w:t>
      </w:r>
    </w:p>
    <w:p w:rsidR="00273B56" w:rsidRDefault="00273B56">
      <w:pPr>
        <w:pStyle w:val="Index1"/>
        <w:tabs>
          <w:tab w:val="right" w:leader="dot" w:pos="4310"/>
        </w:tabs>
        <w:rPr>
          <w:noProof/>
        </w:rPr>
      </w:pPr>
      <w:r>
        <w:rPr>
          <w:noProof/>
        </w:rPr>
        <w:t>isInitialThread, Thread</w:t>
      </w:r>
      <w:r>
        <w:rPr>
          <w:noProof/>
        </w:rPr>
        <w:tab/>
        <w:t>20</w:t>
      </w:r>
    </w:p>
    <w:p w:rsidR="00273B56" w:rsidRDefault="00273B56">
      <w:pPr>
        <w:pStyle w:val="Index1"/>
        <w:tabs>
          <w:tab w:val="right" w:leader="dot" w:pos="4310"/>
        </w:tabs>
        <w:rPr>
          <w:noProof/>
        </w:rPr>
      </w:pPr>
      <w:r>
        <w:rPr>
          <w:noProof/>
        </w:rPr>
        <w:t>isLive, Thread</w:t>
      </w:r>
      <w:r>
        <w:rPr>
          <w:noProof/>
        </w:rPr>
        <w:tab/>
        <w:t>20</w:t>
      </w:r>
    </w:p>
    <w:p w:rsidR="00273B56" w:rsidRDefault="00273B56">
      <w:pPr>
        <w:pStyle w:val="Index1"/>
        <w:tabs>
          <w:tab w:val="right" w:leader="dot" w:pos="4310"/>
        </w:tabs>
        <w:rPr>
          <w:noProof/>
        </w:rPr>
      </w:pPr>
      <w:r>
        <w:rPr>
          <w:noProof/>
        </w:rPr>
        <w:t>isPC, MachRegister</w:t>
      </w:r>
      <w:r>
        <w:rPr>
          <w:noProof/>
        </w:rPr>
        <w:tab/>
        <w:t>65</w:t>
      </w:r>
    </w:p>
    <w:p w:rsidR="00273B56" w:rsidRDefault="00273B56">
      <w:pPr>
        <w:pStyle w:val="Index1"/>
        <w:tabs>
          <w:tab w:val="right" w:leader="dot" w:pos="4310"/>
        </w:tabs>
        <w:rPr>
          <w:noProof/>
        </w:rPr>
      </w:pPr>
      <w:r>
        <w:rPr>
          <w:noProof/>
        </w:rPr>
        <w:t>isRunning, Thread</w:t>
      </w:r>
      <w:r>
        <w:rPr>
          <w:noProof/>
        </w:rPr>
        <w:tab/>
        <w:t>20</w:t>
      </w:r>
    </w:p>
    <w:p w:rsidR="00273B56" w:rsidRDefault="00273B56">
      <w:pPr>
        <w:pStyle w:val="Index1"/>
        <w:tabs>
          <w:tab w:val="right" w:leader="dot" w:pos="4310"/>
        </w:tabs>
        <w:rPr>
          <w:noProof/>
        </w:rPr>
      </w:pPr>
      <w:r w:rsidRPr="007D49E5">
        <w:rPr>
          <w:rFonts w:ascii="Calibri" w:hAnsi="Calibri" w:cs="Calibri"/>
          <w:noProof/>
        </w:rPr>
        <w:t>isSharedLib, Library</w:t>
      </w:r>
      <w:r>
        <w:rPr>
          <w:noProof/>
        </w:rPr>
        <w:tab/>
        <w:t>25</w:t>
      </w:r>
    </w:p>
    <w:p w:rsidR="00273B56" w:rsidRDefault="00273B56">
      <w:pPr>
        <w:pStyle w:val="Index1"/>
        <w:tabs>
          <w:tab w:val="right" w:leader="dot" w:pos="4310"/>
        </w:tabs>
        <w:rPr>
          <w:noProof/>
        </w:rPr>
      </w:pPr>
      <w:r>
        <w:rPr>
          <w:noProof/>
        </w:rPr>
        <w:t>isStackPointer, MachRegister</w:t>
      </w:r>
      <w:r>
        <w:rPr>
          <w:noProof/>
        </w:rPr>
        <w:tab/>
        <w:t>65</w:t>
      </w:r>
    </w:p>
    <w:p w:rsidR="00273B56" w:rsidRDefault="00273B56">
      <w:pPr>
        <w:pStyle w:val="Index1"/>
        <w:tabs>
          <w:tab w:val="right" w:leader="dot" w:pos="4310"/>
        </w:tabs>
        <w:rPr>
          <w:noProof/>
        </w:rPr>
      </w:pPr>
      <w:r>
        <w:rPr>
          <w:noProof/>
        </w:rPr>
        <w:t>isStopped, Thread</w:t>
      </w:r>
      <w:r>
        <w:rPr>
          <w:noProof/>
        </w:rPr>
        <w:tab/>
        <w:t>20</w:t>
      </w:r>
    </w:p>
    <w:p w:rsidR="00273B56" w:rsidRDefault="00273B56">
      <w:pPr>
        <w:pStyle w:val="Index1"/>
        <w:tabs>
          <w:tab w:val="right" w:leader="dot" w:pos="4310"/>
        </w:tabs>
        <w:rPr>
          <w:noProof/>
        </w:rPr>
      </w:pPr>
      <w:r>
        <w:rPr>
          <w:noProof/>
        </w:rPr>
        <w:t>isTerminated, Process</w:t>
      </w:r>
      <w:r>
        <w:rPr>
          <w:noProof/>
        </w:rPr>
        <w:tab/>
        <w:t>13</w:t>
      </w:r>
    </w:p>
    <w:p w:rsidR="00273B56" w:rsidRDefault="00273B56">
      <w:pPr>
        <w:pStyle w:val="Index1"/>
        <w:tabs>
          <w:tab w:val="right" w:leader="dot" w:pos="4310"/>
        </w:tabs>
        <w:rPr>
          <w:noProof/>
        </w:rPr>
      </w:pPr>
      <w:r>
        <w:rPr>
          <w:noProof/>
        </w:rPr>
        <w:t>isValid, MachRegister</w:t>
      </w:r>
      <w:r>
        <w:rPr>
          <w:noProof/>
        </w:rPr>
        <w:tab/>
        <w:t>65</w:t>
      </w:r>
    </w:p>
    <w:p w:rsidR="00273B56" w:rsidRDefault="00273B56">
      <w:pPr>
        <w:pStyle w:val="Index1"/>
        <w:tabs>
          <w:tab w:val="right" w:leader="dot" w:pos="4310"/>
        </w:tabs>
        <w:rPr>
          <w:noProof/>
        </w:rPr>
      </w:pPr>
      <w:r w:rsidRPr="007D49E5">
        <w:rPr>
          <w:rFonts w:cstheme="minorHAnsi"/>
          <w:noProof/>
        </w:rPr>
        <w:t>iterator, AddressSet</w:t>
      </w:r>
      <w:r>
        <w:rPr>
          <w:noProof/>
        </w:rPr>
        <w:tab/>
        <w:t>35</w:t>
      </w:r>
    </w:p>
    <w:p w:rsidR="00273B56" w:rsidRDefault="00273B56">
      <w:pPr>
        <w:pStyle w:val="Index1"/>
        <w:tabs>
          <w:tab w:val="right" w:leader="dot" w:pos="4310"/>
        </w:tabs>
        <w:rPr>
          <w:noProof/>
        </w:rPr>
      </w:pPr>
      <w:r>
        <w:rPr>
          <w:noProof/>
        </w:rPr>
        <w:t>iterator, Library</w:t>
      </w:r>
      <w:r>
        <w:rPr>
          <w:noProof/>
        </w:rPr>
        <w:tab/>
        <w:t>32</w:t>
      </w:r>
    </w:p>
    <w:p w:rsidR="00273B56" w:rsidRDefault="00273B56">
      <w:pPr>
        <w:pStyle w:val="Index1"/>
        <w:tabs>
          <w:tab w:val="right" w:leader="dot" w:pos="4310"/>
        </w:tabs>
        <w:rPr>
          <w:noProof/>
        </w:rPr>
      </w:pPr>
      <w:r w:rsidRPr="007D49E5">
        <w:rPr>
          <w:rFonts w:cstheme="minorHAnsi"/>
          <w:noProof/>
        </w:rPr>
        <w:t>iterator, ProcessSet</w:t>
      </w:r>
      <w:r>
        <w:rPr>
          <w:noProof/>
        </w:rPr>
        <w:tab/>
        <w:t>38</w:t>
      </w:r>
    </w:p>
    <w:p w:rsidR="00273B56" w:rsidRDefault="00273B56">
      <w:pPr>
        <w:pStyle w:val="Index1"/>
        <w:tabs>
          <w:tab w:val="right" w:leader="dot" w:pos="4310"/>
        </w:tabs>
        <w:rPr>
          <w:noProof/>
        </w:rPr>
      </w:pPr>
      <w:r>
        <w:rPr>
          <w:noProof/>
        </w:rPr>
        <w:t>iterator, RegisterPool</w:t>
      </w:r>
      <w:r>
        <w:rPr>
          <w:noProof/>
        </w:rPr>
        <w:tab/>
        <w:t>33</w:t>
      </w:r>
    </w:p>
    <w:p w:rsidR="00273B56" w:rsidRDefault="00273B56">
      <w:pPr>
        <w:pStyle w:val="Index1"/>
        <w:tabs>
          <w:tab w:val="right" w:leader="dot" w:pos="4310"/>
        </w:tabs>
        <w:rPr>
          <w:noProof/>
        </w:rPr>
      </w:pPr>
      <w:r>
        <w:rPr>
          <w:noProof/>
        </w:rPr>
        <w:t>iterator, ThreadPool</w:t>
      </w:r>
      <w:r>
        <w:rPr>
          <w:noProof/>
        </w:rPr>
        <w:tab/>
        <w:t>30</w:t>
      </w:r>
    </w:p>
    <w:p w:rsidR="00273B56" w:rsidRDefault="00273B56">
      <w:pPr>
        <w:pStyle w:val="Index1"/>
        <w:tabs>
          <w:tab w:val="right" w:leader="dot" w:pos="4310"/>
        </w:tabs>
        <w:rPr>
          <w:noProof/>
        </w:rPr>
      </w:pPr>
      <w:r w:rsidRPr="007D49E5">
        <w:rPr>
          <w:rFonts w:cstheme="minorHAnsi"/>
          <w:noProof/>
        </w:rPr>
        <w:t>iterator, ThreadSet</w:t>
      </w:r>
      <w:r>
        <w:rPr>
          <w:noProof/>
        </w:rPr>
        <w:tab/>
        <w:t>47</w:t>
      </w:r>
    </w:p>
    <w:p w:rsidR="00273B56" w:rsidRDefault="00273B56">
      <w:pPr>
        <w:pStyle w:val="Index1"/>
        <w:tabs>
          <w:tab w:val="right" w:leader="dot" w:pos="4310"/>
        </w:tabs>
        <w:rPr>
          <w:noProof/>
        </w:rPr>
      </w:pPr>
      <w:r>
        <w:rPr>
          <w:noProof/>
        </w:rPr>
        <w:lastRenderedPageBreak/>
        <w:t>libraries, Process</w:t>
      </w:r>
      <w:r>
        <w:rPr>
          <w:noProof/>
        </w:rPr>
        <w:tab/>
        <w:t>15</w:t>
      </w:r>
    </w:p>
    <w:p w:rsidR="00273B56" w:rsidRDefault="00273B56">
      <w:pPr>
        <w:pStyle w:val="Index1"/>
        <w:tabs>
          <w:tab w:val="right" w:leader="dot" w:pos="4310"/>
        </w:tabs>
        <w:rPr>
          <w:noProof/>
        </w:rPr>
      </w:pPr>
      <w:r>
        <w:rPr>
          <w:noProof/>
        </w:rPr>
        <w:t>Library</w:t>
      </w:r>
      <w:r>
        <w:rPr>
          <w:noProof/>
        </w:rPr>
        <w:tab/>
        <w:t>24</w:t>
      </w:r>
    </w:p>
    <w:p w:rsidR="00273B56" w:rsidRDefault="00273B56">
      <w:pPr>
        <w:pStyle w:val="Index1"/>
        <w:tabs>
          <w:tab w:val="right" w:leader="dot" w:pos="4310"/>
        </w:tabs>
        <w:rPr>
          <w:noProof/>
        </w:rPr>
      </w:pPr>
      <w:r>
        <w:rPr>
          <w:noProof/>
        </w:rPr>
        <w:t>LibraryPool</w:t>
      </w:r>
      <w:r>
        <w:rPr>
          <w:noProof/>
        </w:rPr>
        <w:tab/>
        <w:t>15</w:t>
      </w:r>
    </w:p>
    <w:p w:rsidR="00273B56" w:rsidRDefault="00273B56">
      <w:pPr>
        <w:pStyle w:val="Index1"/>
        <w:tabs>
          <w:tab w:val="right" w:leader="dot" w:pos="4310"/>
        </w:tabs>
        <w:rPr>
          <w:noProof/>
        </w:rPr>
      </w:pPr>
      <w:r>
        <w:rPr>
          <w:noProof/>
        </w:rPr>
        <w:t>libsAdded, EventLibrary</w:t>
      </w:r>
      <w:r>
        <w:rPr>
          <w:noProof/>
        </w:rPr>
        <w:tab/>
        <w:t>63</w:t>
      </w:r>
    </w:p>
    <w:p w:rsidR="00273B56" w:rsidRDefault="00273B56">
      <w:pPr>
        <w:pStyle w:val="Index1"/>
        <w:tabs>
          <w:tab w:val="right" w:leader="dot" w:pos="4310"/>
        </w:tabs>
        <w:rPr>
          <w:noProof/>
        </w:rPr>
      </w:pPr>
      <w:r>
        <w:rPr>
          <w:noProof/>
        </w:rPr>
        <w:t>libsRemoved, EventLibrary</w:t>
      </w:r>
      <w:r>
        <w:rPr>
          <w:noProof/>
        </w:rPr>
        <w:tab/>
        <w:t>63</w:t>
      </w:r>
    </w:p>
    <w:p w:rsidR="00273B56" w:rsidRDefault="00273B56">
      <w:pPr>
        <w:pStyle w:val="Index1"/>
        <w:tabs>
          <w:tab w:val="right" w:leader="dot" w:pos="4310"/>
        </w:tabs>
        <w:rPr>
          <w:noProof/>
        </w:rPr>
      </w:pPr>
      <w:r>
        <w:rPr>
          <w:noProof/>
        </w:rPr>
        <w:t>load address</w:t>
      </w:r>
      <w:r>
        <w:rPr>
          <w:noProof/>
        </w:rPr>
        <w:tab/>
        <w:t>24</w:t>
      </w:r>
    </w:p>
    <w:p w:rsidR="00273B56" w:rsidRDefault="00273B56">
      <w:pPr>
        <w:pStyle w:val="Index1"/>
        <w:tabs>
          <w:tab w:val="right" w:leader="dot" w:pos="4310"/>
        </w:tabs>
        <w:rPr>
          <w:noProof/>
        </w:rPr>
      </w:pPr>
      <w:r w:rsidRPr="007D49E5">
        <w:rPr>
          <w:rFonts w:cstheme="minorHAnsi"/>
          <w:noProof/>
        </w:rPr>
        <w:t>lower_bound, AddressSet</w:t>
      </w:r>
      <w:r>
        <w:rPr>
          <w:noProof/>
        </w:rPr>
        <w:tab/>
        <w:t>37</w:t>
      </w:r>
    </w:p>
    <w:p w:rsidR="00273B56" w:rsidRDefault="00273B56">
      <w:pPr>
        <w:pStyle w:val="Index1"/>
        <w:tabs>
          <w:tab w:val="right" w:leader="dot" w:pos="4310"/>
        </w:tabs>
        <w:rPr>
          <w:noProof/>
        </w:rPr>
      </w:pPr>
      <w:r>
        <w:rPr>
          <w:noProof/>
        </w:rPr>
        <w:t>MachRegister</w:t>
      </w:r>
      <w:r>
        <w:rPr>
          <w:noProof/>
        </w:rPr>
        <w:tab/>
        <w:t>21, 50, 51, 64</w:t>
      </w:r>
    </w:p>
    <w:p w:rsidR="00273B56" w:rsidRDefault="00273B56">
      <w:pPr>
        <w:pStyle w:val="Index1"/>
        <w:tabs>
          <w:tab w:val="right" w:leader="dot" w:pos="4310"/>
        </w:tabs>
        <w:rPr>
          <w:noProof/>
        </w:rPr>
      </w:pPr>
      <w:r>
        <w:rPr>
          <w:noProof/>
        </w:rPr>
        <w:t>MachRegisterVal</w:t>
      </w:r>
      <w:r>
        <w:rPr>
          <w:noProof/>
        </w:rPr>
        <w:tab/>
        <w:t>21, 50, 51, 64</w:t>
      </w:r>
    </w:p>
    <w:p w:rsidR="00273B56" w:rsidRDefault="00273B56">
      <w:pPr>
        <w:pStyle w:val="Index1"/>
        <w:tabs>
          <w:tab w:val="right" w:leader="dot" w:pos="4310"/>
        </w:tabs>
        <w:rPr>
          <w:noProof/>
        </w:rPr>
      </w:pPr>
      <w:r>
        <w:rPr>
          <w:noProof/>
        </w:rPr>
        <w:t>mallocMemory, Process</w:t>
      </w:r>
      <w:r>
        <w:rPr>
          <w:noProof/>
        </w:rPr>
        <w:tab/>
        <w:t>15, 43</w:t>
      </w:r>
    </w:p>
    <w:p w:rsidR="00273B56" w:rsidRDefault="00273B56">
      <w:pPr>
        <w:pStyle w:val="Index1"/>
        <w:tabs>
          <w:tab w:val="right" w:leader="dot" w:pos="4310"/>
        </w:tabs>
        <w:rPr>
          <w:noProof/>
        </w:rPr>
      </w:pPr>
      <w:r w:rsidRPr="007D49E5">
        <w:rPr>
          <w:rFonts w:cstheme="minorHAnsi"/>
          <w:noProof/>
        </w:rPr>
        <w:t>mallocMemory, ProcessSet</w:t>
      </w:r>
      <w:r>
        <w:rPr>
          <w:noProof/>
        </w:rPr>
        <w:tab/>
        <w:t>43</w:t>
      </w:r>
    </w:p>
    <w:p w:rsidR="00273B56" w:rsidRDefault="00273B56">
      <w:pPr>
        <w:pStyle w:val="Index1"/>
        <w:tabs>
          <w:tab w:val="right" w:leader="dot" w:pos="4310"/>
        </w:tabs>
        <w:rPr>
          <w:noProof/>
        </w:rPr>
      </w:pPr>
      <w:r>
        <w:rPr>
          <w:noProof/>
        </w:rPr>
        <w:t>name, Event</w:t>
      </w:r>
      <w:r>
        <w:rPr>
          <w:noProof/>
        </w:rPr>
        <w:tab/>
        <w:t>55</w:t>
      </w:r>
    </w:p>
    <w:p w:rsidR="00273B56" w:rsidRDefault="00273B56">
      <w:pPr>
        <w:pStyle w:val="Index1"/>
        <w:tabs>
          <w:tab w:val="right" w:leader="dot" w:pos="4310"/>
        </w:tabs>
        <w:rPr>
          <w:noProof/>
        </w:rPr>
      </w:pPr>
      <w:r>
        <w:rPr>
          <w:noProof/>
        </w:rPr>
        <w:t>name, EventType</w:t>
      </w:r>
      <w:r>
        <w:rPr>
          <w:noProof/>
        </w:rPr>
        <w:tab/>
        <w:t>54</w:t>
      </w:r>
    </w:p>
    <w:p w:rsidR="00273B56" w:rsidRDefault="00273B56">
      <w:pPr>
        <w:pStyle w:val="Index1"/>
        <w:tabs>
          <w:tab w:val="right" w:leader="dot" w:pos="4310"/>
        </w:tabs>
        <w:rPr>
          <w:noProof/>
        </w:rPr>
      </w:pPr>
      <w:r>
        <w:rPr>
          <w:noProof/>
        </w:rPr>
        <w:t>name, MachRegister</w:t>
      </w:r>
      <w:r>
        <w:rPr>
          <w:noProof/>
        </w:rPr>
        <w:tab/>
        <w:t>65</w:t>
      </w:r>
    </w:p>
    <w:p w:rsidR="00273B56" w:rsidRDefault="00273B56">
      <w:pPr>
        <w:pStyle w:val="Index1"/>
        <w:tabs>
          <w:tab w:val="right" w:leader="dot" w:pos="4310"/>
        </w:tabs>
        <w:rPr>
          <w:noProof/>
        </w:rPr>
      </w:pPr>
      <w:r>
        <w:rPr>
          <w:noProof/>
        </w:rPr>
        <w:t>namespaces</w:t>
      </w:r>
      <w:r>
        <w:rPr>
          <w:noProof/>
        </w:rPr>
        <w:tab/>
        <w:t>9</w:t>
      </w:r>
    </w:p>
    <w:p w:rsidR="00273B56" w:rsidRDefault="00273B56">
      <w:pPr>
        <w:pStyle w:val="Index1"/>
        <w:tabs>
          <w:tab w:val="right" w:leader="dot" w:pos="4310"/>
        </w:tabs>
        <w:rPr>
          <w:noProof/>
        </w:rPr>
      </w:pPr>
      <w:r w:rsidRPr="007D49E5">
        <w:rPr>
          <w:rFonts w:cstheme="minorHAnsi"/>
          <w:noProof/>
        </w:rPr>
        <w:t>newAddressSet, AddressSet</w:t>
      </w:r>
      <w:r>
        <w:rPr>
          <w:noProof/>
        </w:rPr>
        <w:tab/>
        <w:t>35</w:t>
      </w:r>
    </w:p>
    <w:p w:rsidR="00273B56" w:rsidRDefault="00273B56">
      <w:pPr>
        <w:pStyle w:val="Index1"/>
        <w:tabs>
          <w:tab w:val="right" w:leader="dot" w:pos="4310"/>
        </w:tabs>
        <w:rPr>
          <w:noProof/>
        </w:rPr>
      </w:pPr>
      <w:r>
        <w:rPr>
          <w:noProof/>
        </w:rPr>
        <w:t>newBreakpoint, Breakpoint</w:t>
      </w:r>
      <w:r>
        <w:rPr>
          <w:noProof/>
        </w:rPr>
        <w:tab/>
        <w:t>27</w:t>
      </w:r>
    </w:p>
    <w:p w:rsidR="00273B56" w:rsidRDefault="00273B56">
      <w:pPr>
        <w:pStyle w:val="Index1"/>
        <w:tabs>
          <w:tab w:val="right" w:leader="dot" w:pos="4310"/>
        </w:tabs>
        <w:rPr>
          <w:noProof/>
        </w:rPr>
      </w:pPr>
      <w:r w:rsidRPr="007D49E5">
        <w:rPr>
          <w:rFonts w:cstheme="minorHAnsi"/>
          <w:noProof/>
        </w:rPr>
        <w:t>newHardwareBreakpoint, Breakpoint</w:t>
      </w:r>
      <w:r>
        <w:rPr>
          <w:noProof/>
        </w:rPr>
        <w:tab/>
        <w:t>27</w:t>
      </w:r>
    </w:p>
    <w:p w:rsidR="00273B56" w:rsidRDefault="00273B56">
      <w:pPr>
        <w:pStyle w:val="Index1"/>
        <w:tabs>
          <w:tab w:val="right" w:leader="dot" w:pos="4310"/>
        </w:tabs>
        <w:rPr>
          <w:noProof/>
        </w:rPr>
      </w:pPr>
      <w:r w:rsidRPr="007D49E5">
        <w:rPr>
          <w:rFonts w:cstheme="minorHAnsi"/>
          <w:noProof/>
        </w:rPr>
        <w:t>newProcessSet, ProcessSet</w:t>
      </w:r>
      <w:r>
        <w:rPr>
          <w:noProof/>
        </w:rPr>
        <w:tab/>
        <w:t>39</w:t>
      </w:r>
    </w:p>
    <w:p w:rsidR="00273B56" w:rsidRDefault="00273B56">
      <w:pPr>
        <w:pStyle w:val="Index1"/>
        <w:tabs>
          <w:tab w:val="right" w:leader="dot" w:pos="4310"/>
        </w:tabs>
        <w:rPr>
          <w:noProof/>
        </w:rPr>
      </w:pPr>
      <w:r w:rsidRPr="007D49E5">
        <w:rPr>
          <w:rFonts w:cstheme="minorHAnsi"/>
          <w:noProof/>
        </w:rPr>
        <w:t>newThreadSet</w:t>
      </w:r>
      <w:r>
        <w:rPr>
          <w:noProof/>
        </w:rPr>
        <w:tab/>
        <w:t>47</w:t>
      </w:r>
    </w:p>
    <w:p w:rsidR="00273B56" w:rsidRDefault="00273B56">
      <w:pPr>
        <w:pStyle w:val="Index1"/>
        <w:tabs>
          <w:tab w:val="right" w:leader="dot" w:pos="4310"/>
        </w:tabs>
        <w:rPr>
          <w:noProof/>
        </w:rPr>
      </w:pPr>
      <w:r w:rsidRPr="007D49E5">
        <w:rPr>
          <w:rFonts w:cstheme="minorHAnsi"/>
          <w:noProof/>
        </w:rPr>
        <w:t>newThreadSet, ThreadSet</w:t>
      </w:r>
      <w:r>
        <w:rPr>
          <w:noProof/>
        </w:rPr>
        <w:tab/>
        <w:t>47</w:t>
      </w:r>
    </w:p>
    <w:p w:rsidR="00273B56" w:rsidRDefault="00273B56">
      <w:pPr>
        <w:pStyle w:val="Index1"/>
        <w:tabs>
          <w:tab w:val="right" w:leader="dot" w:pos="4310"/>
        </w:tabs>
        <w:rPr>
          <w:noProof/>
        </w:rPr>
      </w:pPr>
      <w:r>
        <w:rPr>
          <w:noProof/>
        </w:rPr>
        <w:t>newTransferBreakpoint, Breakpoint</w:t>
      </w:r>
      <w:r>
        <w:rPr>
          <w:noProof/>
        </w:rPr>
        <w:tab/>
        <w:t>27</w:t>
      </w:r>
    </w:p>
    <w:p w:rsidR="00273B56" w:rsidRDefault="00273B56">
      <w:pPr>
        <w:pStyle w:val="Index1"/>
        <w:tabs>
          <w:tab w:val="right" w:leader="dot" w:pos="4310"/>
        </w:tabs>
        <w:rPr>
          <w:noProof/>
        </w:rPr>
      </w:pPr>
      <w:r>
        <w:rPr>
          <w:noProof/>
        </w:rPr>
        <w:t>notify_cb_t, EventNotify</w:t>
      </w:r>
      <w:r>
        <w:rPr>
          <w:noProof/>
        </w:rPr>
        <w:tab/>
        <w:t>52</w:t>
      </w:r>
    </w:p>
    <w:p w:rsidR="00273B56" w:rsidRDefault="00273B56">
      <w:pPr>
        <w:pStyle w:val="Index1"/>
        <w:tabs>
          <w:tab w:val="right" w:leader="dot" w:pos="4310"/>
        </w:tabs>
        <w:rPr>
          <w:noProof/>
        </w:rPr>
      </w:pPr>
      <w:r>
        <w:rPr>
          <w:noProof/>
        </w:rPr>
        <w:t>OSType</w:t>
      </w:r>
      <w:r>
        <w:rPr>
          <w:noProof/>
        </w:rPr>
        <w:tab/>
        <w:t>10</w:t>
      </w:r>
    </w:p>
    <w:p w:rsidR="00273B56" w:rsidRDefault="00273B56">
      <w:pPr>
        <w:pStyle w:val="Index1"/>
        <w:tabs>
          <w:tab w:val="right" w:leader="dot" w:pos="4310"/>
        </w:tabs>
        <w:rPr>
          <w:noProof/>
        </w:rPr>
      </w:pPr>
      <w:r>
        <w:rPr>
          <w:noProof/>
        </w:rPr>
        <w:t>postIRPC, Process</w:t>
      </w:r>
      <w:r>
        <w:rPr>
          <w:noProof/>
        </w:rPr>
        <w:tab/>
        <w:t>7, 17, 45, 46</w:t>
      </w:r>
    </w:p>
    <w:p w:rsidR="00273B56" w:rsidRDefault="00273B56">
      <w:pPr>
        <w:pStyle w:val="Index1"/>
        <w:tabs>
          <w:tab w:val="right" w:leader="dot" w:pos="4310"/>
        </w:tabs>
        <w:rPr>
          <w:noProof/>
        </w:rPr>
      </w:pPr>
      <w:r w:rsidRPr="007D49E5">
        <w:rPr>
          <w:rFonts w:cstheme="minorHAnsi"/>
          <w:noProof/>
        </w:rPr>
        <w:t>postIRPC, ProcessSet</w:t>
      </w:r>
      <w:r>
        <w:rPr>
          <w:noProof/>
        </w:rPr>
        <w:tab/>
        <w:t>45, 46</w:t>
      </w:r>
    </w:p>
    <w:p w:rsidR="00273B56" w:rsidRDefault="00273B56">
      <w:pPr>
        <w:pStyle w:val="Index1"/>
        <w:tabs>
          <w:tab w:val="right" w:leader="dot" w:pos="4310"/>
        </w:tabs>
        <w:rPr>
          <w:noProof/>
        </w:rPr>
      </w:pPr>
      <w:r>
        <w:rPr>
          <w:noProof/>
        </w:rPr>
        <w:t>postIRPC, Thread</w:t>
      </w:r>
      <w:r>
        <w:rPr>
          <w:noProof/>
        </w:rPr>
        <w:tab/>
        <w:t>7, 23, 51</w:t>
      </w:r>
    </w:p>
    <w:p w:rsidR="00273B56" w:rsidRDefault="00273B56">
      <w:pPr>
        <w:pStyle w:val="Index1"/>
        <w:tabs>
          <w:tab w:val="right" w:leader="dot" w:pos="4310"/>
        </w:tabs>
        <w:rPr>
          <w:noProof/>
        </w:rPr>
      </w:pPr>
      <w:r w:rsidRPr="007D49E5">
        <w:rPr>
          <w:rFonts w:cstheme="minorHAnsi"/>
          <w:noProof/>
        </w:rPr>
        <w:t>postIRPC, ThreadSet</w:t>
      </w:r>
      <w:r>
        <w:rPr>
          <w:noProof/>
        </w:rPr>
        <w:tab/>
        <w:t>51</w:t>
      </w:r>
    </w:p>
    <w:p w:rsidR="00273B56" w:rsidRDefault="00273B56">
      <w:pPr>
        <w:pStyle w:val="Index1"/>
        <w:tabs>
          <w:tab w:val="right" w:leader="dot" w:pos="4310"/>
        </w:tabs>
        <w:rPr>
          <w:noProof/>
        </w:rPr>
      </w:pPr>
      <w:r>
        <w:rPr>
          <w:noProof/>
        </w:rPr>
        <w:t>ppc32 registers</w:t>
      </w:r>
      <w:r>
        <w:rPr>
          <w:noProof/>
        </w:rPr>
        <w:tab/>
        <w:t>66, 67</w:t>
      </w:r>
    </w:p>
    <w:p w:rsidR="00273B56" w:rsidRDefault="00273B56">
      <w:pPr>
        <w:pStyle w:val="Index1"/>
        <w:tabs>
          <w:tab w:val="right" w:leader="dot" w:pos="4310"/>
        </w:tabs>
        <w:rPr>
          <w:noProof/>
        </w:rPr>
      </w:pPr>
      <w:r>
        <w:rPr>
          <w:noProof/>
        </w:rPr>
        <w:t>Process</w:t>
      </w:r>
      <w:r>
        <w:rPr>
          <w:noProof/>
        </w:rPr>
        <w:tab/>
        <w:t>2, 4, 9, 31, 40, 41, 45, 46</w:t>
      </w:r>
    </w:p>
    <w:p w:rsidR="00273B56" w:rsidRDefault="00273B56">
      <w:pPr>
        <w:pStyle w:val="Index1"/>
        <w:tabs>
          <w:tab w:val="right" w:leader="dot" w:pos="4310"/>
        </w:tabs>
        <w:rPr>
          <w:noProof/>
        </w:rPr>
      </w:pPr>
      <w:r w:rsidRPr="007D49E5">
        <w:rPr>
          <w:rFonts w:cstheme="minorHAnsi"/>
          <w:noProof/>
        </w:rPr>
        <w:t>ProcessSet</w:t>
      </w:r>
      <w:r>
        <w:rPr>
          <w:noProof/>
        </w:rPr>
        <w:tab/>
        <w:t>34, 37, 47</w:t>
      </w:r>
    </w:p>
    <w:p w:rsidR="00273B56" w:rsidRDefault="00273B56">
      <w:pPr>
        <w:pStyle w:val="Index1"/>
        <w:tabs>
          <w:tab w:val="right" w:leader="dot" w:pos="4310"/>
        </w:tabs>
        <w:rPr>
          <w:noProof/>
        </w:rPr>
      </w:pPr>
      <w:r w:rsidRPr="007D49E5">
        <w:rPr>
          <w:rFonts w:cs="Courier New"/>
          <w:noProof/>
        </w:rPr>
        <w:t>ptr</w:t>
      </w:r>
      <w:r>
        <w:rPr>
          <w:noProof/>
        </w:rPr>
        <w:tab/>
        <w:t>8</w:t>
      </w:r>
    </w:p>
    <w:p w:rsidR="00273B56" w:rsidRDefault="00273B56">
      <w:pPr>
        <w:pStyle w:val="Index1"/>
        <w:tabs>
          <w:tab w:val="right" w:leader="dot" w:pos="4310"/>
        </w:tabs>
        <w:rPr>
          <w:noProof/>
        </w:rPr>
      </w:pPr>
      <w:r w:rsidRPr="007D49E5">
        <w:rPr>
          <w:rFonts w:cstheme="minorHAnsi"/>
          <w:noProof/>
        </w:rPr>
        <w:t>read_t, ProcessSet</w:t>
      </w:r>
      <w:r>
        <w:rPr>
          <w:noProof/>
        </w:rPr>
        <w:tab/>
        <w:t>39, 44</w:t>
      </w:r>
    </w:p>
    <w:p w:rsidR="00273B56" w:rsidRDefault="00273B56">
      <w:pPr>
        <w:pStyle w:val="Index1"/>
        <w:tabs>
          <w:tab w:val="right" w:leader="dot" w:pos="4310"/>
        </w:tabs>
        <w:rPr>
          <w:noProof/>
        </w:rPr>
      </w:pPr>
      <w:r>
        <w:rPr>
          <w:noProof/>
        </w:rPr>
        <w:t>readMemory, Process</w:t>
      </w:r>
      <w:r>
        <w:rPr>
          <w:noProof/>
        </w:rPr>
        <w:tab/>
        <w:t>16</w:t>
      </w:r>
    </w:p>
    <w:p w:rsidR="00273B56" w:rsidRDefault="00273B56">
      <w:pPr>
        <w:pStyle w:val="Index1"/>
        <w:tabs>
          <w:tab w:val="right" w:leader="dot" w:pos="4310"/>
        </w:tabs>
        <w:rPr>
          <w:noProof/>
        </w:rPr>
      </w:pPr>
      <w:r>
        <w:rPr>
          <w:noProof/>
        </w:rPr>
        <w:t>readMemory, ProcessSet</w:t>
      </w:r>
      <w:r>
        <w:rPr>
          <w:noProof/>
        </w:rPr>
        <w:tab/>
        <w:t>39, 43, 44</w:t>
      </w:r>
    </w:p>
    <w:p w:rsidR="00273B56" w:rsidRDefault="00273B56">
      <w:pPr>
        <w:pStyle w:val="Index1"/>
        <w:tabs>
          <w:tab w:val="right" w:leader="dot" w:pos="4310"/>
        </w:tabs>
        <w:rPr>
          <w:noProof/>
        </w:rPr>
      </w:pPr>
      <w:r w:rsidRPr="007D49E5">
        <w:rPr>
          <w:noProof/>
        </w:rPr>
        <w:t>readThreadLocalMemory, Thread</w:t>
      </w:r>
      <w:r>
        <w:rPr>
          <w:noProof/>
        </w:rPr>
        <w:tab/>
        <w:t>22</w:t>
      </w:r>
    </w:p>
    <w:p w:rsidR="00273B56" w:rsidRDefault="00273B56">
      <w:pPr>
        <w:pStyle w:val="Index1"/>
        <w:tabs>
          <w:tab w:val="right" w:leader="dot" w:pos="4310"/>
        </w:tabs>
        <w:rPr>
          <w:noProof/>
        </w:rPr>
      </w:pPr>
      <w:r w:rsidRPr="007D49E5">
        <w:rPr>
          <w:rFonts w:cstheme="minorHAnsi"/>
          <w:noProof/>
        </w:rPr>
        <w:t>reAttach, Process</w:t>
      </w:r>
      <w:r>
        <w:rPr>
          <w:noProof/>
        </w:rPr>
        <w:tab/>
        <w:t>15, 43</w:t>
      </w:r>
    </w:p>
    <w:p w:rsidR="00273B56" w:rsidRDefault="00273B56">
      <w:pPr>
        <w:pStyle w:val="Index1"/>
        <w:tabs>
          <w:tab w:val="right" w:leader="dot" w:pos="4310"/>
        </w:tabs>
        <w:rPr>
          <w:noProof/>
        </w:rPr>
      </w:pPr>
      <w:r w:rsidRPr="007D49E5">
        <w:rPr>
          <w:rFonts w:cstheme="minorHAnsi"/>
          <w:noProof/>
        </w:rPr>
        <w:t>reAttach, ProcessSet</w:t>
      </w:r>
      <w:r>
        <w:rPr>
          <w:noProof/>
        </w:rPr>
        <w:tab/>
        <w:t>43</w:t>
      </w:r>
    </w:p>
    <w:p w:rsidR="00273B56" w:rsidRDefault="00273B56">
      <w:pPr>
        <w:pStyle w:val="Index1"/>
        <w:tabs>
          <w:tab w:val="right" w:leader="dot" w:pos="4310"/>
        </w:tabs>
        <w:rPr>
          <w:noProof/>
        </w:rPr>
      </w:pPr>
      <w:r>
        <w:rPr>
          <w:noProof/>
        </w:rPr>
        <w:t>registerCB, EventNotify</w:t>
      </w:r>
      <w:r>
        <w:rPr>
          <w:noProof/>
        </w:rPr>
        <w:tab/>
        <w:t>52</w:t>
      </w:r>
    </w:p>
    <w:p w:rsidR="00273B56" w:rsidRDefault="00273B56">
      <w:pPr>
        <w:pStyle w:val="Index1"/>
        <w:tabs>
          <w:tab w:val="right" w:leader="dot" w:pos="4310"/>
        </w:tabs>
        <w:rPr>
          <w:noProof/>
        </w:rPr>
      </w:pPr>
      <w:r>
        <w:rPr>
          <w:noProof/>
        </w:rPr>
        <w:t>registerEventCallback, Process</w:t>
      </w:r>
      <w:r>
        <w:rPr>
          <w:noProof/>
        </w:rPr>
        <w:tab/>
        <w:t>11</w:t>
      </w:r>
    </w:p>
    <w:p w:rsidR="00273B56" w:rsidRDefault="00273B56">
      <w:pPr>
        <w:pStyle w:val="Index1"/>
        <w:tabs>
          <w:tab w:val="right" w:leader="dot" w:pos="4310"/>
        </w:tabs>
        <w:rPr>
          <w:noProof/>
        </w:rPr>
      </w:pPr>
      <w:r>
        <w:rPr>
          <w:noProof/>
        </w:rPr>
        <w:t>RegisterPool</w:t>
      </w:r>
      <w:r>
        <w:rPr>
          <w:noProof/>
        </w:rPr>
        <w:tab/>
        <w:t>21, 22, 51</w:t>
      </w:r>
    </w:p>
    <w:p w:rsidR="00273B56" w:rsidRDefault="00273B56">
      <w:pPr>
        <w:pStyle w:val="Index1"/>
        <w:tabs>
          <w:tab w:val="right" w:leader="dot" w:pos="4310"/>
        </w:tabs>
        <w:rPr>
          <w:noProof/>
        </w:rPr>
      </w:pPr>
      <w:r>
        <w:rPr>
          <w:noProof/>
        </w:rPr>
        <w:t>removeCB, EventNotify</w:t>
      </w:r>
      <w:r>
        <w:rPr>
          <w:noProof/>
        </w:rPr>
        <w:tab/>
        <w:t>52</w:t>
      </w:r>
    </w:p>
    <w:p w:rsidR="00273B56" w:rsidRDefault="00273B56">
      <w:pPr>
        <w:pStyle w:val="Index1"/>
        <w:tabs>
          <w:tab w:val="right" w:leader="dot" w:pos="4310"/>
        </w:tabs>
        <w:rPr>
          <w:noProof/>
        </w:rPr>
      </w:pPr>
      <w:r>
        <w:rPr>
          <w:noProof/>
        </w:rPr>
        <w:t>removeEventCallback, Process</w:t>
      </w:r>
      <w:r>
        <w:rPr>
          <w:noProof/>
        </w:rPr>
        <w:tab/>
        <w:t>12</w:t>
      </w:r>
    </w:p>
    <w:p w:rsidR="00273B56" w:rsidRDefault="00273B56">
      <w:pPr>
        <w:pStyle w:val="Index1"/>
        <w:tabs>
          <w:tab w:val="right" w:leader="dot" w:pos="4310"/>
        </w:tabs>
        <w:rPr>
          <w:noProof/>
        </w:rPr>
      </w:pPr>
      <w:r>
        <w:rPr>
          <w:noProof/>
        </w:rPr>
        <w:t>rmBreakpoint, Process</w:t>
      </w:r>
      <w:r>
        <w:rPr>
          <w:noProof/>
        </w:rPr>
        <w:tab/>
        <w:t>17, 45</w:t>
      </w:r>
    </w:p>
    <w:p w:rsidR="00273B56" w:rsidRDefault="00273B56">
      <w:pPr>
        <w:pStyle w:val="Index1"/>
        <w:tabs>
          <w:tab w:val="right" w:leader="dot" w:pos="4310"/>
        </w:tabs>
        <w:rPr>
          <w:noProof/>
        </w:rPr>
      </w:pPr>
      <w:r w:rsidRPr="007D49E5">
        <w:rPr>
          <w:rFonts w:cstheme="minorHAnsi"/>
          <w:noProof/>
        </w:rPr>
        <w:t>rmBreakpoint, ProcessSet</w:t>
      </w:r>
      <w:r>
        <w:rPr>
          <w:noProof/>
        </w:rPr>
        <w:tab/>
        <w:t>45</w:t>
      </w:r>
    </w:p>
    <w:p w:rsidR="00273B56" w:rsidRDefault="00273B56">
      <w:pPr>
        <w:pStyle w:val="Index1"/>
        <w:tabs>
          <w:tab w:val="right" w:leader="dot" w:pos="4310"/>
        </w:tabs>
        <w:rPr>
          <w:noProof/>
        </w:rPr>
      </w:pPr>
      <w:r w:rsidRPr="007D49E5">
        <w:rPr>
          <w:rFonts w:cstheme="minorHAnsi"/>
          <w:noProof/>
        </w:rPr>
        <w:t>runIRPCAsync, Process</w:t>
      </w:r>
      <w:r>
        <w:rPr>
          <w:noProof/>
        </w:rPr>
        <w:tab/>
        <w:t>18</w:t>
      </w:r>
    </w:p>
    <w:p w:rsidR="00273B56" w:rsidRDefault="00273B56">
      <w:pPr>
        <w:pStyle w:val="Index1"/>
        <w:tabs>
          <w:tab w:val="right" w:leader="dot" w:pos="4310"/>
        </w:tabs>
        <w:rPr>
          <w:noProof/>
        </w:rPr>
      </w:pPr>
      <w:r w:rsidRPr="007D49E5">
        <w:rPr>
          <w:rFonts w:cstheme="minorHAnsi"/>
          <w:noProof/>
        </w:rPr>
        <w:lastRenderedPageBreak/>
        <w:t>runIRPCSync, Process</w:t>
      </w:r>
      <w:r>
        <w:rPr>
          <w:noProof/>
        </w:rPr>
        <w:tab/>
        <w:t>18</w:t>
      </w:r>
    </w:p>
    <w:p w:rsidR="00273B56" w:rsidRDefault="00273B56">
      <w:pPr>
        <w:pStyle w:val="Index1"/>
        <w:tabs>
          <w:tab w:val="right" w:leader="dot" w:pos="4310"/>
        </w:tabs>
        <w:rPr>
          <w:noProof/>
        </w:rPr>
      </w:pPr>
      <w:r>
        <w:rPr>
          <w:noProof/>
        </w:rPr>
        <w:t>running state</w:t>
      </w:r>
      <w:r>
        <w:rPr>
          <w:noProof/>
        </w:rPr>
        <w:tab/>
        <w:t>4, 14</w:t>
      </w:r>
    </w:p>
    <w:p w:rsidR="00273B56" w:rsidRDefault="00273B56">
      <w:pPr>
        <w:pStyle w:val="Index1"/>
        <w:tabs>
          <w:tab w:val="right" w:leader="dot" w:pos="4310"/>
        </w:tabs>
        <w:rPr>
          <w:noProof/>
        </w:rPr>
      </w:pPr>
      <w:r w:rsidRPr="007D49E5">
        <w:rPr>
          <w:rFonts w:cstheme="minorHAnsi"/>
          <w:noProof/>
        </w:rPr>
        <w:t>set_difference, AddressSet</w:t>
      </w:r>
      <w:r>
        <w:rPr>
          <w:noProof/>
        </w:rPr>
        <w:tab/>
        <w:t>37</w:t>
      </w:r>
    </w:p>
    <w:p w:rsidR="00273B56" w:rsidRDefault="00273B56">
      <w:pPr>
        <w:pStyle w:val="Index1"/>
        <w:tabs>
          <w:tab w:val="right" w:leader="dot" w:pos="4310"/>
        </w:tabs>
        <w:rPr>
          <w:noProof/>
        </w:rPr>
      </w:pPr>
      <w:r w:rsidRPr="007D49E5">
        <w:rPr>
          <w:rFonts w:cstheme="minorHAnsi"/>
          <w:noProof/>
        </w:rPr>
        <w:t>set_difference, ProcessSet</w:t>
      </w:r>
      <w:r>
        <w:rPr>
          <w:noProof/>
        </w:rPr>
        <w:tab/>
        <w:t>40</w:t>
      </w:r>
    </w:p>
    <w:p w:rsidR="00273B56" w:rsidRDefault="00273B56">
      <w:pPr>
        <w:pStyle w:val="Index1"/>
        <w:tabs>
          <w:tab w:val="right" w:leader="dot" w:pos="4310"/>
        </w:tabs>
        <w:rPr>
          <w:noProof/>
        </w:rPr>
      </w:pPr>
      <w:r w:rsidRPr="007D49E5">
        <w:rPr>
          <w:rFonts w:cstheme="minorHAnsi"/>
          <w:noProof/>
        </w:rPr>
        <w:t>set_difference, ThreadSet</w:t>
      </w:r>
      <w:r>
        <w:rPr>
          <w:noProof/>
        </w:rPr>
        <w:tab/>
        <w:t>48</w:t>
      </w:r>
    </w:p>
    <w:p w:rsidR="00273B56" w:rsidRDefault="00273B56">
      <w:pPr>
        <w:pStyle w:val="Index1"/>
        <w:tabs>
          <w:tab w:val="right" w:leader="dot" w:pos="4310"/>
        </w:tabs>
        <w:rPr>
          <w:noProof/>
        </w:rPr>
      </w:pPr>
      <w:r w:rsidRPr="007D49E5">
        <w:rPr>
          <w:rFonts w:cstheme="minorHAnsi"/>
          <w:noProof/>
        </w:rPr>
        <w:t>set_intersection, AddressSet</w:t>
      </w:r>
      <w:r>
        <w:rPr>
          <w:noProof/>
        </w:rPr>
        <w:tab/>
        <w:t>37</w:t>
      </w:r>
    </w:p>
    <w:p w:rsidR="00273B56" w:rsidRDefault="00273B56">
      <w:pPr>
        <w:pStyle w:val="Index1"/>
        <w:tabs>
          <w:tab w:val="right" w:leader="dot" w:pos="4310"/>
        </w:tabs>
        <w:rPr>
          <w:noProof/>
        </w:rPr>
      </w:pPr>
      <w:r w:rsidRPr="007D49E5">
        <w:rPr>
          <w:rFonts w:cstheme="minorHAnsi"/>
          <w:noProof/>
        </w:rPr>
        <w:t>set_intersection, ProcessSet</w:t>
      </w:r>
      <w:r>
        <w:rPr>
          <w:noProof/>
        </w:rPr>
        <w:tab/>
        <w:t>40</w:t>
      </w:r>
    </w:p>
    <w:p w:rsidR="00273B56" w:rsidRDefault="00273B56">
      <w:pPr>
        <w:pStyle w:val="Index1"/>
        <w:tabs>
          <w:tab w:val="right" w:leader="dot" w:pos="4310"/>
        </w:tabs>
        <w:rPr>
          <w:noProof/>
        </w:rPr>
      </w:pPr>
      <w:r w:rsidRPr="007D49E5">
        <w:rPr>
          <w:rFonts w:cstheme="minorHAnsi"/>
          <w:noProof/>
        </w:rPr>
        <w:t>set_intersection, ThreadSet</w:t>
      </w:r>
      <w:r>
        <w:rPr>
          <w:noProof/>
        </w:rPr>
        <w:tab/>
        <w:t>48</w:t>
      </w:r>
    </w:p>
    <w:p w:rsidR="00273B56" w:rsidRDefault="00273B56">
      <w:pPr>
        <w:pStyle w:val="Index1"/>
        <w:tabs>
          <w:tab w:val="right" w:leader="dot" w:pos="4310"/>
        </w:tabs>
        <w:rPr>
          <w:noProof/>
        </w:rPr>
      </w:pPr>
      <w:r w:rsidRPr="007D49E5">
        <w:rPr>
          <w:rFonts w:cstheme="minorHAnsi"/>
          <w:noProof/>
        </w:rPr>
        <w:t>set_union, AddressSet</w:t>
      </w:r>
      <w:r>
        <w:rPr>
          <w:noProof/>
        </w:rPr>
        <w:tab/>
        <w:t>37</w:t>
      </w:r>
    </w:p>
    <w:p w:rsidR="00273B56" w:rsidRDefault="00273B56">
      <w:pPr>
        <w:pStyle w:val="Index1"/>
        <w:tabs>
          <w:tab w:val="right" w:leader="dot" w:pos="4310"/>
        </w:tabs>
        <w:rPr>
          <w:noProof/>
        </w:rPr>
      </w:pPr>
      <w:r w:rsidRPr="007D49E5">
        <w:rPr>
          <w:rFonts w:cstheme="minorHAnsi"/>
          <w:noProof/>
        </w:rPr>
        <w:t>set_union, ProcessSet</w:t>
      </w:r>
      <w:r>
        <w:rPr>
          <w:noProof/>
        </w:rPr>
        <w:tab/>
        <w:t>40</w:t>
      </w:r>
    </w:p>
    <w:p w:rsidR="00273B56" w:rsidRDefault="00273B56">
      <w:pPr>
        <w:pStyle w:val="Index1"/>
        <w:tabs>
          <w:tab w:val="right" w:leader="dot" w:pos="4310"/>
        </w:tabs>
        <w:rPr>
          <w:noProof/>
        </w:rPr>
      </w:pPr>
      <w:r w:rsidRPr="007D49E5">
        <w:rPr>
          <w:rFonts w:cstheme="minorHAnsi"/>
          <w:noProof/>
        </w:rPr>
        <w:t>set_union, ThreadSet</w:t>
      </w:r>
      <w:r>
        <w:rPr>
          <w:noProof/>
        </w:rPr>
        <w:tab/>
        <w:t>47</w:t>
      </w:r>
    </w:p>
    <w:p w:rsidR="00273B56" w:rsidRDefault="00273B56">
      <w:pPr>
        <w:pStyle w:val="Index1"/>
        <w:tabs>
          <w:tab w:val="right" w:leader="dot" w:pos="4310"/>
        </w:tabs>
        <w:rPr>
          <w:noProof/>
        </w:rPr>
      </w:pPr>
      <w:r>
        <w:rPr>
          <w:noProof/>
        </w:rPr>
        <w:t>setAllRegisters, Thread</w:t>
      </w:r>
      <w:r>
        <w:rPr>
          <w:noProof/>
        </w:rPr>
        <w:tab/>
        <w:t>22</w:t>
      </w:r>
    </w:p>
    <w:p w:rsidR="00273B56" w:rsidRDefault="00273B56">
      <w:pPr>
        <w:pStyle w:val="Index1"/>
        <w:tabs>
          <w:tab w:val="right" w:leader="dot" w:pos="4310"/>
        </w:tabs>
        <w:rPr>
          <w:noProof/>
        </w:rPr>
      </w:pPr>
      <w:r w:rsidRPr="007D49E5">
        <w:rPr>
          <w:rFonts w:cstheme="minorHAnsi"/>
          <w:noProof/>
        </w:rPr>
        <w:t>setAllRegisters, ThreadSet</w:t>
      </w:r>
      <w:r>
        <w:rPr>
          <w:noProof/>
        </w:rPr>
        <w:tab/>
        <w:t>51</w:t>
      </w:r>
    </w:p>
    <w:p w:rsidR="00273B56" w:rsidRDefault="00273B56">
      <w:pPr>
        <w:pStyle w:val="Index1"/>
        <w:tabs>
          <w:tab w:val="right" w:leader="dot" w:pos="4310"/>
        </w:tabs>
        <w:rPr>
          <w:noProof/>
        </w:rPr>
      </w:pPr>
      <w:r>
        <w:rPr>
          <w:noProof/>
        </w:rPr>
        <w:t>setData, Breakpoint</w:t>
      </w:r>
      <w:r>
        <w:rPr>
          <w:noProof/>
        </w:rPr>
        <w:tab/>
        <w:t>27</w:t>
      </w:r>
    </w:p>
    <w:p w:rsidR="00273B56" w:rsidRDefault="00273B56">
      <w:pPr>
        <w:pStyle w:val="Index1"/>
        <w:tabs>
          <w:tab w:val="right" w:leader="dot" w:pos="4310"/>
        </w:tabs>
        <w:rPr>
          <w:noProof/>
        </w:rPr>
      </w:pPr>
      <w:r w:rsidRPr="007D49E5">
        <w:rPr>
          <w:rFonts w:ascii="Calibri" w:hAnsi="Calibri" w:cs="Calibri"/>
          <w:noProof/>
        </w:rPr>
        <w:t>setData, Library</w:t>
      </w:r>
      <w:r>
        <w:rPr>
          <w:noProof/>
        </w:rPr>
        <w:tab/>
        <w:t>25</w:t>
      </w:r>
    </w:p>
    <w:p w:rsidR="00273B56" w:rsidRDefault="00273B56">
      <w:pPr>
        <w:pStyle w:val="Index1"/>
        <w:tabs>
          <w:tab w:val="right" w:leader="dot" w:pos="4310"/>
        </w:tabs>
        <w:rPr>
          <w:noProof/>
        </w:rPr>
      </w:pPr>
      <w:r w:rsidRPr="007D49E5">
        <w:rPr>
          <w:rFonts w:cstheme="minorHAnsi"/>
          <w:noProof/>
        </w:rPr>
        <w:t>setData, Process</w:t>
      </w:r>
      <w:r>
        <w:rPr>
          <w:noProof/>
        </w:rPr>
        <w:tab/>
        <w:t>15</w:t>
      </w:r>
    </w:p>
    <w:p w:rsidR="00273B56" w:rsidRDefault="00273B56">
      <w:pPr>
        <w:pStyle w:val="Index1"/>
        <w:tabs>
          <w:tab w:val="right" w:leader="dot" w:pos="4310"/>
        </w:tabs>
        <w:rPr>
          <w:noProof/>
        </w:rPr>
      </w:pPr>
      <w:r w:rsidRPr="007D49E5">
        <w:rPr>
          <w:rFonts w:cstheme="minorHAnsi"/>
          <w:noProof/>
        </w:rPr>
        <w:t>setData, Thread</w:t>
      </w:r>
      <w:r>
        <w:rPr>
          <w:noProof/>
        </w:rPr>
        <w:tab/>
        <w:t>24</w:t>
      </w:r>
    </w:p>
    <w:p w:rsidR="00273B56" w:rsidRDefault="00273B56">
      <w:pPr>
        <w:pStyle w:val="Index1"/>
        <w:tabs>
          <w:tab w:val="right" w:leader="dot" w:pos="4310"/>
        </w:tabs>
        <w:rPr>
          <w:noProof/>
        </w:rPr>
      </w:pPr>
      <w:r>
        <w:rPr>
          <w:noProof/>
        </w:rPr>
        <w:t>setRegister, Thread</w:t>
      </w:r>
      <w:r>
        <w:rPr>
          <w:noProof/>
        </w:rPr>
        <w:tab/>
        <w:t>21, 51</w:t>
      </w:r>
    </w:p>
    <w:p w:rsidR="00273B56" w:rsidRDefault="00273B56">
      <w:pPr>
        <w:pStyle w:val="Index1"/>
        <w:tabs>
          <w:tab w:val="right" w:leader="dot" w:pos="4310"/>
        </w:tabs>
        <w:rPr>
          <w:noProof/>
        </w:rPr>
      </w:pPr>
      <w:r w:rsidRPr="007D49E5">
        <w:rPr>
          <w:rFonts w:cstheme="minorHAnsi"/>
          <w:noProof/>
        </w:rPr>
        <w:t>setRegister, ThreadSet</w:t>
      </w:r>
      <w:r>
        <w:rPr>
          <w:noProof/>
        </w:rPr>
        <w:tab/>
        <w:t>51</w:t>
      </w:r>
    </w:p>
    <w:p w:rsidR="00273B56" w:rsidRDefault="00273B56">
      <w:pPr>
        <w:pStyle w:val="Index1"/>
        <w:tabs>
          <w:tab w:val="right" w:leader="dot" w:pos="4310"/>
        </w:tabs>
        <w:rPr>
          <w:noProof/>
        </w:rPr>
      </w:pPr>
      <w:r w:rsidRPr="007D49E5">
        <w:rPr>
          <w:rFonts w:cs="Courier New"/>
          <w:noProof/>
        </w:rPr>
        <w:t>setSingleStep, Thread</w:t>
      </w:r>
      <w:r>
        <w:rPr>
          <w:noProof/>
        </w:rPr>
        <w:tab/>
        <w:t>62</w:t>
      </w:r>
    </w:p>
    <w:p w:rsidR="00273B56" w:rsidRDefault="00273B56">
      <w:pPr>
        <w:pStyle w:val="Index1"/>
        <w:tabs>
          <w:tab w:val="right" w:leader="dot" w:pos="4310"/>
        </w:tabs>
        <w:rPr>
          <w:noProof/>
        </w:rPr>
      </w:pPr>
      <w:r>
        <w:rPr>
          <w:noProof/>
        </w:rPr>
        <w:t>setSingleStepMode, Thread</w:t>
      </w:r>
      <w:r>
        <w:rPr>
          <w:noProof/>
        </w:rPr>
        <w:tab/>
        <w:t>24, 50</w:t>
      </w:r>
    </w:p>
    <w:p w:rsidR="00273B56" w:rsidRDefault="00273B56">
      <w:pPr>
        <w:pStyle w:val="Index1"/>
        <w:tabs>
          <w:tab w:val="right" w:leader="dot" w:pos="4310"/>
        </w:tabs>
        <w:rPr>
          <w:noProof/>
        </w:rPr>
      </w:pPr>
      <w:r w:rsidRPr="007D49E5">
        <w:rPr>
          <w:rFonts w:cstheme="minorHAnsi"/>
          <w:noProof/>
        </w:rPr>
        <w:t>setSingleStepMode, ThreadSet</w:t>
      </w:r>
      <w:r>
        <w:rPr>
          <w:noProof/>
        </w:rPr>
        <w:tab/>
        <w:t>50</w:t>
      </w:r>
    </w:p>
    <w:p w:rsidR="00273B56" w:rsidRDefault="00273B56">
      <w:pPr>
        <w:pStyle w:val="Index1"/>
        <w:tabs>
          <w:tab w:val="right" w:leader="dot" w:pos="4310"/>
        </w:tabs>
        <w:rPr>
          <w:noProof/>
        </w:rPr>
      </w:pPr>
      <w:r>
        <w:rPr>
          <w:noProof/>
        </w:rPr>
        <w:t>setStartOffset, IRPC</w:t>
      </w:r>
      <w:r>
        <w:rPr>
          <w:noProof/>
        </w:rPr>
        <w:tab/>
        <w:t>29</w:t>
      </w:r>
    </w:p>
    <w:p w:rsidR="00273B56" w:rsidRDefault="00273B56">
      <w:pPr>
        <w:pStyle w:val="Index1"/>
        <w:tabs>
          <w:tab w:val="right" w:leader="dot" w:pos="4310"/>
        </w:tabs>
        <w:rPr>
          <w:noProof/>
        </w:rPr>
      </w:pPr>
      <w:r w:rsidRPr="007D49E5">
        <w:rPr>
          <w:rFonts w:cstheme="minorHAnsi"/>
          <w:noProof/>
        </w:rPr>
        <w:t>setSuppressCallbacks, Breakpoint</w:t>
      </w:r>
      <w:r>
        <w:rPr>
          <w:noProof/>
        </w:rPr>
        <w:tab/>
        <w:t>27</w:t>
      </w:r>
    </w:p>
    <w:p w:rsidR="00273B56" w:rsidRDefault="00273B56">
      <w:pPr>
        <w:pStyle w:val="Index1"/>
        <w:tabs>
          <w:tab w:val="right" w:leader="dot" w:pos="4310"/>
        </w:tabs>
        <w:rPr>
          <w:noProof/>
        </w:rPr>
      </w:pPr>
      <w:r w:rsidRPr="007D49E5">
        <w:rPr>
          <w:rFonts w:cstheme="minorHAnsi"/>
          <w:noProof/>
        </w:rPr>
        <w:t>size, AddressSet</w:t>
      </w:r>
      <w:r>
        <w:rPr>
          <w:noProof/>
        </w:rPr>
        <w:tab/>
        <w:t>36</w:t>
      </w:r>
    </w:p>
    <w:p w:rsidR="00273B56" w:rsidRDefault="00273B56">
      <w:pPr>
        <w:pStyle w:val="Index1"/>
        <w:tabs>
          <w:tab w:val="right" w:leader="dot" w:pos="4310"/>
        </w:tabs>
        <w:rPr>
          <w:noProof/>
        </w:rPr>
      </w:pPr>
      <w:r>
        <w:rPr>
          <w:noProof/>
        </w:rPr>
        <w:t>size, LibraryPool</w:t>
      </w:r>
      <w:r>
        <w:rPr>
          <w:noProof/>
        </w:rPr>
        <w:tab/>
        <w:t>32</w:t>
      </w:r>
    </w:p>
    <w:p w:rsidR="00273B56" w:rsidRDefault="00273B56">
      <w:pPr>
        <w:pStyle w:val="Index1"/>
        <w:tabs>
          <w:tab w:val="right" w:leader="dot" w:pos="4310"/>
        </w:tabs>
        <w:rPr>
          <w:noProof/>
        </w:rPr>
      </w:pPr>
      <w:r>
        <w:rPr>
          <w:noProof/>
        </w:rPr>
        <w:t>size, MachRegister</w:t>
      </w:r>
      <w:r>
        <w:rPr>
          <w:noProof/>
        </w:rPr>
        <w:tab/>
        <w:t>65</w:t>
      </w:r>
    </w:p>
    <w:p w:rsidR="00273B56" w:rsidRDefault="00273B56">
      <w:pPr>
        <w:pStyle w:val="Index1"/>
        <w:tabs>
          <w:tab w:val="right" w:leader="dot" w:pos="4310"/>
        </w:tabs>
        <w:rPr>
          <w:noProof/>
        </w:rPr>
      </w:pPr>
      <w:r w:rsidRPr="007D49E5">
        <w:rPr>
          <w:rFonts w:cstheme="minorHAnsi"/>
          <w:noProof/>
        </w:rPr>
        <w:t>size, ProcessSet</w:t>
      </w:r>
      <w:r>
        <w:rPr>
          <w:noProof/>
        </w:rPr>
        <w:tab/>
        <w:t>40</w:t>
      </w:r>
    </w:p>
    <w:p w:rsidR="00273B56" w:rsidRDefault="00273B56">
      <w:pPr>
        <w:pStyle w:val="Index1"/>
        <w:tabs>
          <w:tab w:val="right" w:leader="dot" w:pos="4310"/>
        </w:tabs>
        <w:rPr>
          <w:noProof/>
        </w:rPr>
      </w:pPr>
      <w:r>
        <w:rPr>
          <w:noProof/>
        </w:rPr>
        <w:t>size, RegisterPool</w:t>
      </w:r>
      <w:r>
        <w:rPr>
          <w:noProof/>
        </w:rPr>
        <w:tab/>
        <w:t>33</w:t>
      </w:r>
    </w:p>
    <w:p w:rsidR="00273B56" w:rsidRDefault="00273B56">
      <w:pPr>
        <w:pStyle w:val="Index1"/>
        <w:tabs>
          <w:tab w:val="right" w:leader="dot" w:pos="4310"/>
        </w:tabs>
        <w:rPr>
          <w:noProof/>
        </w:rPr>
      </w:pPr>
      <w:r w:rsidRPr="007D49E5">
        <w:rPr>
          <w:rFonts w:cstheme="minorHAnsi"/>
          <w:noProof/>
        </w:rPr>
        <w:t>size, ThreadSet</w:t>
      </w:r>
      <w:r>
        <w:rPr>
          <w:noProof/>
        </w:rPr>
        <w:tab/>
        <w:t>48</w:t>
      </w:r>
    </w:p>
    <w:p w:rsidR="00273B56" w:rsidRDefault="00273B56">
      <w:pPr>
        <w:pStyle w:val="Index1"/>
        <w:tabs>
          <w:tab w:val="right" w:leader="dot" w:pos="4310"/>
        </w:tabs>
        <w:rPr>
          <w:noProof/>
        </w:rPr>
      </w:pPr>
      <w:r>
        <w:rPr>
          <w:noProof/>
        </w:rPr>
        <w:t>size,ThreadPool</w:t>
      </w:r>
      <w:r>
        <w:rPr>
          <w:noProof/>
        </w:rPr>
        <w:tab/>
        <w:t>31</w:t>
      </w:r>
    </w:p>
    <w:p w:rsidR="00273B56" w:rsidRDefault="00273B56">
      <w:pPr>
        <w:pStyle w:val="Index1"/>
        <w:tabs>
          <w:tab w:val="right" w:leader="dot" w:pos="4310"/>
        </w:tabs>
        <w:rPr>
          <w:noProof/>
        </w:rPr>
      </w:pPr>
      <w:r>
        <w:rPr>
          <w:noProof/>
        </w:rPr>
        <w:lastRenderedPageBreak/>
        <w:t>stopped state</w:t>
      </w:r>
      <w:r>
        <w:rPr>
          <w:noProof/>
        </w:rPr>
        <w:tab/>
        <w:t>4, 14</w:t>
      </w:r>
    </w:p>
    <w:p w:rsidR="00273B56" w:rsidRDefault="00273B56">
      <w:pPr>
        <w:pStyle w:val="Index1"/>
        <w:tabs>
          <w:tab w:val="right" w:leader="dot" w:pos="4310"/>
        </w:tabs>
        <w:rPr>
          <w:noProof/>
        </w:rPr>
      </w:pPr>
      <w:r>
        <w:rPr>
          <w:noProof/>
        </w:rPr>
        <w:t>stopProc, Process</w:t>
      </w:r>
      <w:r>
        <w:rPr>
          <w:noProof/>
        </w:rPr>
        <w:tab/>
        <w:t>6, 14, 42</w:t>
      </w:r>
    </w:p>
    <w:p w:rsidR="00273B56" w:rsidRDefault="00273B56">
      <w:pPr>
        <w:pStyle w:val="Index1"/>
        <w:tabs>
          <w:tab w:val="right" w:leader="dot" w:pos="4310"/>
        </w:tabs>
        <w:rPr>
          <w:noProof/>
        </w:rPr>
      </w:pPr>
      <w:r w:rsidRPr="007D49E5">
        <w:rPr>
          <w:rFonts w:cstheme="minorHAnsi"/>
          <w:noProof/>
        </w:rPr>
        <w:t>stopProcs, ProcessSet</w:t>
      </w:r>
      <w:r>
        <w:rPr>
          <w:noProof/>
        </w:rPr>
        <w:tab/>
        <w:t>42</w:t>
      </w:r>
    </w:p>
    <w:p w:rsidR="00273B56" w:rsidRDefault="00273B56">
      <w:pPr>
        <w:pStyle w:val="Index1"/>
        <w:tabs>
          <w:tab w:val="right" w:leader="dot" w:pos="4310"/>
        </w:tabs>
        <w:rPr>
          <w:noProof/>
        </w:rPr>
      </w:pPr>
      <w:r>
        <w:rPr>
          <w:noProof/>
        </w:rPr>
        <w:t>stopThread, Thread</w:t>
      </w:r>
      <w:r>
        <w:rPr>
          <w:noProof/>
        </w:rPr>
        <w:tab/>
        <w:t>6, 21, 50</w:t>
      </w:r>
    </w:p>
    <w:p w:rsidR="00273B56" w:rsidRDefault="00273B56">
      <w:pPr>
        <w:pStyle w:val="Index1"/>
        <w:tabs>
          <w:tab w:val="right" w:leader="dot" w:pos="4310"/>
        </w:tabs>
        <w:rPr>
          <w:noProof/>
        </w:rPr>
      </w:pPr>
      <w:r w:rsidRPr="007D49E5">
        <w:rPr>
          <w:rFonts w:cstheme="minorHAnsi"/>
          <w:noProof/>
        </w:rPr>
        <w:t>stopThreads, ThreadSet</w:t>
      </w:r>
      <w:r>
        <w:rPr>
          <w:noProof/>
        </w:rPr>
        <w:tab/>
        <w:t>50</w:t>
      </w:r>
    </w:p>
    <w:p w:rsidR="00273B56" w:rsidRDefault="00273B56">
      <w:pPr>
        <w:pStyle w:val="Index1"/>
        <w:tabs>
          <w:tab w:val="right" w:leader="dot" w:pos="4310"/>
        </w:tabs>
        <w:rPr>
          <w:noProof/>
        </w:rPr>
      </w:pPr>
      <w:r w:rsidRPr="007D49E5">
        <w:rPr>
          <w:rFonts w:cstheme="minorHAnsi"/>
          <w:noProof/>
        </w:rPr>
        <w:t>supportsExec, Process</w:t>
      </w:r>
      <w:r>
        <w:rPr>
          <w:noProof/>
        </w:rPr>
        <w:tab/>
        <w:t>13</w:t>
      </w:r>
    </w:p>
    <w:p w:rsidR="00273B56" w:rsidRDefault="00273B56">
      <w:pPr>
        <w:pStyle w:val="Index1"/>
        <w:tabs>
          <w:tab w:val="right" w:leader="dot" w:pos="4310"/>
        </w:tabs>
        <w:rPr>
          <w:noProof/>
        </w:rPr>
      </w:pPr>
      <w:r w:rsidRPr="007D49E5">
        <w:rPr>
          <w:rFonts w:cstheme="minorHAnsi"/>
          <w:noProof/>
        </w:rPr>
        <w:t>supportsFork, Process</w:t>
      </w:r>
      <w:r>
        <w:rPr>
          <w:noProof/>
        </w:rPr>
        <w:tab/>
        <w:t>13</w:t>
      </w:r>
    </w:p>
    <w:p w:rsidR="00273B56" w:rsidRDefault="00273B56">
      <w:pPr>
        <w:pStyle w:val="Index1"/>
        <w:tabs>
          <w:tab w:val="right" w:leader="dot" w:pos="4310"/>
        </w:tabs>
        <w:rPr>
          <w:noProof/>
        </w:rPr>
      </w:pPr>
      <w:r w:rsidRPr="007D49E5">
        <w:rPr>
          <w:rFonts w:cstheme="minorHAnsi"/>
          <w:noProof/>
        </w:rPr>
        <w:t>supportsLWPEvents, Process</w:t>
      </w:r>
      <w:r>
        <w:rPr>
          <w:noProof/>
        </w:rPr>
        <w:tab/>
        <w:t>12</w:t>
      </w:r>
    </w:p>
    <w:p w:rsidR="00273B56" w:rsidRDefault="00273B56">
      <w:pPr>
        <w:pStyle w:val="Index1"/>
        <w:tabs>
          <w:tab w:val="right" w:leader="dot" w:pos="4310"/>
        </w:tabs>
        <w:rPr>
          <w:noProof/>
        </w:rPr>
      </w:pPr>
      <w:r w:rsidRPr="007D49E5">
        <w:rPr>
          <w:rFonts w:cstheme="minorHAnsi"/>
          <w:noProof/>
        </w:rPr>
        <w:t>supportsUserThreadEvents, Process</w:t>
      </w:r>
      <w:r>
        <w:rPr>
          <w:noProof/>
        </w:rPr>
        <w:tab/>
        <w:t>13</w:t>
      </w:r>
    </w:p>
    <w:p w:rsidR="00273B56" w:rsidRDefault="00273B56">
      <w:pPr>
        <w:pStyle w:val="Index1"/>
        <w:tabs>
          <w:tab w:val="right" w:leader="dot" w:pos="4310"/>
        </w:tabs>
        <w:rPr>
          <w:noProof/>
        </w:rPr>
      </w:pPr>
      <w:r w:rsidRPr="007D49E5">
        <w:rPr>
          <w:rFonts w:cstheme="minorHAnsi"/>
          <w:noProof/>
        </w:rPr>
        <w:t>suppressCallbacks, Breakpoint</w:t>
      </w:r>
      <w:r>
        <w:rPr>
          <w:noProof/>
        </w:rPr>
        <w:tab/>
        <w:t>27</w:t>
      </w:r>
    </w:p>
    <w:p w:rsidR="00273B56" w:rsidRDefault="00273B56">
      <w:pPr>
        <w:pStyle w:val="Index1"/>
        <w:tabs>
          <w:tab w:val="right" w:leader="dot" w:pos="4310"/>
        </w:tabs>
        <w:rPr>
          <w:noProof/>
        </w:rPr>
      </w:pPr>
      <w:r>
        <w:rPr>
          <w:noProof/>
        </w:rPr>
        <w:t>SyncType, Event</w:t>
      </w:r>
      <w:r>
        <w:rPr>
          <w:noProof/>
        </w:rPr>
        <w:tab/>
        <w:t>55</w:t>
      </w:r>
    </w:p>
    <w:p w:rsidR="00273B56" w:rsidRDefault="00273B56">
      <w:pPr>
        <w:pStyle w:val="Index1"/>
        <w:tabs>
          <w:tab w:val="right" w:leader="dot" w:pos="4310"/>
        </w:tabs>
        <w:rPr>
          <w:noProof/>
        </w:rPr>
      </w:pPr>
      <w:r>
        <w:rPr>
          <w:noProof/>
        </w:rPr>
        <w:t>target process</w:t>
      </w:r>
      <w:r>
        <w:rPr>
          <w:noProof/>
        </w:rPr>
        <w:tab/>
        <w:t>1, 2</w:t>
      </w:r>
    </w:p>
    <w:p w:rsidR="00273B56" w:rsidRDefault="00273B56">
      <w:pPr>
        <w:pStyle w:val="Index1"/>
        <w:tabs>
          <w:tab w:val="right" w:leader="dot" w:pos="4310"/>
        </w:tabs>
        <w:rPr>
          <w:noProof/>
        </w:rPr>
      </w:pPr>
      <w:r w:rsidRPr="007D49E5">
        <w:rPr>
          <w:rFonts w:cstheme="minorHAnsi"/>
          <w:noProof/>
        </w:rPr>
        <w:t>temporaryDetach, Process</w:t>
      </w:r>
      <w:r>
        <w:rPr>
          <w:noProof/>
        </w:rPr>
        <w:tab/>
        <w:t>14, 20, 43</w:t>
      </w:r>
    </w:p>
    <w:p w:rsidR="00273B56" w:rsidRDefault="00273B56">
      <w:pPr>
        <w:pStyle w:val="Index1"/>
        <w:tabs>
          <w:tab w:val="right" w:leader="dot" w:pos="4310"/>
        </w:tabs>
        <w:rPr>
          <w:noProof/>
        </w:rPr>
      </w:pPr>
      <w:r w:rsidRPr="007D49E5">
        <w:rPr>
          <w:rFonts w:cstheme="minorHAnsi"/>
          <w:noProof/>
        </w:rPr>
        <w:t>temporaryDetach, ProcessSet</w:t>
      </w:r>
      <w:r>
        <w:rPr>
          <w:noProof/>
        </w:rPr>
        <w:tab/>
        <w:t>43</w:t>
      </w:r>
    </w:p>
    <w:p w:rsidR="00273B56" w:rsidRDefault="00273B56">
      <w:pPr>
        <w:pStyle w:val="Index1"/>
        <w:tabs>
          <w:tab w:val="right" w:leader="dot" w:pos="4310"/>
        </w:tabs>
        <w:rPr>
          <w:noProof/>
        </w:rPr>
      </w:pPr>
      <w:r>
        <w:rPr>
          <w:noProof/>
        </w:rPr>
        <w:t>terminate, Process</w:t>
      </w:r>
      <w:r>
        <w:rPr>
          <w:noProof/>
        </w:rPr>
        <w:tab/>
        <w:t>15, 43</w:t>
      </w:r>
    </w:p>
    <w:p w:rsidR="00273B56" w:rsidRDefault="00273B56">
      <w:pPr>
        <w:pStyle w:val="Index1"/>
        <w:tabs>
          <w:tab w:val="right" w:leader="dot" w:pos="4310"/>
        </w:tabs>
        <w:rPr>
          <w:noProof/>
        </w:rPr>
      </w:pPr>
      <w:r w:rsidRPr="007D49E5">
        <w:rPr>
          <w:rFonts w:cstheme="minorHAnsi"/>
          <w:noProof/>
        </w:rPr>
        <w:t>terminate, ProcessSet</w:t>
      </w:r>
      <w:r>
        <w:rPr>
          <w:noProof/>
        </w:rPr>
        <w:tab/>
        <w:t>43</w:t>
      </w:r>
    </w:p>
    <w:p w:rsidR="00273B56" w:rsidRDefault="00273B56">
      <w:pPr>
        <w:pStyle w:val="Index1"/>
        <w:tabs>
          <w:tab w:val="right" w:leader="dot" w:pos="4310"/>
        </w:tabs>
        <w:rPr>
          <w:noProof/>
        </w:rPr>
      </w:pPr>
      <w:r w:rsidRPr="007D49E5">
        <w:rPr>
          <w:rFonts w:cs="Courier New"/>
          <w:noProof/>
        </w:rPr>
        <w:t>Thread</w:t>
      </w:r>
      <w:r>
        <w:rPr>
          <w:noProof/>
        </w:rPr>
        <w:tab/>
        <w:t>4, 20, 29, 47, 48</w:t>
      </w:r>
    </w:p>
    <w:p w:rsidR="00273B56" w:rsidRDefault="00273B56">
      <w:pPr>
        <w:pStyle w:val="Index1"/>
        <w:tabs>
          <w:tab w:val="right" w:leader="dot" w:pos="4310"/>
        </w:tabs>
        <w:rPr>
          <w:noProof/>
        </w:rPr>
      </w:pPr>
      <w:r>
        <w:rPr>
          <w:noProof/>
        </w:rPr>
        <w:t>ThreadPool</w:t>
      </w:r>
      <w:r>
        <w:rPr>
          <w:noProof/>
        </w:rPr>
        <w:tab/>
        <w:t>15, 29, 47</w:t>
      </w:r>
    </w:p>
    <w:p w:rsidR="00273B56" w:rsidRDefault="00273B56">
      <w:pPr>
        <w:pStyle w:val="Index1"/>
        <w:tabs>
          <w:tab w:val="right" w:leader="dot" w:pos="4310"/>
        </w:tabs>
        <w:rPr>
          <w:noProof/>
        </w:rPr>
      </w:pPr>
      <w:r>
        <w:rPr>
          <w:noProof/>
        </w:rPr>
        <w:t>threads, Process</w:t>
      </w:r>
      <w:r>
        <w:rPr>
          <w:noProof/>
        </w:rPr>
        <w:tab/>
        <w:t>15</w:t>
      </w:r>
    </w:p>
    <w:p w:rsidR="00273B56" w:rsidRDefault="00273B56">
      <w:pPr>
        <w:pStyle w:val="Index1"/>
        <w:tabs>
          <w:tab w:val="right" w:leader="dot" w:pos="4310"/>
        </w:tabs>
        <w:rPr>
          <w:noProof/>
        </w:rPr>
      </w:pPr>
      <w:r w:rsidRPr="007D49E5">
        <w:rPr>
          <w:rFonts w:cstheme="minorHAnsi"/>
          <w:noProof/>
        </w:rPr>
        <w:t>ThreadSet</w:t>
      </w:r>
      <w:r>
        <w:rPr>
          <w:noProof/>
        </w:rPr>
        <w:tab/>
        <w:t>34</w:t>
      </w:r>
    </w:p>
    <w:p w:rsidR="00273B56" w:rsidRDefault="00273B56">
      <w:pPr>
        <w:pStyle w:val="Index1"/>
        <w:tabs>
          <w:tab w:val="right" w:leader="dot" w:pos="4310"/>
        </w:tabs>
        <w:rPr>
          <w:noProof/>
        </w:rPr>
      </w:pPr>
      <w:r>
        <w:rPr>
          <w:noProof/>
        </w:rPr>
        <w:t>time, EventType</w:t>
      </w:r>
      <w:r>
        <w:rPr>
          <w:noProof/>
        </w:rPr>
        <w:tab/>
        <w:t>54</w:t>
      </w:r>
    </w:p>
    <w:p w:rsidR="00273B56" w:rsidRDefault="00273B56">
      <w:pPr>
        <w:pStyle w:val="Index1"/>
        <w:tabs>
          <w:tab w:val="right" w:leader="dot" w:pos="4310"/>
        </w:tabs>
        <w:rPr>
          <w:noProof/>
        </w:rPr>
      </w:pPr>
      <w:r w:rsidRPr="007D49E5">
        <w:rPr>
          <w:rFonts w:cstheme="minorHAnsi"/>
          <w:noProof/>
        </w:rPr>
        <w:t>upper_bound, AddressSet</w:t>
      </w:r>
      <w:r>
        <w:rPr>
          <w:noProof/>
        </w:rPr>
        <w:tab/>
        <w:t>37</w:t>
      </w:r>
    </w:p>
    <w:p w:rsidR="00273B56" w:rsidRDefault="00273B56">
      <w:pPr>
        <w:pStyle w:val="Index1"/>
        <w:tabs>
          <w:tab w:val="right" w:leader="dot" w:pos="4310"/>
        </w:tabs>
        <w:rPr>
          <w:noProof/>
        </w:rPr>
      </w:pPr>
      <w:r>
        <w:rPr>
          <w:noProof/>
        </w:rPr>
        <w:t>val, MachRegister</w:t>
      </w:r>
      <w:r>
        <w:rPr>
          <w:noProof/>
        </w:rPr>
        <w:tab/>
        <w:t>65</w:t>
      </w:r>
    </w:p>
    <w:p w:rsidR="00273B56" w:rsidRDefault="00273B56">
      <w:pPr>
        <w:pStyle w:val="Index1"/>
        <w:tabs>
          <w:tab w:val="right" w:leader="dot" w:pos="4310"/>
        </w:tabs>
        <w:rPr>
          <w:noProof/>
        </w:rPr>
      </w:pPr>
      <w:r w:rsidRPr="007D49E5">
        <w:rPr>
          <w:rFonts w:cstheme="minorHAnsi"/>
          <w:noProof/>
        </w:rPr>
        <w:t>write_t, ProcessSet</w:t>
      </w:r>
      <w:r>
        <w:rPr>
          <w:noProof/>
        </w:rPr>
        <w:tab/>
        <w:t>39, 45</w:t>
      </w:r>
    </w:p>
    <w:p w:rsidR="00273B56" w:rsidRDefault="00273B56">
      <w:pPr>
        <w:pStyle w:val="Index1"/>
        <w:tabs>
          <w:tab w:val="right" w:leader="dot" w:pos="4310"/>
        </w:tabs>
        <w:rPr>
          <w:noProof/>
        </w:rPr>
      </w:pPr>
      <w:r>
        <w:rPr>
          <w:noProof/>
        </w:rPr>
        <w:t>writeMemory, Process</w:t>
      </w:r>
      <w:r>
        <w:rPr>
          <w:noProof/>
        </w:rPr>
        <w:tab/>
        <w:t>16</w:t>
      </w:r>
    </w:p>
    <w:p w:rsidR="00273B56" w:rsidRDefault="00273B56">
      <w:pPr>
        <w:pStyle w:val="Index1"/>
        <w:tabs>
          <w:tab w:val="right" w:leader="dot" w:pos="4310"/>
        </w:tabs>
        <w:rPr>
          <w:noProof/>
        </w:rPr>
      </w:pPr>
      <w:r>
        <w:rPr>
          <w:noProof/>
        </w:rPr>
        <w:t>writeMemory, ProcessSet</w:t>
      </w:r>
      <w:r>
        <w:rPr>
          <w:noProof/>
        </w:rPr>
        <w:tab/>
        <w:t>39, 45</w:t>
      </w:r>
    </w:p>
    <w:p w:rsidR="00273B56" w:rsidRDefault="00273B56">
      <w:pPr>
        <w:pStyle w:val="Index1"/>
        <w:tabs>
          <w:tab w:val="right" w:leader="dot" w:pos="4310"/>
        </w:tabs>
        <w:rPr>
          <w:noProof/>
        </w:rPr>
      </w:pPr>
      <w:r w:rsidRPr="007D49E5">
        <w:rPr>
          <w:noProof/>
        </w:rPr>
        <w:t>writeThreadLocalMemory, Thread</w:t>
      </w:r>
      <w:r>
        <w:rPr>
          <w:noProof/>
        </w:rPr>
        <w:tab/>
        <w:t>23</w:t>
      </w:r>
    </w:p>
    <w:p w:rsidR="00273B56" w:rsidRDefault="00273B56">
      <w:pPr>
        <w:pStyle w:val="Index1"/>
        <w:tabs>
          <w:tab w:val="right" w:leader="dot" w:pos="4310"/>
        </w:tabs>
        <w:rPr>
          <w:noProof/>
        </w:rPr>
      </w:pPr>
      <w:r w:rsidRPr="007D49E5">
        <w:rPr>
          <w:rFonts w:cstheme="minorHAnsi"/>
          <w:noProof/>
        </w:rPr>
        <w:t>writMemory, ProcessSet</w:t>
      </w:r>
      <w:r>
        <w:rPr>
          <w:noProof/>
        </w:rPr>
        <w:tab/>
        <w:t>44</w:t>
      </w:r>
    </w:p>
    <w:p w:rsidR="00273B56" w:rsidRDefault="00273B56">
      <w:pPr>
        <w:pStyle w:val="Index1"/>
        <w:tabs>
          <w:tab w:val="right" w:leader="dot" w:pos="4310"/>
        </w:tabs>
        <w:rPr>
          <w:noProof/>
        </w:rPr>
      </w:pPr>
      <w:r>
        <w:rPr>
          <w:noProof/>
        </w:rPr>
        <w:t>x86 registers</w:t>
      </w:r>
      <w:r>
        <w:rPr>
          <w:noProof/>
        </w:rPr>
        <w:tab/>
        <w:t>66</w:t>
      </w:r>
    </w:p>
    <w:p w:rsidR="00273B56" w:rsidRDefault="00273B56">
      <w:pPr>
        <w:pStyle w:val="Index1"/>
        <w:tabs>
          <w:tab w:val="right" w:leader="dot" w:pos="4310"/>
        </w:tabs>
        <w:rPr>
          <w:noProof/>
        </w:rPr>
      </w:pPr>
      <w:r>
        <w:rPr>
          <w:noProof/>
        </w:rPr>
        <w:t>x86_64 registers</w:t>
      </w:r>
      <w:r>
        <w:rPr>
          <w:noProof/>
        </w:rPr>
        <w:tab/>
        <w:t>66</w:t>
      </w:r>
    </w:p>
    <w:p w:rsidR="00273B56" w:rsidRDefault="00273B56" w:rsidP="009A6F08">
      <w:pPr>
        <w:rPr>
          <w:noProof/>
        </w:rPr>
        <w:sectPr w:rsidR="00273B56" w:rsidSect="00273B56">
          <w:type w:val="continuous"/>
          <w:pgSz w:w="12240" w:h="15840"/>
          <w:pgMar w:top="1440" w:right="1440" w:bottom="1440" w:left="1440" w:header="720" w:footer="720" w:gutter="0"/>
          <w:cols w:num="2" w:space="720"/>
          <w:docGrid w:linePitch="360"/>
        </w:sectPr>
      </w:pPr>
    </w:p>
    <w:p w:rsidR="00C1068A" w:rsidRPr="00C1068A" w:rsidRDefault="000F4AA4" w:rsidP="009A6F08">
      <w:r>
        <w:lastRenderedPageBreak/>
        <w:fldChar w:fldCharType="end"/>
      </w:r>
    </w:p>
    <w:sectPr w:rsidR="00C1068A" w:rsidRPr="00C1068A" w:rsidSect="00273B5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F06" w:rsidRDefault="007A5F06" w:rsidP="009A6F08">
      <w:r>
        <w:separator/>
      </w:r>
    </w:p>
  </w:endnote>
  <w:endnote w:type="continuationSeparator" w:id="0">
    <w:p w:rsidR="007A5F06" w:rsidRDefault="007A5F06" w:rsidP="009A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9259839"/>
      <w:docPartObj>
        <w:docPartGallery w:val="Page Numbers (Bottom of Page)"/>
        <w:docPartUnique/>
      </w:docPartObj>
    </w:sdtPr>
    <w:sdtContent>
      <w:p w:rsidR="00220CBB" w:rsidRDefault="00220CBB"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220CBB" w:rsidRDefault="00220CBB" w:rsidP="009A6F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015008"/>
      <w:docPartObj>
        <w:docPartGallery w:val="Page Numbers (Bottom of Page)"/>
        <w:docPartUnique/>
      </w:docPartObj>
    </w:sdtPr>
    <w:sdtContent>
      <w:p w:rsidR="00220CBB" w:rsidRDefault="00220CBB"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220CBB" w:rsidRDefault="00220CBB" w:rsidP="009A6F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20"/>
      <w:docPartObj>
        <w:docPartGallery w:val="Page Numbers (Bottom of Page)"/>
        <w:docPartUnique/>
      </w:docPartObj>
    </w:sdtPr>
    <w:sdtContent>
      <w:p w:rsidR="00220CBB" w:rsidRDefault="00220CBB" w:rsidP="009A6F08">
        <w:pPr>
          <w:pStyle w:val="Footer"/>
        </w:pPr>
        <w:r>
          <w:fldChar w:fldCharType="begin"/>
        </w:r>
        <w:r>
          <w:instrText xml:space="preserve"> PAGE   \* MERGEFORMAT </w:instrText>
        </w:r>
        <w:r>
          <w:fldChar w:fldCharType="separate"/>
        </w:r>
        <w:r>
          <w:rPr>
            <w:noProof/>
          </w:rPr>
          <w:t>72</w:t>
        </w:r>
        <w:r>
          <w:rPr>
            <w:noProof/>
          </w:rPr>
          <w:fldChar w:fldCharType="end"/>
        </w:r>
      </w:p>
    </w:sdtContent>
  </w:sdt>
  <w:p w:rsidR="00220CBB" w:rsidRDefault="00220CBB" w:rsidP="009A6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F06" w:rsidRDefault="007A5F06" w:rsidP="009A6F08">
      <w:r>
        <w:separator/>
      </w:r>
    </w:p>
  </w:footnote>
  <w:footnote w:type="continuationSeparator" w:id="0">
    <w:p w:rsidR="007A5F06" w:rsidRDefault="007A5F06" w:rsidP="009A6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4CE6"/>
    <w:multiLevelType w:val="hybridMultilevel"/>
    <w:tmpl w:val="99887D94"/>
    <w:lvl w:ilvl="0" w:tplc="550ADA22">
      <w:start w:val="1"/>
      <w:numFmt w:val="upperLetter"/>
      <w:pStyle w:val="Appendix"/>
      <w:lvlText w:val="Appendix %1."/>
      <w:lvlJc w:val="left"/>
      <w:pPr>
        <w:ind w:left="9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038B"/>
    <w:rsid w:val="000018EA"/>
    <w:rsid w:val="00005F12"/>
    <w:rsid w:val="00007972"/>
    <w:rsid w:val="00013976"/>
    <w:rsid w:val="00014E4A"/>
    <w:rsid w:val="00016D07"/>
    <w:rsid w:val="00017271"/>
    <w:rsid w:val="0002725F"/>
    <w:rsid w:val="00032BD3"/>
    <w:rsid w:val="000410FC"/>
    <w:rsid w:val="00043099"/>
    <w:rsid w:val="00047003"/>
    <w:rsid w:val="00060019"/>
    <w:rsid w:val="00065BD2"/>
    <w:rsid w:val="00067BD2"/>
    <w:rsid w:val="00076480"/>
    <w:rsid w:val="00077EF1"/>
    <w:rsid w:val="0008098D"/>
    <w:rsid w:val="00081331"/>
    <w:rsid w:val="00084463"/>
    <w:rsid w:val="00087ECD"/>
    <w:rsid w:val="000A21BB"/>
    <w:rsid w:val="000B2B36"/>
    <w:rsid w:val="000B6AC1"/>
    <w:rsid w:val="000D4822"/>
    <w:rsid w:val="000E16DD"/>
    <w:rsid w:val="000F0CA8"/>
    <w:rsid w:val="000F3230"/>
    <w:rsid w:val="000F4AA4"/>
    <w:rsid w:val="00114BDD"/>
    <w:rsid w:val="00116EB0"/>
    <w:rsid w:val="00120904"/>
    <w:rsid w:val="001750EC"/>
    <w:rsid w:val="001752D9"/>
    <w:rsid w:val="00175B9F"/>
    <w:rsid w:val="00176977"/>
    <w:rsid w:val="0018537D"/>
    <w:rsid w:val="001970FB"/>
    <w:rsid w:val="001A0E10"/>
    <w:rsid w:val="001A25B6"/>
    <w:rsid w:val="001A2892"/>
    <w:rsid w:val="001A3994"/>
    <w:rsid w:val="001B2AD5"/>
    <w:rsid w:val="001C391B"/>
    <w:rsid w:val="001C7B8D"/>
    <w:rsid w:val="001D21AC"/>
    <w:rsid w:val="001E09AC"/>
    <w:rsid w:val="001E4C3A"/>
    <w:rsid w:val="001F0B88"/>
    <w:rsid w:val="001F61BC"/>
    <w:rsid w:val="00202F05"/>
    <w:rsid w:val="0021677E"/>
    <w:rsid w:val="00220CBB"/>
    <w:rsid w:val="002221CD"/>
    <w:rsid w:val="00222764"/>
    <w:rsid w:val="002329E4"/>
    <w:rsid w:val="00233FEF"/>
    <w:rsid w:val="0024411F"/>
    <w:rsid w:val="00250D0E"/>
    <w:rsid w:val="00251F3A"/>
    <w:rsid w:val="002648E5"/>
    <w:rsid w:val="00265435"/>
    <w:rsid w:val="00271F06"/>
    <w:rsid w:val="002731E8"/>
    <w:rsid w:val="00273B56"/>
    <w:rsid w:val="00275937"/>
    <w:rsid w:val="00276DCD"/>
    <w:rsid w:val="00287588"/>
    <w:rsid w:val="002A0596"/>
    <w:rsid w:val="002A4451"/>
    <w:rsid w:val="002D113F"/>
    <w:rsid w:val="002D546D"/>
    <w:rsid w:val="002D5A1D"/>
    <w:rsid w:val="002E1E92"/>
    <w:rsid w:val="002F0230"/>
    <w:rsid w:val="002F034D"/>
    <w:rsid w:val="00302921"/>
    <w:rsid w:val="00304F3A"/>
    <w:rsid w:val="00311B6B"/>
    <w:rsid w:val="00311D2C"/>
    <w:rsid w:val="00316843"/>
    <w:rsid w:val="0032008D"/>
    <w:rsid w:val="00323E5E"/>
    <w:rsid w:val="00324FAD"/>
    <w:rsid w:val="0033046D"/>
    <w:rsid w:val="00331658"/>
    <w:rsid w:val="00340FBE"/>
    <w:rsid w:val="0034707D"/>
    <w:rsid w:val="003650EF"/>
    <w:rsid w:val="0036566F"/>
    <w:rsid w:val="00372AF8"/>
    <w:rsid w:val="003760DB"/>
    <w:rsid w:val="00380D96"/>
    <w:rsid w:val="0039020E"/>
    <w:rsid w:val="00390A88"/>
    <w:rsid w:val="003938E9"/>
    <w:rsid w:val="003A685A"/>
    <w:rsid w:val="003C7567"/>
    <w:rsid w:val="003D0B2A"/>
    <w:rsid w:val="003E3B1F"/>
    <w:rsid w:val="003E659E"/>
    <w:rsid w:val="003F01C8"/>
    <w:rsid w:val="003F0DF9"/>
    <w:rsid w:val="0040488B"/>
    <w:rsid w:val="00407A23"/>
    <w:rsid w:val="00412E8B"/>
    <w:rsid w:val="00413963"/>
    <w:rsid w:val="00414E67"/>
    <w:rsid w:val="004238C1"/>
    <w:rsid w:val="0042728E"/>
    <w:rsid w:val="0043020A"/>
    <w:rsid w:val="00430AF7"/>
    <w:rsid w:val="004322D7"/>
    <w:rsid w:val="00436B19"/>
    <w:rsid w:val="0044095D"/>
    <w:rsid w:val="004432D2"/>
    <w:rsid w:val="004456BB"/>
    <w:rsid w:val="00450DC9"/>
    <w:rsid w:val="00453E6F"/>
    <w:rsid w:val="004578B0"/>
    <w:rsid w:val="00460F8C"/>
    <w:rsid w:val="00465B52"/>
    <w:rsid w:val="00467F29"/>
    <w:rsid w:val="00475278"/>
    <w:rsid w:val="00475C13"/>
    <w:rsid w:val="00480D19"/>
    <w:rsid w:val="00484074"/>
    <w:rsid w:val="004867A8"/>
    <w:rsid w:val="00497BC9"/>
    <w:rsid w:val="004A2955"/>
    <w:rsid w:val="004C1423"/>
    <w:rsid w:val="004C144D"/>
    <w:rsid w:val="004C5F4F"/>
    <w:rsid w:val="004E4C71"/>
    <w:rsid w:val="004E54B7"/>
    <w:rsid w:val="004E77A0"/>
    <w:rsid w:val="004F042A"/>
    <w:rsid w:val="004F0626"/>
    <w:rsid w:val="004F6ADE"/>
    <w:rsid w:val="0050183D"/>
    <w:rsid w:val="00502830"/>
    <w:rsid w:val="00507389"/>
    <w:rsid w:val="005103C4"/>
    <w:rsid w:val="00531294"/>
    <w:rsid w:val="005360FF"/>
    <w:rsid w:val="00546064"/>
    <w:rsid w:val="0056038B"/>
    <w:rsid w:val="00566417"/>
    <w:rsid w:val="00581D27"/>
    <w:rsid w:val="00584D42"/>
    <w:rsid w:val="0058519B"/>
    <w:rsid w:val="005916DA"/>
    <w:rsid w:val="005956F8"/>
    <w:rsid w:val="00596FC9"/>
    <w:rsid w:val="00597207"/>
    <w:rsid w:val="005A008B"/>
    <w:rsid w:val="005A42BA"/>
    <w:rsid w:val="005B0C34"/>
    <w:rsid w:val="005B0EE6"/>
    <w:rsid w:val="005B19AA"/>
    <w:rsid w:val="005C268A"/>
    <w:rsid w:val="005C33C4"/>
    <w:rsid w:val="005C40AA"/>
    <w:rsid w:val="005C4BEF"/>
    <w:rsid w:val="005C5A8E"/>
    <w:rsid w:val="005C6A15"/>
    <w:rsid w:val="005D53AE"/>
    <w:rsid w:val="005D54C1"/>
    <w:rsid w:val="005E011A"/>
    <w:rsid w:val="005E0CE2"/>
    <w:rsid w:val="005E50E7"/>
    <w:rsid w:val="005E63CC"/>
    <w:rsid w:val="005E7CC3"/>
    <w:rsid w:val="005E7F7D"/>
    <w:rsid w:val="005F3677"/>
    <w:rsid w:val="005F4970"/>
    <w:rsid w:val="005F6FE0"/>
    <w:rsid w:val="00603F55"/>
    <w:rsid w:val="00615C26"/>
    <w:rsid w:val="006222A3"/>
    <w:rsid w:val="00626099"/>
    <w:rsid w:val="006316B9"/>
    <w:rsid w:val="006331B2"/>
    <w:rsid w:val="00641B97"/>
    <w:rsid w:val="006442EC"/>
    <w:rsid w:val="00647F77"/>
    <w:rsid w:val="00652A35"/>
    <w:rsid w:val="00673B29"/>
    <w:rsid w:val="0067625F"/>
    <w:rsid w:val="006A4937"/>
    <w:rsid w:val="006A49F6"/>
    <w:rsid w:val="006B11DF"/>
    <w:rsid w:val="006C692C"/>
    <w:rsid w:val="006F21B4"/>
    <w:rsid w:val="00701C27"/>
    <w:rsid w:val="00702AFD"/>
    <w:rsid w:val="007060D8"/>
    <w:rsid w:val="007109F5"/>
    <w:rsid w:val="00732090"/>
    <w:rsid w:val="007420A4"/>
    <w:rsid w:val="007433C9"/>
    <w:rsid w:val="00753376"/>
    <w:rsid w:val="007538BE"/>
    <w:rsid w:val="007650F8"/>
    <w:rsid w:val="00771288"/>
    <w:rsid w:val="007719C4"/>
    <w:rsid w:val="00773F2F"/>
    <w:rsid w:val="00776AEB"/>
    <w:rsid w:val="00785EC2"/>
    <w:rsid w:val="0079641D"/>
    <w:rsid w:val="00797645"/>
    <w:rsid w:val="007A1F2F"/>
    <w:rsid w:val="007A5F06"/>
    <w:rsid w:val="007B0B1C"/>
    <w:rsid w:val="007B477D"/>
    <w:rsid w:val="007B5521"/>
    <w:rsid w:val="007B7E79"/>
    <w:rsid w:val="007C5BF8"/>
    <w:rsid w:val="007C7FDC"/>
    <w:rsid w:val="007D697D"/>
    <w:rsid w:val="007D7263"/>
    <w:rsid w:val="007E0EC8"/>
    <w:rsid w:val="007F392E"/>
    <w:rsid w:val="007F40A5"/>
    <w:rsid w:val="00815BA2"/>
    <w:rsid w:val="00817D51"/>
    <w:rsid w:val="008250AC"/>
    <w:rsid w:val="008271B0"/>
    <w:rsid w:val="00835712"/>
    <w:rsid w:val="00840906"/>
    <w:rsid w:val="00842CA6"/>
    <w:rsid w:val="0084620D"/>
    <w:rsid w:val="00846788"/>
    <w:rsid w:val="00851D54"/>
    <w:rsid w:val="00852F46"/>
    <w:rsid w:val="00860400"/>
    <w:rsid w:val="00861E21"/>
    <w:rsid w:val="00862396"/>
    <w:rsid w:val="00866DF0"/>
    <w:rsid w:val="00870658"/>
    <w:rsid w:val="00871808"/>
    <w:rsid w:val="00873716"/>
    <w:rsid w:val="00876D25"/>
    <w:rsid w:val="00884A65"/>
    <w:rsid w:val="008A3EB5"/>
    <w:rsid w:val="008B004C"/>
    <w:rsid w:val="008B04C5"/>
    <w:rsid w:val="008B16C1"/>
    <w:rsid w:val="008C6D71"/>
    <w:rsid w:val="008D0E17"/>
    <w:rsid w:val="008D573A"/>
    <w:rsid w:val="008E55D8"/>
    <w:rsid w:val="008F360C"/>
    <w:rsid w:val="008F5FC2"/>
    <w:rsid w:val="008F7EC8"/>
    <w:rsid w:val="00900654"/>
    <w:rsid w:val="00903A75"/>
    <w:rsid w:val="00906554"/>
    <w:rsid w:val="00913764"/>
    <w:rsid w:val="00920438"/>
    <w:rsid w:val="00920669"/>
    <w:rsid w:val="009237D1"/>
    <w:rsid w:val="009248FC"/>
    <w:rsid w:val="00931F60"/>
    <w:rsid w:val="00934722"/>
    <w:rsid w:val="0094165F"/>
    <w:rsid w:val="009466D5"/>
    <w:rsid w:val="00951D42"/>
    <w:rsid w:val="009546DD"/>
    <w:rsid w:val="00967E3D"/>
    <w:rsid w:val="00982E81"/>
    <w:rsid w:val="00984BBE"/>
    <w:rsid w:val="009A51F2"/>
    <w:rsid w:val="009A6F08"/>
    <w:rsid w:val="009A77E0"/>
    <w:rsid w:val="009B039D"/>
    <w:rsid w:val="009C030E"/>
    <w:rsid w:val="009C3410"/>
    <w:rsid w:val="009D07B2"/>
    <w:rsid w:val="009D2676"/>
    <w:rsid w:val="009D4D1E"/>
    <w:rsid w:val="009D52DB"/>
    <w:rsid w:val="009D7A05"/>
    <w:rsid w:val="009E4715"/>
    <w:rsid w:val="009F0DD2"/>
    <w:rsid w:val="00A14A88"/>
    <w:rsid w:val="00A2213E"/>
    <w:rsid w:val="00A240C7"/>
    <w:rsid w:val="00A2748D"/>
    <w:rsid w:val="00A319E4"/>
    <w:rsid w:val="00A367E2"/>
    <w:rsid w:val="00A43DE4"/>
    <w:rsid w:val="00A47204"/>
    <w:rsid w:val="00A50309"/>
    <w:rsid w:val="00A52481"/>
    <w:rsid w:val="00A54A1F"/>
    <w:rsid w:val="00A55342"/>
    <w:rsid w:val="00A55348"/>
    <w:rsid w:val="00A56B60"/>
    <w:rsid w:val="00A66792"/>
    <w:rsid w:val="00A67A57"/>
    <w:rsid w:val="00A77543"/>
    <w:rsid w:val="00A83CF9"/>
    <w:rsid w:val="00A84110"/>
    <w:rsid w:val="00A93A72"/>
    <w:rsid w:val="00A961FE"/>
    <w:rsid w:val="00AA30E0"/>
    <w:rsid w:val="00AA7123"/>
    <w:rsid w:val="00AA7AB4"/>
    <w:rsid w:val="00AB7FE1"/>
    <w:rsid w:val="00AC2C03"/>
    <w:rsid w:val="00AC5416"/>
    <w:rsid w:val="00AC63A8"/>
    <w:rsid w:val="00AD747D"/>
    <w:rsid w:val="00AE3A7C"/>
    <w:rsid w:val="00AE3EF5"/>
    <w:rsid w:val="00AE4941"/>
    <w:rsid w:val="00B10FE2"/>
    <w:rsid w:val="00B1217C"/>
    <w:rsid w:val="00B12BA8"/>
    <w:rsid w:val="00B14E83"/>
    <w:rsid w:val="00B22416"/>
    <w:rsid w:val="00B302BC"/>
    <w:rsid w:val="00B32ED0"/>
    <w:rsid w:val="00B36283"/>
    <w:rsid w:val="00B42BFD"/>
    <w:rsid w:val="00B43E18"/>
    <w:rsid w:val="00B625F5"/>
    <w:rsid w:val="00B72194"/>
    <w:rsid w:val="00B73CD4"/>
    <w:rsid w:val="00B74018"/>
    <w:rsid w:val="00B753F7"/>
    <w:rsid w:val="00B760DD"/>
    <w:rsid w:val="00B777D6"/>
    <w:rsid w:val="00B91872"/>
    <w:rsid w:val="00B97DDD"/>
    <w:rsid w:val="00BA1A45"/>
    <w:rsid w:val="00BA1CA7"/>
    <w:rsid w:val="00BB1E65"/>
    <w:rsid w:val="00BB3C81"/>
    <w:rsid w:val="00BC020A"/>
    <w:rsid w:val="00BC06DD"/>
    <w:rsid w:val="00BC252D"/>
    <w:rsid w:val="00BD0B0C"/>
    <w:rsid w:val="00BE7330"/>
    <w:rsid w:val="00BE789B"/>
    <w:rsid w:val="00BF32E2"/>
    <w:rsid w:val="00C00103"/>
    <w:rsid w:val="00C02D7A"/>
    <w:rsid w:val="00C0518B"/>
    <w:rsid w:val="00C1068A"/>
    <w:rsid w:val="00C11E5A"/>
    <w:rsid w:val="00C14CE1"/>
    <w:rsid w:val="00C30A70"/>
    <w:rsid w:val="00C32EA5"/>
    <w:rsid w:val="00C34E52"/>
    <w:rsid w:val="00C42453"/>
    <w:rsid w:val="00C432E5"/>
    <w:rsid w:val="00C45558"/>
    <w:rsid w:val="00C51084"/>
    <w:rsid w:val="00C54088"/>
    <w:rsid w:val="00C5633F"/>
    <w:rsid w:val="00C6071D"/>
    <w:rsid w:val="00C64756"/>
    <w:rsid w:val="00C70C61"/>
    <w:rsid w:val="00C84350"/>
    <w:rsid w:val="00C85B4B"/>
    <w:rsid w:val="00C865BA"/>
    <w:rsid w:val="00C87D9B"/>
    <w:rsid w:val="00C93EA1"/>
    <w:rsid w:val="00C94004"/>
    <w:rsid w:val="00CA1E5D"/>
    <w:rsid w:val="00CA617E"/>
    <w:rsid w:val="00CB6D15"/>
    <w:rsid w:val="00CB718B"/>
    <w:rsid w:val="00CC1B4C"/>
    <w:rsid w:val="00CD4064"/>
    <w:rsid w:val="00CE4266"/>
    <w:rsid w:val="00CF128F"/>
    <w:rsid w:val="00CF2275"/>
    <w:rsid w:val="00D00369"/>
    <w:rsid w:val="00D07FA8"/>
    <w:rsid w:val="00D108A5"/>
    <w:rsid w:val="00D12D97"/>
    <w:rsid w:val="00D26811"/>
    <w:rsid w:val="00D42909"/>
    <w:rsid w:val="00D44E3A"/>
    <w:rsid w:val="00D46CA9"/>
    <w:rsid w:val="00D7358C"/>
    <w:rsid w:val="00D82B1F"/>
    <w:rsid w:val="00D912D9"/>
    <w:rsid w:val="00DA56A0"/>
    <w:rsid w:val="00DB4A14"/>
    <w:rsid w:val="00DC2A3C"/>
    <w:rsid w:val="00DC47EB"/>
    <w:rsid w:val="00DC6B19"/>
    <w:rsid w:val="00DD00AE"/>
    <w:rsid w:val="00DE44FD"/>
    <w:rsid w:val="00DE5099"/>
    <w:rsid w:val="00DF0C8C"/>
    <w:rsid w:val="00E01183"/>
    <w:rsid w:val="00E02406"/>
    <w:rsid w:val="00E07455"/>
    <w:rsid w:val="00E15D7D"/>
    <w:rsid w:val="00E211BA"/>
    <w:rsid w:val="00E24A5C"/>
    <w:rsid w:val="00E4752D"/>
    <w:rsid w:val="00E50288"/>
    <w:rsid w:val="00E54BA8"/>
    <w:rsid w:val="00E62AD9"/>
    <w:rsid w:val="00E63E7A"/>
    <w:rsid w:val="00E77CC7"/>
    <w:rsid w:val="00E800D5"/>
    <w:rsid w:val="00E86911"/>
    <w:rsid w:val="00E87F0D"/>
    <w:rsid w:val="00EA5DB4"/>
    <w:rsid w:val="00EB504B"/>
    <w:rsid w:val="00EC3211"/>
    <w:rsid w:val="00EC58BE"/>
    <w:rsid w:val="00EC7566"/>
    <w:rsid w:val="00ED204D"/>
    <w:rsid w:val="00EE2D12"/>
    <w:rsid w:val="00EF307D"/>
    <w:rsid w:val="00EF6888"/>
    <w:rsid w:val="00F01DBC"/>
    <w:rsid w:val="00F066AB"/>
    <w:rsid w:val="00F109B4"/>
    <w:rsid w:val="00F1252F"/>
    <w:rsid w:val="00F13EBB"/>
    <w:rsid w:val="00F15EE0"/>
    <w:rsid w:val="00F17CA2"/>
    <w:rsid w:val="00F30C27"/>
    <w:rsid w:val="00F33A32"/>
    <w:rsid w:val="00F43F13"/>
    <w:rsid w:val="00F44BA9"/>
    <w:rsid w:val="00F5371E"/>
    <w:rsid w:val="00F57EC2"/>
    <w:rsid w:val="00F600B6"/>
    <w:rsid w:val="00F61C9D"/>
    <w:rsid w:val="00F64DF5"/>
    <w:rsid w:val="00F7702F"/>
    <w:rsid w:val="00F85718"/>
    <w:rsid w:val="00F9225D"/>
    <w:rsid w:val="00F97A72"/>
    <w:rsid w:val="00FB1350"/>
    <w:rsid w:val="00FB3D6B"/>
    <w:rsid w:val="00FB5453"/>
    <w:rsid w:val="00FC0D5A"/>
    <w:rsid w:val="00FC52AC"/>
    <w:rsid w:val="00FC6321"/>
    <w:rsid w:val="00FE2D70"/>
    <w:rsid w:val="00FF20CE"/>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F08"/>
    <w:pPr>
      <w:spacing w:after="120"/>
      <w:contextualSpacing/>
    </w:pPr>
    <w:rPr>
      <w:rFonts w:ascii="Times New Roman" w:hAnsi="Times New Roman" w:cs="Times New Roman"/>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7D697D"/>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7D697D"/>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7D697D"/>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hidden/>
    <w:uiPriority w:val="99"/>
    <w:semiHidden/>
    <w:rsid w:val="00913764"/>
    <w:pPr>
      <w:ind w:firstLine="0"/>
      <w:jc w:val="left"/>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oo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D0DE7-7FB0-4A4E-BB86-39B6F75F1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11199</TotalTime>
  <Pages>74</Pages>
  <Words>23872</Words>
  <Characters>136074</Characters>
  <Application>Microsoft Office Word</Application>
  <DocSecurity>0</DocSecurity>
  <Lines>1133</Lines>
  <Paragraphs>319</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159627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mcnulty</dc:creator>
  <cp:lastModifiedBy>paradyn</cp:lastModifiedBy>
  <cp:revision>97</cp:revision>
  <cp:lastPrinted>2015-08-10T16:49:00Z</cp:lastPrinted>
  <dcterms:created xsi:type="dcterms:W3CDTF">2010-10-06T18:57:00Z</dcterms:created>
  <dcterms:modified xsi:type="dcterms:W3CDTF">2015-08-11T20:12:00Z</dcterms:modified>
</cp:coreProperties>
</file>